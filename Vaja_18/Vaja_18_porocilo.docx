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C80B6" w14:textId="5775C418" w:rsidR="00E81978" w:rsidRPr="00EC485A" w:rsidRDefault="00000000">
      <w:pPr>
        <w:pStyle w:val="Title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Naziv:"/>
          <w:tag w:val="Naziv:"/>
          <w:id w:val="726351117"/>
          <w:placeholder>
            <w:docPart w:val="52E3D0BF72E345A49A431F820DC2FF0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25668B" w:rsidRPr="00EC485A">
            <w:rPr>
              <w:rFonts w:ascii="Times New Roman" w:hAnsi="Times New Roman" w:cs="Times New Roman"/>
            </w:rPr>
            <w:t>Poročilo:</w:t>
          </w:r>
        </w:sdtContent>
      </w:sdt>
    </w:p>
    <w:p w14:paraId="1EF2B217" w14:textId="4601BEB1" w:rsidR="00B823AA" w:rsidRPr="00EC485A" w:rsidRDefault="0025668B" w:rsidP="00B823AA">
      <w:pPr>
        <w:pStyle w:val="Naslov21"/>
        <w:rPr>
          <w:rFonts w:ascii="Times New Roman" w:hAnsi="Times New Roman" w:cs="Times New Roman"/>
        </w:rPr>
      </w:pPr>
      <w:r w:rsidRPr="00EC485A">
        <w:rPr>
          <w:rFonts w:ascii="Times New Roman" w:hAnsi="Times New Roman" w:cs="Times New Roman"/>
        </w:rPr>
        <w:t>O izvedeni vaji:</w:t>
      </w:r>
    </w:p>
    <w:p w14:paraId="5FA6EC74" w14:textId="39093A68" w:rsidR="00E81978" w:rsidRPr="00EC485A" w:rsidRDefault="00CE5296" w:rsidP="00B823AA">
      <w:pPr>
        <w:pStyle w:val="Naslov21"/>
        <w:rPr>
          <w:rFonts w:ascii="Times New Roman" w:hAnsi="Times New Roman" w:cs="Times New Roman"/>
        </w:rPr>
      </w:pPr>
      <w:r w:rsidRPr="00EC485A">
        <w:rPr>
          <w:rFonts w:ascii="Times New Roman" w:hAnsi="Times New Roman" w:cs="Times New Roman"/>
        </w:rPr>
        <w:t>1</w:t>
      </w:r>
      <w:r w:rsidR="00787E26" w:rsidRPr="00EC485A">
        <w:rPr>
          <w:rFonts w:ascii="Times New Roman" w:hAnsi="Times New Roman" w:cs="Times New Roman"/>
        </w:rPr>
        <w:t>8</w:t>
      </w:r>
      <w:r w:rsidR="0025668B" w:rsidRPr="00EC485A">
        <w:rPr>
          <w:rFonts w:ascii="Times New Roman" w:hAnsi="Times New Roman" w:cs="Times New Roman"/>
        </w:rPr>
        <w:t>_lav03_vaja</w:t>
      </w:r>
    </w:p>
    <w:p w14:paraId="21C9FEA7" w14:textId="767BD267" w:rsidR="00E81978" w:rsidRPr="00EC485A" w:rsidRDefault="0025668B">
      <w:pPr>
        <w:pStyle w:val="Title"/>
        <w:rPr>
          <w:rFonts w:ascii="Times New Roman" w:hAnsi="Times New Roman" w:cs="Times New Roman"/>
        </w:rPr>
      </w:pPr>
      <w:r w:rsidRPr="00EC485A">
        <w:rPr>
          <w:rFonts w:ascii="Times New Roman" w:hAnsi="Times New Roman" w:cs="Times New Roman"/>
        </w:rPr>
        <w:t>Laboratorijske vaje</w:t>
      </w:r>
    </w:p>
    <w:p w14:paraId="5D3AFE58" w14:textId="57041643" w:rsidR="00E81978" w:rsidRPr="00EC485A" w:rsidRDefault="0025668B" w:rsidP="00B823AA">
      <w:pPr>
        <w:pStyle w:val="Naslov21"/>
        <w:rPr>
          <w:rFonts w:ascii="Times New Roman" w:hAnsi="Times New Roman" w:cs="Times New Roman"/>
        </w:rPr>
      </w:pPr>
      <w:r w:rsidRPr="00EC485A">
        <w:rPr>
          <w:rFonts w:ascii="Times New Roman" w:hAnsi="Times New Roman" w:cs="Times New Roman"/>
        </w:rPr>
        <w:t xml:space="preserve">Vaja </w:t>
      </w:r>
      <w:r w:rsidR="00CE5296" w:rsidRPr="00EC485A">
        <w:rPr>
          <w:rFonts w:ascii="Times New Roman" w:hAnsi="Times New Roman" w:cs="Times New Roman"/>
        </w:rPr>
        <w:t>16</w:t>
      </w:r>
    </w:p>
    <w:p w14:paraId="3351DA1C" w14:textId="5DB4994E" w:rsidR="0025668B" w:rsidRPr="00EC485A" w:rsidRDefault="00D54955" w:rsidP="00B823AA">
      <w:pPr>
        <w:pStyle w:val="Naslov21"/>
        <w:rPr>
          <w:rFonts w:ascii="Times New Roman" w:hAnsi="Times New Roman" w:cs="Times New Roman"/>
        </w:rPr>
      </w:pPr>
      <w:r w:rsidRPr="00EC485A">
        <w:rPr>
          <w:rFonts w:ascii="Times New Roman" w:hAnsi="Times New Roman" w:cs="Times New Roman"/>
        </w:rPr>
        <w:t>Maj Mohar</w:t>
      </w:r>
      <w:r w:rsidR="00EA346A" w:rsidRPr="00EC485A">
        <w:rPr>
          <w:rFonts w:ascii="Times New Roman" w:hAnsi="Times New Roman" w:cs="Times New Roman"/>
        </w:rPr>
        <w:t>, G3A</w:t>
      </w:r>
    </w:p>
    <w:p w14:paraId="2BE70EA4" w14:textId="21827C72" w:rsidR="00DD38E3" w:rsidRPr="00EC485A" w:rsidRDefault="0025668B" w:rsidP="00B823AA">
      <w:pPr>
        <w:pStyle w:val="Naslov21"/>
        <w:rPr>
          <w:rFonts w:ascii="Times New Roman" w:hAnsi="Times New Roman" w:cs="Times New Roman"/>
        </w:rPr>
      </w:pPr>
      <w:r w:rsidRPr="00EC485A">
        <w:rPr>
          <w:rFonts w:ascii="Times New Roman" w:hAnsi="Times New Roman" w:cs="Times New Roman"/>
        </w:rPr>
        <w:t xml:space="preserve">Ljubljana, </w:t>
      </w:r>
      <w:r w:rsidR="00787E26" w:rsidRPr="00EC485A">
        <w:rPr>
          <w:rFonts w:ascii="Times New Roman" w:hAnsi="Times New Roman" w:cs="Times New Roman"/>
        </w:rPr>
        <w:t>marec</w:t>
      </w:r>
      <w:r w:rsidRPr="00EC485A">
        <w:rPr>
          <w:rFonts w:ascii="Times New Roman" w:hAnsi="Times New Roman" w:cs="Times New Roman"/>
        </w:rPr>
        <w:t xml:space="preserve"> 202</w:t>
      </w:r>
      <w:r w:rsidR="00CE5296" w:rsidRPr="00EC485A">
        <w:rPr>
          <w:rFonts w:ascii="Times New Roman" w:hAnsi="Times New Roman" w:cs="Times New Roman"/>
        </w:rPr>
        <w:t>5</w:t>
      </w:r>
    </w:p>
    <w:p w14:paraId="2FA8876D" w14:textId="166FBC26" w:rsidR="0025668B" w:rsidRPr="00EC485A" w:rsidRDefault="00DD38E3" w:rsidP="00787E26">
      <w:pPr>
        <w:rPr>
          <w:rFonts w:ascii="Times New Roman" w:hAnsi="Times New Roman" w:cs="Times New Roman"/>
        </w:rPr>
      </w:pPr>
      <w:r w:rsidRPr="00EC485A">
        <w:rPr>
          <w:rFonts w:ascii="Times New Roman" w:hAnsi="Times New Roman" w:cs="Times New Roman"/>
        </w:rPr>
        <w:br w:type="page"/>
      </w:r>
    </w:p>
    <w:p w14:paraId="7FF2A08E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lastRenderedPageBreak/>
        <w:t>Naloga 1</w:t>
      </w:r>
    </w:p>
    <w:p w14:paraId="1A066192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>Objekt vrste Smer predstavlja trenutno smer gibanja lika, s katerim je povezan. Gibanje je ravninsko in zgolj</w:t>
      </w:r>
    </w:p>
    <w:p w14:paraId="01D9ECCB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>ortogonalno /recimo vzporedno z osmi koordinatnega sistema ravnine/.</w:t>
      </w:r>
    </w:p>
    <w:p w14:paraId="205DD78D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Vektor (normaliziran) gibanja je/sta privatni lastnosti objekta in lahko zavzema samo 4 vrednosti, za vsako od smeri </w:t>
      </w:r>
    </w:p>
    <w:p w14:paraId="4B2311B8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>po ena. Tipično objekt vrste Smer inicializiramo z smerjo gibanja, objektu, ki ga ne inicializiramo s smerjo določimo</w:t>
      </w:r>
    </w:p>
    <w:p w14:paraId="1B6B93FE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>privzeto smer gibanja 'desno'. Za vsako komponento vektorja gibanja mora obstajati vračalec/getter/. Zagotovite možnost</w:t>
      </w:r>
    </w:p>
    <w:p w14:paraId="09192A14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kontrolenega izpisa objekta na zaslon. Objekt vsebuje metodi obrniLevo/0 in obrniDesno/0, ki popravi smer tako, da v </w:t>
      </w:r>
    </w:p>
    <w:p w14:paraId="256FFA96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>prvem primeru 'zasuka' smer za 90 stopinj v smeri nasprotni urinemu kazalcu, in druge za 90 stopinj v smeri urinega</w:t>
      </w:r>
    </w:p>
    <w:p w14:paraId="53ED249B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>kazalca.</w:t>
      </w:r>
    </w:p>
    <w:p w14:paraId="4BA23F86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>a) iz opisa konstruirajte ustrezen razred, kreirajte par objektov te vrste in preskusite:</w:t>
      </w:r>
    </w:p>
    <w:p w14:paraId="2A6BE321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    - omejitve pri konstrukciji objekta</w:t>
      </w:r>
    </w:p>
    <w:p w14:paraId="07F52E9A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    - zmožnost spreminjanja smeri v skladu z opisom</w:t>
      </w:r>
    </w:p>
    <w:p w14:paraId="6409739B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   / preskus in dokazovanje delovanja sta v vaši domeni / </w:t>
      </w:r>
    </w:p>
    <w:p w14:paraId="59A4DAD9" w14:textId="77777777" w:rsid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>b) izrišite razredni diagram za razred Smer</w:t>
      </w:r>
    </w:p>
    <w:p w14:paraId="44287951" w14:textId="77777777" w:rsidR="00A6578E" w:rsidRPr="00787E26" w:rsidRDefault="00A6578E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</w:p>
    <w:p w14:paraId="246C92FF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</w:p>
    <w:tbl>
      <w:tblPr>
        <w:tblStyle w:val="TableGrid"/>
        <w:tblpPr w:leftFromText="180" w:rightFromText="180" w:vertAnchor="page" w:horzAnchor="margin" w:tblpY="6245"/>
        <w:tblW w:w="0" w:type="auto"/>
        <w:tblLook w:val="04A0" w:firstRow="1" w:lastRow="0" w:firstColumn="1" w:lastColumn="0" w:noHBand="0" w:noVBand="1"/>
      </w:tblPr>
      <w:tblGrid>
        <w:gridCol w:w="1852"/>
      </w:tblGrid>
      <w:tr w:rsidR="00635ED4" w14:paraId="1B116AA9" w14:textId="77777777" w:rsidTr="00635ED4">
        <w:trPr>
          <w:trHeight w:val="344"/>
        </w:trPr>
        <w:tc>
          <w:tcPr>
            <w:tcW w:w="1852" w:type="dxa"/>
          </w:tcPr>
          <w:p w14:paraId="17AB20AE" w14:textId="77777777" w:rsidR="00635ED4" w:rsidRDefault="00635ED4" w:rsidP="00635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</w:rPr>
            </w:pPr>
            <w:bookmarkStart w:id="0" w:name="_Hlk193112179"/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</w:rPr>
              <w:t>Smer</w:t>
            </w:r>
          </w:p>
        </w:tc>
      </w:tr>
      <w:tr w:rsidR="00635ED4" w14:paraId="079A57CA" w14:textId="77777777" w:rsidTr="00635ED4">
        <w:trPr>
          <w:trHeight w:val="886"/>
        </w:trPr>
        <w:tc>
          <w:tcPr>
            <w:tcW w:w="1852" w:type="dxa"/>
          </w:tcPr>
          <w:p w14:paraId="063598C2" w14:textId="77777777" w:rsidR="00635ED4" w:rsidRDefault="00635ED4" w:rsidP="00635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</w:rPr>
              <w:t>-int x</w:t>
            </w:r>
          </w:p>
          <w:p w14:paraId="51320944" w14:textId="77777777" w:rsidR="00635ED4" w:rsidRPr="00A6578E" w:rsidRDefault="00635ED4" w:rsidP="00635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</w:rPr>
              <w:t>-int y</w:t>
            </w:r>
          </w:p>
        </w:tc>
      </w:tr>
      <w:tr w:rsidR="00635ED4" w14:paraId="60E448E6" w14:textId="77777777" w:rsidTr="00635ED4">
        <w:trPr>
          <w:trHeight w:val="886"/>
        </w:trPr>
        <w:tc>
          <w:tcPr>
            <w:tcW w:w="1852" w:type="dxa"/>
          </w:tcPr>
          <w:p w14:paraId="47268AF1" w14:textId="77777777" w:rsidR="00635ED4" w:rsidRDefault="00635ED4" w:rsidP="00635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</w:rPr>
              <w:t>+Smer()</w:t>
            </w:r>
          </w:p>
          <w:p w14:paraId="2CAD1FFC" w14:textId="77777777" w:rsidR="00635ED4" w:rsidRDefault="00635ED4" w:rsidP="00635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</w:rPr>
              <w:t>+Smer(int x, int y)</w:t>
            </w:r>
          </w:p>
          <w:p w14:paraId="08B0D79F" w14:textId="77777777" w:rsidR="00635ED4" w:rsidRDefault="00635ED4" w:rsidP="00635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</w:rPr>
              <w:t>+getX()</w:t>
            </w:r>
          </w:p>
          <w:p w14:paraId="034CB6C6" w14:textId="77777777" w:rsidR="00635ED4" w:rsidRDefault="00635ED4" w:rsidP="00635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</w:rPr>
              <w:t>+getY()</w:t>
            </w:r>
          </w:p>
          <w:p w14:paraId="310C6C66" w14:textId="77777777" w:rsidR="00635ED4" w:rsidRDefault="00635ED4" w:rsidP="00635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</w:rPr>
              <w:t>+obrniLevo()</w:t>
            </w:r>
          </w:p>
          <w:p w14:paraId="44A74DD0" w14:textId="77777777" w:rsidR="00635ED4" w:rsidRDefault="00635ED4" w:rsidP="00635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</w:rPr>
              <w:t>+obrniDesno()</w:t>
            </w:r>
          </w:p>
          <w:p w14:paraId="6160FD5A" w14:textId="77777777" w:rsidR="00635ED4" w:rsidRDefault="00635ED4" w:rsidP="00635E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</w:rPr>
              <w:t>+toString()</w:t>
            </w:r>
          </w:p>
        </w:tc>
      </w:tr>
    </w:tbl>
    <w:bookmarkEnd w:id="0"/>
    <w:p w14:paraId="74500425" w14:textId="0500CDE0" w:rsidR="00787E26" w:rsidRPr="00787E26" w:rsidRDefault="00635ED4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>Koda class-a je na koncu.</w:t>
      </w:r>
    </w:p>
    <w:p w14:paraId="0CF19063" w14:textId="77777777" w:rsidR="00635ED4" w:rsidRDefault="00635ED4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br w:type="page"/>
      </w:r>
    </w:p>
    <w:p w14:paraId="3CBBF288" w14:textId="4C7DB0B9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lastRenderedPageBreak/>
        <w:t>Naloga 2</w:t>
      </w:r>
    </w:p>
    <w:p w14:paraId="036EB455" w14:textId="7505672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>Lik v tej nalogi bo dokaj abstraktna zadeva. Ni opredeljen z obliko, temveč zgolj s pozicijo v ravnini in smerjo gibanja,</w:t>
      </w:r>
      <w:r w:rsidR="00C4490E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 </w:t>
      </w: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>ki jo določa vsebovan objekt vrste Smer. Seveda so vse lastnosti vsakega Lik-a privatne. Lik kreiramo tako, da mu</w:t>
      </w:r>
      <w:r w:rsidR="00C4490E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 </w:t>
      </w: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>podamo pozicijo v ravnini in smer gibanja. V primeru, da smeri ne podamo, se uporabi privzeta smer. Če Lik kreiramo brez</w:t>
      </w:r>
      <w:r w:rsidR="00C4490E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 </w:t>
      </w: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>argumentov, se postavi v izhodišče koordinatnega sistema s privzeto smerjo gibanja.</w:t>
      </w:r>
      <w:r w:rsidR="00F53BB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 </w:t>
      </w: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>Javna metoda premakni/0 premakne</w:t>
      </w:r>
      <w:r w:rsidR="00C4490E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 </w:t>
      </w: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>objekt za 1 v trenutno z objektom določeni smeri gibanja. Javni metodi obrniLevo/0 in obrniDesno/0 lik obrneta, kot je</w:t>
      </w:r>
      <w:r w:rsidR="00C4490E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 </w:t>
      </w: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>opisano v Smer. Za pozicijo lika mora/ta v objektu obstajati ustrezna vračalca.</w:t>
      </w:r>
    </w:p>
    <w:p w14:paraId="4908DB66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>a) iz opisa konstruirajte ustrezen razred, kreirajte par objektov te vrste in preskusite:</w:t>
      </w:r>
    </w:p>
    <w:p w14:paraId="73D5AC92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    - premikanje</w:t>
      </w:r>
    </w:p>
    <w:p w14:paraId="674A590B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    - zmožnost spreminjanja smeri pri gibanju lika</w:t>
      </w:r>
    </w:p>
    <w:p w14:paraId="2A46EC84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>b) izrišite razredni diagram / nivo podrobnosti: omejite vsebina na zgolj javne člane</w:t>
      </w:r>
    </w:p>
    <w:p w14:paraId="7DEC3E8B" w14:textId="77777777" w:rsid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5"/>
      </w:tblGrid>
      <w:tr w:rsidR="00635ED4" w14:paraId="6F55A3E7" w14:textId="77777777" w:rsidTr="00635ED4">
        <w:trPr>
          <w:trHeight w:val="662"/>
        </w:trPr>
        <w:tc>
          <w:tcPr>
            <w:tcW w:w="3315" w:type="dxa"/>
          </w:tcPr>
          <w:p w14:paraId="7D4F895D" w14:textId="20F8C16F" w:rsidR="00635ED4" w:rsidRDefault="00635ED4" w:rsidP="00787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</w:rPr>
              <w:t>Lik</w:t>
            </w:r>
          </w:p>
        </w:tc>
      </w:tr>
      <w:tr w:rsidR="00635ED4" w14:paraId="49CE0164" w14:textId="77777777" w:rsidTr="00635ED4">
        <w:trPr>
          <w:trHeight w:val="694"/>
        </w:trPr>
        <w:tc>
          <w:tcPr>
            <w:tcW w:w="3315" w:type="dxa"/>
          </w:tcPr>
          <w:p w14:paraId="437DBD25" w14:textId="00616F83" w:rsidR="00635ED4" w:rsidRDefault="00635ED4" w:rsidP="00787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</w:rPr>
              <w:t>+ Smer s</w:t>
            </w:r>
          </w:p>
        </w:tc>
      </w:tr>
      <w:tr w:rsidR="00635ED4" w14:paraId="6191C636" w14:textId="77777777" w:rsidTr="00635ED4">
        <w:trPr>
          <w:trHeight w:val="1398"/>
        </w:trPr>
        <w:tc>
          <w:tcPr>
            <w:tcW w:w="3315" w:type="dxa"/>
          </w:tcPr>
          <w:p w14:paraId="61E6E15C" w14:textId="77777777" w:rsidR="00635ED4" w:rsidRDefault="00635ED4" w:rsidP="00787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</w:rPr>
              <w:t>+ Lik()</w:t>
            </w:r>
          </w:p>
          <w:p w14:paraId="1CE64D99" w14:textId="77777777" w:rsidR="00635ED4" w:rsidRDefault="00635ED4" w:rsidP="00787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</w:rPr>
              <w:t>+ Lik</w:t>
            </w:r>
            <w:r w:rsidRPr="00635ED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</w:rPr>
              <w:t>(int x, int y)</w:t>
            </w:r>
          </w:p>
          <w:p w14:paraId="6B989A66" w14:textId="77777777" w:rsidR="00635ED4" w:rsidRDefault="00635ED4" w:rsidP="00787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</w:rPr>
              <w:t xml:space="preserve">+ </w:t>
            </w:r>
            <w:r w:rsidRPr="00635ED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</w:rPr>
              <w:t>Lik(int x, int y, int s1, int s2)</w:t>
            </w:r>
          </w:p>
          <w:p w14:paraId="304FA2BC" w14:textId="77777777" w:rsidR="00635ED4" w:rsidRDefault="00635ED4" w:rsidP="00787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</w:rPr>
              <w:t xml:space="preserve">+ </w:t>
            </w:r>
            <w:r w:rsidRPr="00635ED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</w:rPr>
              <w:t>getX()</w:t>
            </w:r>
          </w:p>
          <w:p w14:paraId="2577CB21" w14:textId="77777777" w:rsidR="00635ED4" w:rsidRDefault="00635ED4" w:rsidP="00787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</w:rPr>
              <w:t>+ getY()</w:t>
            </w:r>
          </w:p>
          <w:p w14:paraId="139D9BA7" w14:textId="77777777" w:rsidR="00635ED4" w:rsidRDefault="00635ED4" w:rsidP="00787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</w:rPr>
              <w:t xml:space="preserve">+ </w:t>
            </w:r>
            <w:r w:rsidRPr="00635ED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</w:rPr>
              <w:t>obrniLevo()</w:t>
            </w:r>
          </w:p>
          <w:p w14:paraId="22646A50" w14:textId="77777777" w:rsidR="00635ED4" w:rsidRDefault="00635ED4" w:rsidP="00787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</w:rPr>
              <w:t xml:space="preserve">+ </w:t>
            </w:r>
            <w:r w:rsidRPr="00635ED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</w:rPr>
              <w:t>obrn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</w:rPr>
              <w:t>iDesno</w:t>
            </w:r>
            <w:r w:rsidRPr="00635ED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</w:rPr>
              <w:t>()</w:t>
            </w:r>
          </w:p>
          <w:p w14:paraId="365A9C46" w14:textId="77777777" w:rsidR="00635ED4" w:rsidRDefault="00635ED4" w:rsidP="00787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</w:rPr>
              <w:t>+ premakni()</w:t>
            </w:r>
          </w:p>
          <w:p w14:paraId="7F184812" w14:textId="2650BE92" w:rsidR="00635ED4" w:rsidRDefault="00635ED4" w:rsidP="00787E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</w:rPr>
              <w:t>+ premakni(int stevilo)</w:t>
            </w:r>
          </w:p>
        </w:tc>
      </w:tr>
    </w:tbl>
    <w:p w14:paraId="028B0311" w14:textId="77777777" w:rsidR="00635ED4" w:rsidRPr="00787E26" w:rsidRDefault="00635ED4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</w:p>
    <w:p w14:paraId="52DA099B" w14:textId="5EDF15CC" w:rsidR="00635ED4" w:rsidRDefault="00A74017" w:rsidP="00A74017">
      <w:pPr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>Koda razreda Lik je na koncu.</w:t>
      </w:r>
    </w:p>
    <w:p w14:paraId="4B19430E" w14:textId="77777777" w:rsidR="00A74017" w:rsidRDefault="00A74017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br w:type="page"/>
      </w:r>
    </w:p>
    <w:p w14:paraId="6B285C58" w14:textId="2F542B98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lastRenderedPageBreak/>
        <w:t>Naloga 3</w:t>
      </w:r>
    </w:p>
    <w:p w14:paraId="066B93EF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>Javanski program kreira 15 objektov tipa lik in jih shrani v ustrezno tabelo. Pozicijo prvega lika ustvarite</w:t>
      </w:r>
    </w:p>
    <w:p w14:paraId="6816E3F4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>naključno v ravnini (obseg naj bo [-50,50][-50,50]). Vsak naslednji naj bo za 3 enote oddaljen v smeri, ki jo</w:t>
      </w:r>
    </w:p>
    <w:p w14:paraId="51340751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določa smer predhodnega. </w:t>
      </w:r>
    </w:p>
    <w:p w14:paraId="54099C0C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>a) Vizualizacija pozicij mora pokazati vrsto (daljica?).</w:t>
      </w:r>
    </w:p>
    <w:p w14:paraId="1243F167" w14:textId="56B1E3FE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>b) Izvedite gibanje likov v smeri 'glave' zaporedja v tabeli (pomnite; smer je določal vedno element, ki je bil zadnji dodan</w:t>
      </w:r>
      <w:r w:rsidR="00C4490E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 </w:t>
      </w: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>v tabelo) za npr. 10 premikov.</w:t>
      </w:r>
    </w:p>
    <w:p w14:paraId="5390BA75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   :: nastavljalcev za objekt vrste Lik nimate, lahko pa naredite nov lik</w:t>
      </w:r>
    </w:p>
    <w:p w14:paraId="724E03A0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   :: če bi odstrani prvi element tabele (index 0) in dodali nov element na mesto N v tabeli, bi se zaporedje</w:t>
      </w:r>
    </w:p>
    <w:p w14:paraId="35EE0B42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      navidezno premaknilo v smeri predhodno zadjega elementa</w:t>
      </w:r>
    </w:p>
    <w:p w14:paraId="0832BFD1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   :: predlagam, da naredite krožno vrsto</w:t>
      </w:r>
    </w:p>
    <w:p w14:paraId="1DF56A6D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>c) preverite pravilnost delovanja še s postopkom:</w:t>
      </w:r>
    </w:p>
    <w:p w14:paraId="6B00A599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    - naredi 10 korakov dani smeri, nato obrniDesno, naredi še 10 korakov   </w:t>
      </w:r>
    </w:p>
    <w:p w14:paraId="12DDBBCC" w14:textId="359C8528" w:rsidR="00787E26" w:rsidRPr="00787E26" w:rsidRDefault="00B23AF5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B23AF5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lastRenderedPageBreak/>
        <w:drawing>
          <wp:inline distT="0" distB="0" distL="0" distR="0" wp14:anchorId="50AD0FD2" wp14:editId="5A6B1EBF">
            <wp:extent cx="5270500" cy="7937500"/>
            <wp:effectExtent l="0" t="0" r="0" b="0"/>
            <wp:docPr id="144571308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13089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93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A9CF" w14:textId="232E4BF3" w:rsidR="00635ED4" w:rsidRDefault="00635ED4" w:rsidP="00A74017">
      <w:pPr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</w:p>
    <w:p w14:paraId="18796D6E" w14:textId="77777777" w:rsidR="00B23AF5" w:rsidRDefault="00B23AF5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br w:type="page"/>
      </w:r>
    </w:p>
    <w:p w14:paraId="5F7A3316" w14:textId="5A876D50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lastRenderedPageBreak/>
        <w:t>Naloga 4</w:t>
      </w:r>
    </w:p>
    <w:p w14:paraId="6E06B2C0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>Za Lik (naloga 2) in Smer (naloga 1) izdelajte minimum programske dokumentacije.</w:t>
      </w:r>
    </w:p>
    <w:p w14:paraId="12044ED6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>(v poročilu naj bo zgolj komentirana koda obeh razredov, ne pa tudi zgenerirana dokumentacija)</w:t>
      </w:r>
    </w:p>
    <w:p w14:paraId="4A512E8D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</w:p>
    <w:p w14:paraId="2773A3A7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 - časovnik za class v blueJ je že tak, da se iz njega avtomatično generira dokumentacija</w:t>
      </w:r>
    </w:p>
    <w:p w14:paraId="1A59FBA3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</w:p>
    <w:p w14:paraId="09175803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 - javadoc je standardno orodje za generiranje programske dokumentacije. Uporabite kot:</w:t>
      </w:r>
    </w:p>
    <w:p w14:paraId="5F981C9E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     *  javadoc ime_datoteke ali javadoc ime_paketa</w:t>
      </w:r>
    </w:p>
    <w:p w14:paraId="698EB5B5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       (* javadoc Test.java  ali javadoc vaja18 , pri čemer je vaja18 paket oz. direktorij s tem imenom)   </w:t>
      </w:r>
    </w:p>
    <w:p w14:paraId="22DDD891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   orodje zgenerira dokumentacijo za brskanje na spletu (html)</w:t>
      </w:r>
    </w:p>
    <w:p w14:paraId="33C9F729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     *  blueJ ponuja alternativo urejevalnik/dokumentacija (izbira desno nad urejevalnikom), pri</w:t>
      </w:r>
    </w:p>
    <w:p w14:paraId="661BBA7B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        čemer se generacija avtomatično generira ob preklopu v način dokumentacija</w:t>
      </w:r>
    </w:p>
    <w:p w14:paraId="50CDF1AD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</w:p>
    <w:p w14:paraId="07BD5065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>- dokumentator upošteva : strukturo razreda in posebno vrsto komentarjev, t.i. doc-bloke:</w:t>
      </w:r>
    </w:p>
    <w:p w14:paraId="04C1DE4E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</w:p>
    <w:p w14:paraId="1C79FEE0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   /**</w:t>
      </w:r>
    </w:p>
    <w:p w14:paraId="0F33951F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   *   tole je doc block za metodo naredi</w:t>
      </w:r>
    </w:p>
    <w:p w14:paraId="48EC6D26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   *   : metoda ne naredi nič pametnega, je tu zgolj za demonstracijo</w:t>
      </w:r>
    </w:p>
    <w:p w14:paraId="31242F0F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   *</w:t>
      </w:r>
    </w:p>
    <w:p w14:paraId="542E2DA3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   *    @param starost</w:t>
      </w:r>
    </w:p>
    <w:p w14:paraId="0A99A23B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   *    @param velikost</w:t>
      </w:r>
    </w:p>
    <w:p w14:paraId="42F16702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   *    @return novaStarost</w:t>
      </w:r>
    </w:p>
    <w:p w14:paraId="42098CB2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   * </w:t>
      </w:r>
    </w:p>
    <w:p w14:paraId="036761C2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   *    @author ime priimek</w:t>
      </w:r>
    </w:p>
    <w:p w14:paraId="301E01D4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   *    @version 0.01</w:t>
      </w:r>
    </w:p>
    <w:p w14:paraId="0A38FE42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   *</w:t>
      </w:r>
    </w:p>
    <w:p w14:paraId="477ECE18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   *    'komentar' je oblike /**   --- */</w:t>
      </w:r>
    </w:p>
    <w:p w14:paraId="66B53752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   *    med koncem doc bloka in opisom NI nobene prazne vrstice (pripadnost)</w:t>
      </w:r>
    </w:p>
    <w:p w14:paraId="5118455E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   *</w:t>
      </w:r>
    </w:p>
    <w:p w14:paraId="2B29F54D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   *    opisujemo : razred, metodo, lastnost</w:t>
      </w:r>
    </w:p>
    <w:p w14:paraId="03B44FC3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   */</w:t>
      </w:r>
    </w:p>
    <w:p w14:paraId="37649593" w14:textId="77777777" w:rsidR="00787E26" w:rsidRPr="00787E26" w:rsidRDefault="00787E26" w:rsidP="00787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</w:pPr>
      <w:r w:rsidRPr="00787E2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</w:rPr>
        <w:t xml:space="preserve">   int naredi(int starost, int velikost){ return novaStarost; }</w:t>
      </w:r>
    </w:p>
    <w:p w14:paraId="28CB08E9" w14:textId="77777777" w:rsidR="00787E26" w:rsidRPr="00787E26" w:rsidRDefault="00787E26" w:rsidP="00787E26">
      <w:pPr>
        <w:spacing w:line="240" w:lineRule="auto"/>
        <w:ind w:firstLine="0"/>
        <w:rPr>
          <w:rFonts w:ascii="Times New Roman" w:eastAsia="Times New Roman" w:hAnsi="Times New Roman" w:cs="Times New Roman"/>
          <w:kern w:val="0"/>
          <w:lang w:eastAsia="en-GB"/>
        </w:rPr>
      </w:pPr>
    </w:p>
    <w:p w14:paraId="77C552F4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b/>
          <w:bCs/>
          <w:sz w:val="21"/>
          <w:szCs w:val="21"/>
          <w:lang w:val="en-GB"/>
        </w:rPr>
        <w:t>import</w:t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java.lang.*;</w:t>
      </w:r>
    </w:p>
    <w:p w14:paraId="680C5DEA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b/>
          <w:bCs/>
          <w:sz w:val="21"/>
          <w:szCs w:val="21"/>
          <w:lang w:val="en-GB"/>
        </w:rPr>
        <w:t>import</w:t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java.util.*;</w:t>
      </w:r>
    </w:p>
    <w:p w14:paraId="3D7BBCD7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>/**</w:t>
      </w:r>
    </w:p>
    <w:p w14:paraId="4F084DFC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* Opis: Class Lik shranjuje pozicijo lika in smer gibanje (abstraktno smer)</w:t>
      </w:r>
    </w:p>
    <w:p w14:paraId="0CA49A23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* </w:t>
      </w:r>
    </w:p>
    <w:p w14:paraId="21B9DF2C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* Spremenljivke: x, y, s</w:t>
      </w:r>
    </w:p>
    <w:p w14:paraId="72B36622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* </w:t>
      </w:r>
      <w:r w:rsidRPr="00B23AF5">
        <w:rPr>
          <w:rFonts w:ascii="Times New Roman" w:hAnsi="Times New Roman" w:cs="Times New Roman"/>
          <w:b/>
          <w:bCs/>
          <w:sz w:val="21"/>
          <w:szCs w:val="21"/>
          <w:lang w:val="en-GB"/>
        </w:rPr>
        <w:t>@author</w:t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Maj</w:t>
      </w:r>
    </w:p>
    <w:p w14:paraId="67622DAC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* </w:t>
      </w:r>
      <w:r w:rsidRPr="00B23AF5">
        <w:rPr>
          <w:rFonts w:ascii="Times New Roman" w:hAnsi="Times New Roman" w:cs="Times New Roman"/>
          <w:b/>
          <w:bCs/>
          <w:sz w:val="21"/>
          <w:szCs w:val="21"/>
          <w:lang w:val="en-GB"/>
        </w:rPr>
        <w:t>@version</w:t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16. 3. 2025</w:t>
      </w:r>
    </w:p>
    <w:p w14:paraId="3C7EFB1F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*/</w:t>
      </w:r>
    </w:p>
    <w:p w14:paraId="6E74B3B8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>public class Lik {</w:t>
      </w:r>
    </w:p>
    <w:p w14:paraId="0E1F836C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private int x;</w:t>
      </w:r>
    </w:p>
    <w:p w14:paraId="6A017729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private int y;</w:t>
      </w:r>
    </w:p>
    <w:p w14:paraId="5545512F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public Smer s;</w:t>
      </w:r>
    </w:p>
    <w:p w14:paraId="5F486A7D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lastRenderedPageBreak/>
        <w:tab/>
      </w:r>
    </w:p>
    <w:p w14:paraId="782A2542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public Lik(){</w:t>
      </w:r>
    </w:p>
    <w:p w14:paraId="03E44BBE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x=0;</w:t>
      </w:r>
    </w:p>
    <w:p w14:paraId="683A67C0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y=0;</w:t>
      </w:r>
    </w:p>
    <w:p w14:paraId="23AB25A4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s = </w:t>
      </w:r>
      <w:r w:rsidRPr="00B23AF5">
        <w:rPr>
          <w:rFonts w:ascii="Times New Roman" w:hAnsi="Times New Roman" w:cs="Times New Roman"/>
          <w:b/>
          <w:bCs/>
          <w:sz w:val="21"/>
          <w:szCs w:val="21"/>
          <w:lang w:val="en-GB"/>
        </w:rPr>
        <w:t>new</w:t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Smer();</w:t>
      </w:r>
    </w:p>
    <w:p w14:paraId="77CFC5D6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}</w:t>
      </w:r>
    </w:p>
    <w:p w14:paraId="78E5AAF5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public Lik(int x, int y){</w:t>
      </w:r>
    </w:p>
    <w:p w14:paraId="1DDC81E6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this.x = x;</w:t>
      </w:r>
    </w:p>
    <w:p w14:paraId="2F702900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this.y = y;</w:t>
      </w:r>
    </w:p>
    <w:p w14:paraId="7CE1B3AC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s = </w:t>
      </w:r>
      <w:r w:rsidRPr="00B23AF5">
        <w:rPr>
          <w:rFonts w:ascii="Times New Roman" w:hAnsi="Times New Roman" w:cs="Times New Roman"/>
          <w:b/>
          <w:bCs/>
          <w:sz w:val="21"/>
          <w:szCs w:val="21"/>
          <w:lang w:val="en-GB"/>
        </w:rPr>
        <w:t>new</w:t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Smer();</w:t>
      </w:r>
    </w:p>
    <w:p w14:paraId="79B6C30B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}</w:t>
      </w:r>
    </w:p>
    <w:p w14:paraId="73657D0C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public Lik(int x, int y, int s1, int s2){</w:t>
      </w:r>
    </w:p>
    <w:p w14:paraId="177B1F89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this.x = x;</w:t>
      </w:r>
    </w:p>
    <w:p w14:paraId="69758D14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this.y = y;</w:t>
      </w:r>
    </w:p>
    <w:p w14:paraId="5DB22EF3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s = </w:t>
      </w:r>
      <w:r w:rsidRPr="00B23AF5">
        <w:rPr>
          <w:rFonts w:ascii="Times New Roman" w:hAnsi="Times New Roman" w:cs="Times New Roman"/>
          <w:b/>
          <w:bCs/>
          <w:sz w:val="21"/>
          <w:szCs w:val="21"/>
          <w:lang w:val="en-GB"/>
        </w:rPr>
        <w:t>new</w:t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Smer(s1, s2);</w:t>
      </w:r>
    </w:p>
    <w:p w14:paraId="17C015B1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}</w:t>
      </w:r>
    </w:p>
    <w:p w14:paraId="3F0CF2FB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</w:r>
    </w:p>
    <w:p w14:paraId="6ED24C31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/**</w:t>
      </w:r>
    </w:p>
    <w:p w14:paraId="14C1D8CF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*    </w:t>
      </w:r>
      <w:r w:rsidRPr="00B23AF5">
        <w:rPr>
          <w:rFonts w:ascii="Times New Roman" w:hAnsi="Times New Roman" w:cs="Times New Roman"/>
          <w:b/>
          <w:bCs/>
          <w:sz w:val="21"/>
          <w:szCs w:val="21"/>
          <w:lang w:val="en-GB"/>
        </w:rPr>
        <w:t>@return</w:t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void</w:t>
      </w:r>
    </w:p>
    <w:p w14:paraId="6BA72AFA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* </w:t>
      </w:r>
    </w:p>
    <w:p w14:paraId="0728B85A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*    </w:t>
      </w:r>
      <w:r w:rsidRPr="00B23AF5">
        <w:rPr>
          <w:rFonts w:ascii="Times New Roman" w:hAnsi="Times New Roman" w:cs="Times New Roman"/>
          <w:b/>
          <w:bCs/>
          <w:sz w:val="21"/>
          <w:szCs w:val="21"/>
          <w:lang w:val="en-GB"/>
        </w:rPr>
        <w:t>@author</w:t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Maj Mohar</w:t>
      </w:r>
    </w:p>
    <w:p w14:paraId="40350E2A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*    </w:t>
      </w:r>
      <w:r w:rsidRPr="00B23AF5">
        <w:rPr>
          <w:rFonts w:ascii="Times New Roman" w:hAnsi="Times New Roman" w:cs="Times New Roman"/>
          <w:b/>
          <w:bCs/>
          <w:sz w:val="21"/>
          <w:szCs w:val="21"/>
          <w:lang w:val="en-GB"/>
        </w:rPr>
        <w:t>@version</w:t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0.01</w:t>
      </w:r>
    </w:p>
    <w:p w14:paraId="4E6D474F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*</w:t>
      </w:r>
    </w:p>
    <w:p w14:paraId="51558AAC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*    Kliče funkcijo getX() iz objekta vrste Smer;</w:t>
      </w:r>
    </w:p>
    <w:p w14:paraId="59B5D4AE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*/</w:t>
      </w:r>
    </w:p>
    <w:p w14:paraId="2FACFC24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public int getX(){</w:t>
      </w:r>
    </w:p>
    <w:p w14:paraId="1A51BE42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B23AF5">
        <w:rPr>
          <w:rFonts w:ascii="Times New Roman" w:hAnsi="Times New Roman" w:cs="Times New Roman"/>
          <w:b/>
          <w:bCs/>
          <w:sz w:val="21"/>
          <w:szCs w:val="21"/>
          <w:lang w:val="en-GB"/>
        </w:rPr>
        <w:t>return</w:t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s.getX();</w:t>
      </w:r>
    </w:p>
    <w:p w14:paraId="4CFCA0E6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}</w:t>
      </w:r>
    </w:p>
    <w:p w14:paraId="12B576DE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</w:r>
    </w:p>
    <w:p w14:paraId="569DD7EC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lastRenderedPageBreak/>
        <w:tab/>
        <w:t>/**</w:t>
      </w:r>
    </w:p>
    <w:p w14:paraId="00715832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*    </w:t>
      </w:r>
      <w:r w:rsidRPr="00B23AF5">
        <w:rPr>
          <w:rFonts w:ascii="Times New Roman" w:hAnsi="Times New Roman" w:cs="Times New Roman"/>
          <w:b/>
          <w:bCs/>
          <w:sz w:val="21"/>
          <w:szCs w:val="21"/>
          <w:lang w:val="en-GB"/>
        </w:rPr>
        <w:t>@return</w:t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void</w:t>
      </w:r>
    </w:p>
    <w:p w14:paraId="17513961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* </w:t>
      </w:r>
    </w:p>
    <w:p w14:paraId="2212EF18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*    </w:t>
      </w:r>
      <w:r w:rsidRPr="00B23AF5">
        <w:rPr>
          <w:rFonts w:ascii="Times New Roman" w:hAnsi="Times New Roman" w:cs="Times New Roman"/>
          <w:b/>
          <w:bCs/>
          <w:sz w:val="21"/>
          <w:szCs w:val="21"/>
          <w:lang w:val="en-GB"/>
        </w:rPr>
        <w:t>@author</w:t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Maj Mohar</w:t>
      </w:r>
    </w:p>
    <w:p w14:paraId="4B6B3B2E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*    </w:t>
      </w:r>
      <w:r w:rsidRPr="00B23AF5">
        <w:rPr>
          <w:rFonts w:ascii="Times New Roman" w:hAnsi="Times New Roman" w:cs="Times New Roman"/>
          <w:b/>
          <w:bCs/>
          <w:sz w:val="21"/>
          <w:szCs w:val="21"/>
          <w:lang w:val="en-GB"/>
        </w:rPr>
        <w:t>@version</w:t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0.01</w:t>
      </w:r>
    </w:p>
    <w:p w14:paraId="6BCA3288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*</w:t>
      </w:r>
    </w:p>
    <w:p w14:paraId="47017342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*    Kliče funkcijo getY() iz objekta vrste Smer;</w:t>
      </w:r>
    </w:p>
    <w:p w14:paraId="1DAF7B87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*/</w:t>
      </w:r>
    </w:p>
    <w:p w14:paraId="7022A7A2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public int getY(){</w:t>
      </w:r>
    </w:p>
    <w:p w14:paraId="7C85D787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B23AF5">
        <w:rPr>
          <w:rFonts w:ascii="Times New Roman" w:hAnsi="Times New Roman" w:cs="Times New Roman"/>
          <w:b/>
          <w:bCs/>
          <w:sz w:val="21"/>
          <w:szCs w:val="21"/>
          <w:lang w:val="en-GB"/>
        </w:rPr>
        <w:t>return</w:t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s.getY();</w:t>
      </w:r>
    </w:p>
    <w:p w14:paraId="35AA429D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}</w:t>
      </w:r>
    </w:p>
    <w:p w14:paraId="5FCA6284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/**</w:t>
      </w:r>
    </w:p>
    <w:p w14:paraId="723247DA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*    </w:t>
      </w:r>
      <w:r w:rsidRPr="00B23AF5">
        <w:rPr>
          <w:rFonts w:ascii="Times New Roman" w:hAnsi="Times New Roman" w:cs="Times New Roman"/>
          <w:b/>
          <w:bCs/>
          <w:sz w:val="21"/>
          <w:szCs w:val="21"/>
          <w:lang w:val="en-GB"/>
        </w:rPr>
        <w:t>@return</w:t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void</w:t>
      </w:r>
    </w:p>
    <w:p w14:paraId="0DFB779A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* </w:t>
      </w:r>
    </w:p>
    <w:p w14:paraId="0327F6BC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*    </w:t>
      </w:r>
      <w:r w:rsidRPr="00B23AF5">
        <w:rPr>
          <w:rFonts w:ascii="Times New Roman" w:hAnsi="Times New Roman" w:cs="Times New Roman"/>
          <w:b/>
          <w:bCs/>
          <w:sz w:val="21"/>
          <w:szCs w:val="21"/>
          <w:lang w:val="en-GB"/>
        </w:rPr>
        <w:t>@author</w:t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Maj Mohar</w:t>
      </w:r>
    </w:p>
    <w:p w14:paraId="2F314F15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*    </w:t>
      </w:r>
      <w:r w:rsidRPr="00B23AF5">
        <w:rPr>
          <w:rFonts w:ascii="Times New Roman" w:hAnsi="Times New Roman" w:cs="Times New Roman"/>
          <w:b/>
          <w:bCs/>
          <w:sz w:val="21"/>
          <w:szCs w:val="21"/>
          <w:lang w:val="en-GB"/>
        </w:rPr>
        <w:t>@version</w:t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0.01</w:t>
      </w:r>
    </w:p>
    <w:p w14:paraId="11B3A8BC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*</w:t>
      </w:r>
    </w:p>
    <w:p w14:paraId="345CDF15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*    Kliče funkcijo obrniLevo() iz objekta vrste Smer;</w:t>
      </w:r>
    </w:p>
    <w:p w14:paraId="69E6F79A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*/</w:t>
      </w:r>
    </w:p>
    <w:p w14:paraId="5CB5BA04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public void obrniLevo(){</w:t>
      </w:r>
    </w:p>
    <w:p w14:paraId="42AE1AF2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s.obrniLevo();</w:t>
      </w:r>
    </w:p>
    <w:p w14:paraId="2C4C9A8B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}</w:t>
      </w:r>
    </w:p>
    <w:p w14:paraId="11D19E2A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/**</w:t>
      </w:r>
    </w:p>
    <w:p w14:paraId="31AD78AA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*    </w:t>
      </w:r>
      <w:r w:rsidRPr="00B23AF5">
        <w:rPr>
          <w:rFonts w:ascii="Times New Roman" w:hAnsi="Times New Roman" w:cs="Times New Roman"/>
          <w:b/>
          <w:bCs/>
          <w:sz w:val="21"/>
          <w:szCs w:val="21"/>
          <w:lang w:val="en-GB"/>
        </w:rPr>
        <w:t>@return</w:t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void</w:t>
      </w:r>
    </w:p>
    <w:p w14:paraId="66FAEF91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* </w:t>
      </w:r>
    </w:p>
    <w:p w14:paraId="43C57766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*    </w:t>
      </w:r>
      <w:r w:rsidRPr="00B23AF5">
        <w:rPr>
          <w:rFonts w:ascii="Times New Roman" w:hAnsi="Times New Roman" w:cs="Times New Roman"/>
          <w:b/>
          <w:bCs/>
          <w:sz w:val="21"/>
          <w:szCs w:val="21"/>
          <w:lang w:val="en-GB"/>
        </w:rPr>
        <w:t>@author</w:t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Maj Mohar</w:t>
      </w:r>
    </w:p>
    <w:p w14:paraId="09826936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*    </w:t>
      </w:r>
      <w:r w:rsidRPr="00B23AF5">
        <w:rPr>
          <w:rFonts w:ascii="Times New Roman" w:hAnsi="Times New Roman" w:cs="Times New Roman"/>
          <w:b/>
          <w:bCs/>
          <w:sz w:val="21"/>
          <w:szCs w:val="21"/>
          <w:lang w:val="en-GB"/>
        </w:rPr>
        <w:t>@version</w:t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0.01</w:t>
      </w:r>
    </w:p>
    <w:p w14:paraId="6B0AF855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*</w:t>
      </w:r>
    </w:p>
    <w:p w14:paraId="1EE5CC2B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*    Kliče funkcijo obrniDesno() iz objekta vrste Smer;</w:t>
      </w:r>
    </w:p>
    <w:p w14:paraId="70D647B0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lastRenderedPageBreak/>
        <w:tab/>
        <w:t>*/</w:t>
      </w:r>
    </w:p>
    <w:p w14:paraId="6789225F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public void obrniDesno(){</w:t>
      </w:r>
    </w:p>
    <w:p w14:paraId="12F88509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s.obrniDesno();</w:t>
      </w:r>
    </w:p>
    <w:p w14:paraId="63145AAC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}</w:t>
      </w:r>
    </w:p>
    <w:p w14:paraId="1EE75F5D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/**</w:t>
      </w:r>
    </w:p>
    <w:p w14:paraId="2D423553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*    </w:t>
      </w:r>
      <w:r w:rsidRPr="00B23AF5">
        <w:rPr>
          <w:rFonts w:ascii="Times New Roman" w:hAnsi="Times New Roman" w:cs="Times New Roman"/>
          <w:b/>
          <w:bCs/>
          <w:sz w:val="21"/>
          <w:szCs w:val="21"/>
          <w:lang w:val="en-GB"/>
        </w:rPr>
        <w:t>@return</w:t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void</w:t>
      </w:r>
    </w:p>
    <w:p w14:paraId="60047004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* </w:t>
      </w:r>
    </w:p>
    <w:p w14:paraId="254A3281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*    </w:t>
      </w:r>
      <w:r w:rsidRPr="00B23AF5">
        <w:rPr>
          <w:rFonts w:ascii="Times New Roman" w:hAnsi="Times New Roman" w:cs="Times New Roman"/>
          <w:b/>
          <w:bCs/>
          <w:sz w:val="21"/>
          <w:szCs w:val="21"/>
          <w:lang w:val="en-GB"/>
        </w:rPr>
        <w:t>@author</w:t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Maj Mohar</w:t>
      </w:r>
    </w:p>
    <w:p w14:paraId="2A804BAB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*    </w:t>
      </w:r>
      <w:r w:rsidRPr="00B23AF5">
        <w:rPr>
          <w:rFonts w:ascii="Times New Roman" w:hAnsi="Times New Roman" w:cs="Times New Roman"/>
          <w:b/>
          <w:bCs/>
          <w:sz w:val="21"/>
          <w:szCs w:val="21"/>
          <w:lang w:val="en-GB"/>
        </w:rPr>
        <w:t>@version</w:t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0.01</w:t>
      </w:r>
    </w:p>
    <w:p w14:paraId="16E39991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*</w:t>
      </w:r>
    </w:p>
    <w:p w14:paraId="34871D3A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*    Funkcija premakne lik v smeri gibanja, ki jo dobi iz objekta vrsta Smer</w:t>
      </w:r>
    </w:p>
    <w:p w14:paraId="3E7913D6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*/</w:t>
      </w:r>
    </w:p>
    <w:p w14:paraId="45FAC372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public void premakni(){</w:t>
      </w:r>
    </w:p>
    <w:p w14:paraId="4028C9ED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x+=s.getX();</w:t>
      </w:r>
    </w:p>
    <w:p w14:paraId="77D756F2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y+=s.getY();</w:t>
      </w:r>
    </w:p>
    <w:p w14:paraId="1B2F778E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}</w:t>
      </w:r>
    </w:p>
    <w:p w14:paraId="070A3CF5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/**</w:t>
      </w:r>
    </w:p>
    <w:p w14:paraId="2ED14996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*    </w:t>
      </w:r>
      <w:r w:rsidRPr="00B23AF5">
        <w:rPr>
          <w:rFonts w:ascii="Times New Roman" w:hAnsi="Times New Roman" w:cs="Times New Roman"/>
          <w:b/>
          <w:bCs/>
          <w:sz w:val="21"/>
          <w:szCs w:val="21"/>
          <w:lang w:val="en-GB"/>
        </w:rPr>
        <w:t>@param</w:t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stevilo</w:t>
      </w:r>
    </w:p>
    <w:p w14:paraId="2E00DD61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*    </w:t>
      </w:r>
      <w:r w:rsidRPr="00B23AF5">
        <w:rPr>
          <w:rFonts w:ascii="Times New Roman" w:hAnsi="Times New Roman" w:cs="Times New Roman"/>
          <w:b/>
          <w:bCs/>
          <w:sz w:val="21"/>
          <w:szCs w:val="21"/>
          <w:lang w:val="en-GB"/>
        </w:rPr>
        <w:t>@return</w:t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void</w:t>
      </w:r>
    </w:p>
    <w:p w14:paraId="72399C90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* </w:t>
      </w:r>
    </w:p>
    <w:p w14:paraId="273847B6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*    </w:t>
      </w:r>
      <w:r w:rsidRPr="00B23AF5">
        <w:rPr>
          <w:rFonts w:ascii="Times New Roman" w:hAnsi="Times New Roman" w:cs="Times New Roman"/>
          <w:b/>
          <w:bCs/>
          <w:sz w:val="21"/>
          <w:szCs w:val="21"/>
          <w:lang w:val="en-GB"/>
        </w:rPr>
        <w:t>@author</w:t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Maj Mohar</w:t>
      </w:r>
    </w:p>
    <w:p w14:paraId="3523CD49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*    </w:t>
      </w:r>
      <w:r w:rsidRPr="00B23AF5">
        <w:rPr>
          <w:rFonts w:ascii="Times New Roman" w:hAnsi="Times New Roman" w:cs="Times New Roman"/>
          <w:b/>
          <w:bCs/>
          <w:sz w:val="21"/>
          <w:szCs w:val="21"/>
          <w:lang w:val="en-GB"/>
        </w:rPr>
        <w:t>@version</w:t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0.01</w:t>
      </w:r>
    </w:p>
    <w:p w14:paraId="39873DE4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*</w:t>
      </w:r>
    </w:p>
    <w:p w14:paraId="145E1B8A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*    Funkcija premakne lik v smeri gibanja za količino stevilo, ki jo dobi iz objekta vrsta Smer</w:t>
      </w:r>
    </w:p>
    <w:p w14:paraId="79532A16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*/</w:t>
      </w:r>
    </w:p>
    <w:p w14:paraId="06828D99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public void premakni(int stevilo){</w:t>
      </w:r>
    </w:p>
    <w:p w14:paraId="597EE6F2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x+=s.getX()+stevilo;</w:t>
      </w:r>
    </w:p>
    <w:p w14:paraId="746EACE0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y+=s.getY()+stevilo;</w:t>
      </w:r>
    </w:p>
    <w:p w14:paraId="54EAFAD8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}</w:t>
      </w:r>
    </w:p>
    <w:p w14:paraId="45BC91F6" w14:textId="55A618D8" w:rsidR="004E21AF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lastRenderedPageBreak/>
        <w:t>}</w:t>
      </w:r>
    </w:p>
    <w:p w14:paraId="7615A386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b/>
          <w:bCs/>
          <w:sz w:val="21"/>
          <w:szCs w:val="21"/>
          <w:lang w:val="en-GB"/>
        </w:rPr>
        <w:t>import</w:t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java.lang.*;</w:t>
      </w:r>
    </w:p>
    <w:p w14:paraId="372F3E9F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b/>
          <w:bCs/>
          <w:sz w:val="21"/>
          <w:szCs w:val="21"/>
          <w:lang w:val="en-GB"/>
        </w:rPr>
        <w:t>import</w:t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java.util.*;</w:t>
      </w:r>
    </w:p>
    <w:p w14:paraId="2A8225D1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>/**</w:t>
      </w:r>
    </w:p>
    <w:p w14:paraId="5DF18469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* Opis: Class Smer shranjuje smer s pomočjo privatnih lastnosti x in y</w:t>
      </w:r>
    </w:p>
    <w:p w14:paraId="1571A6E9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* </w:t>
      </w:r>
    </w:p>
    <w:p w14:paraId="441CE84D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* Spremenljivke: x, y</w:t>
      </w:r>
    </w:p>
    <w:p w14:paraId="24089988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* </w:t>
      </w:r>
      <w:r w:rsidRPr="00B23AF5">
        <w:rPr>
          <w:rFonts w:ascii="Times New Roman" w:hAnsi="Times New Roman" w:cs="Times New Roman"/>
          <w:b/>
          <w:bCs/>
          <w:sz w:val="21"/>
          <w:szCs w:val="21"/>
          <w:lang w:val="en-GB"/>
        </w:rPr>
        <w:t>@author</w:t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Maj</w:t>
      </w:r>
    </w:p>
    <w:p w14:paraId="78F6BBC9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* </w:t>
      </w:r>
      <w:r w:rsidRPr="00B23AF5">
        <w:rPr>
          <w:rFonts w:ascii="Times New Roman" w:hAnsi="Times New Roman" w:cs="Times New Roman"/>
          <w:b/>
          <w:bCs/>
          <w:sz w:val="21"/>
          <w:szCs w:val="21"/>
          <w:lang w:val="en-GB"/>
        </w:rPr>
        <w:t>@version</w:t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16. 3. 2025</w:t>
      </w:r>
    </w:p>
    <w:p w14:paraId="2C8F15DE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*/</w:t>
      </w:r>
    </w:p>
    <w:p w14:paraId="0846A544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>public class Smer{</w:t>
      </w:r>
    </w:p>
    <w:p w14:paraId="193EDD59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</w:r>
    </w:p>
    <w:p w14:paraId="1BBE694A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private int x;</w:t>
      </w:r>
    </w:p>
    <w:p w14:paraId="72D9FA12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private int y;</w:t>
      </w:r>
    </w:p>
    <w:p w14:paraId="2F5B7B9A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</w:r>
    </w:p>
    <w:p w14:paraId="63A18E8C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public Smer(){</w:t>
      </w:r>
    </w:p>
    <w:p w14:paraId="47E67543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x = 1;</w:t>
      </w:r>
    </w:p>
    <w:p w14:paraId="6F2D7476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y = 0; //desno</w:t>
      </w:r>
    </w:p>
    <w:p w14:paraId="3DD9CD00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}</w:t>
      </w:r>
    </w:p>
    <w:p w14:paraId="679A55D6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public Smer(int x, int y){</w:t>
      </w:r>
    </w:p>
    <w:p w14:paraId="26DBCE9B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this.x = (int)Math.signum(x);</w:t>
      </w:r>
    </w:p>
    <w:p w14:paraId="5991DE4F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B23AF5">
        <w:rPr>
          <w:rFonts w:ascii="Times New Roman" w:hAnsi="Times New Roman" w:cs="Times New Roman"/>
          <w:b/>
          <w:bCs/>
          <w:sz w:val="21"/>
          <w:szCs w:val="21"/>
          <w:lang w:val="en-GB"/>
        </w:rPr>
        <w:t>if</w:t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>(this.x!=0)</w:t>
      </w:r>
    </w:p>
    <w:p w14:paraId="4C0A59E9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this.y=0;</w:t>
      </w:r>
    </w:p>
    <w:p w14:paraId="442817FC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B23AF5">
        <w:rPr>
          <w:rFonts w:ascii="Times New Roman" w:hAnsi="Times New Roman" w:cs="Times New Roman"/>
          <w:b/>
          <w:bCs/>
          <w:sz w:val="21"/>
          <w:szCs w:val="21"/>
          <w:lang w:val="en-GB"/>
        </w:rPr>
        <w:t>else</w:t>
      </w:r>
    </w:p>
    <w:p w14:paraId="512CFE4E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this.y = (int)Math.signum(y);</w:t>
      </w:r>
    </w:p>
    <w:p w14:paraId="4624D56B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}</w:t>
      </w:r>
    </w:p>
    <w:p w14:paraId="0E1C56F8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/**</w:t>
      </w:r>
    </w:p>
    <w:p w14:paraId="70412D8D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*    </w:t>
      </w:r>
      <w:r w:rsidRPr="00B23AF5">
        <w:rPr>
          <w:rFonts w:ascii="Times New Roman" w:hAnsi="Times New Roman" w:cs="Times New Roman"/>
          <w:b/>
          <w:bCs/>
          <w:sz w:val="21"/>
          <w:szCs w:val="21"/>
          <w:lang w:val="en-GB"/>
        </w:rPr>
        <w:t>@return</w:t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x</w:t>
      </w:r>
    </w:p>
    <w:p w14:paraId="0F7D62AD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* </w:t>
      </w:r>
    </w:p>
    <w:p w14:paraId="583F426A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lastRenderedPageBreak/>
        <w:tab/>
        <w:t xml:space="preserve">*    </w:t>
      </w:r>
      <w:r w:rsidRPr="00B23AF5">
        <w:rPr>
          <w:rFonts w:ascii="Times New Roman" w:hAnsi="Times New Roman" w:cs="Times New Roman"/>
          <w:b/>
          <w:bCs/>
          <w:sz w:val="21"/>
          <w:szCs w:val="21"/>
          <w:lang w:val="en-GB"/>
        </w:rPr>
        <w:t>@author</w:t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Maj Mohar</w:t>
      </w:r>
    </w:p>
    <w:p w14:paraId="0DE3C5DC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*    </w:t>
      </w:r>
      <w:r w:rsidRPr="00B23AF5">
        <w:rPr>
          <w:rFonts w:ascii="Times New Roman" w:hAnsi="Times New Roman" w:cs="Times New Roman"/>
          <w:b/>
          <w:bCs/>
          <w:sz w:val="21"/>
          <w:szCs w:val="21"/>
          <w:lang w:val="en-GB"/>
        </w:rPr>
        <w:t>@version</w:t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0.01</w:t>
      </w:r>
    </w:p>
    <w:p w14:paraId="762A4B3B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*</w:t>
      </w:r>
    </w:p>
    <w:p w14:paraId="4F950D1F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*    Fukcija vrne x komponento smeri gibanja</w:t>
      </w:r>
    </w:p>
    <w:p w14:paraId="24252D50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*/</w:t>
      </w:r>
    </w:p>
    <w:p w14:paraId="414821BE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public int getX(){</w:t>
      </w:r>
    </w:p>
    <w:p w14:paraId="07433B09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B23AF5">
        <w:rPr>
          <w:rFonts w:ascii="Times New Roman" w:hAnsi="Times New Roman" w:cs="Times New Roman"/>
          <w:b/>
          <w:bCs/>
          <w:sz w:val="21"/>
          <w:szCs w:val="21"/>
          <w:lang w:val="en-GB"/>
        </w:rPr>
        <w:t>return</w:t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this.x;</w:t>
      </w:r>
    </w:p>
    <w:p w14:paraId="393C86E9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}</w:t>
      </w:r>
    </w:p>
    <w:p w14:paraId="62106CCA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</w:r>
    </w:p>
    <w:p w14:paraId="2B2A5A8D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/**</w:t>
      </w:r>
    </w:p>
    <w:p w14:paraId="12E08C8C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*    </w:t>
      </w:r>
      <w:r w:rsidRPr="00B23AF5">
        <w:rPr>
          <w:rFonts w:ascii="Times New Roman" w:hAnsi="Times New Roman" w:cs="Times New Roman"/>
          <w:b/>
          <w:bCs/>
          <w:sz w:val="21"/>
          <w:szCs w:val="21"/>
          <w:lang w:val="en-GB"/>
        </w:rPr>
        <w:t>@return</w:t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y</w:t>
      </w:r>
    </w:p>
    <w:p w14:paraId="4B7C889D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* </w:t>
      </w:r>
    </w:p>
    <w:p w14:paraId="0391B9E4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*    </w:t>
      </w:r>
      <w:r w:rsidRPr="00B23AF5">
        <w:rPr>
          <w:rFonts w:ascii="Times New Roman" w:hAnsi="Times New Roman" w:cs="Times New Roman"/>
          <w:b/>
          <w:bCs/>
          <w:sz w:val="21"/>
          <w:szCs w:val="21"/>
          <w:lang w:val="en-GB"/>
        </w:rPr>
        <w:t>@author</w:t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Maj Mohar</w:t>
      </w:r>
    </w:p>
    <w:p w14:paraId="089524EA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*    </w:t>
      </w:r>
      <w:r w:rsidRPr="00B23AF5">
        <w:rPr>
          <w:rFonts w:ascii="Times New Roman" w:hAnsi="Times New Roman" w:cs="Times New Roman"/>
          <w:b/>
          <w:bCs/>
          <w:sz w:val="21"/>
          <w:szCs w:val="21"/>
          <w:lang w:val="en-GB"/>
        </w:rPr>
        <w:t>@version</w:t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0.01</w:t>
      </w:r>
    </w:p>
    <w:p w14:paraId="5CB5EA9D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*</w:t>
      </w:r>
    </w:p>
    <w:p w14:paraId="49F67F6C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*    Fukcija vrne y komponento smeri gibanja</w:t>
      </w:r>
    </w:p>
    <w:p w14:paraId="10832BC7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*/</w:t>
      </w:r>
    </w:p>
    <w:p w14:paraId="13332718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public int getY(){</w:t>
      </w:r>
    </w:p>
    <w:p w14:paraId="2C6F873B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B23AF5">
        <w:rPr>
          <w:rFonts w:ascii="Times New Roman" w:hAnsi="Times New Roman" w:cs="Times New Roman"/>
          <w:b/>
          <w:bCs/>
          <w:sz w:val="21"/>
          <w:szCs w:val="21"/>
          <w:lang w:val="en-GB"/>
        </w:rPr>
        <w:t>return</w:t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this.y;</w:t>
      </w:r>
    </w:p>
    <w:p w14:paraId="4DA3AF29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}</w:t>
      </w:r>
    </w:p>
    <w:p w14:paraId="1B8391BC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</w:r>
    </w:p>
    <w:p w14:paraId="217AAAF9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/**</w:t>
      </w:r>
    </w:p>
    <w:p w14:paraId="79FDC57B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*    </w:t>
      </w:r>
      <w:r w:rsidRPr="00B23AF5">
        <w:rPr>
          <w:rFonts w:ascii="Times New Roman" w:hAnsi="Times New Roman" w:cs="Times New Roman"/>
          <w:b/>
          <w:bCs/>
          <w:sz w:val="21"/>
          <w:szCs w:val="21"/>
          <w:lang w:val="en-GB"/>
        </w:rPr>
        <w:t>@return</w:t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void</w:t>
      </w:r>
    </w:p>
    <w:p w14:paraId="178DF446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* </w:t>
      </w:r>
    </w:p>
    <w:p w14:paraId="3BE0ED2F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*    </w:t>
      </w:r>
      <w:r w:rsidRPr="00B23AF5">
        <w:rPr>
          <w:rFonts w:ascii="Times New Roman" w:hAnsi="Times New Roman" w:cs="Times New Roman"/>
          <w:b/>
          <w:bCs/>
          <w:sz w:val="21"/>
          <w:szCs w:val="21"/>
          <w:lang w:val="en-GB"/>
        </w:rPr>
        <w:t>@author</w:t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Maj Mohar</w:t>
      </w:r>
    </w:p>
    <w:p w14:paraId="3EF7F00D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*    </w:t>
      </w:r>
      <w:r w:rsidRPr="00B23AF5">
        <w:rPr>
          <w:rFonts w:ascii="Times New Roman" w:hAnsi="Times New Roman" w:cs="Times New Roman"/>
          <w:b/>
          <w:bCs/>
          <w:sz w:val="21"/>
          <w:szCs w:val="21"/>
          <w:lang w:val="en-GB"/>
        </w:rPr>
        <w:t>@version</w:t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0.01</w:t>
      </w:r>
    </w:p>
    <w:p w14:paraId="48C1039B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*</w:t>
      </w:r>
    </w:p>
    <w:p w14:paraId="2FB425D4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*    Funkcija simulira obračanje smeri v levo s pomočjo menjave koordinat</w:t>
      </w:r>
    </w:p>
    <w:p w14:paraId="2D1C0BA9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*/</w:t>
      </w:r>
    </w:p>
    <w:p w14:paraId="27F81D79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lastRenderedPageBreak/>
        <w:tab/>
        <w:t>public void obrniLevo(){</w:t>
      </w:r>
    </w:p>
    <w:p w14:paraId="748F84F1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int t = y;</w:t>
      </w:r>
    </w:p>
    <w:p w14:paraId="40EC1786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y=x;</w:t>
      </w:r>
    </w:p>
    <w:p w14:paraId="3C4F40D4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x = t*(-1);</w:t>
      </w:r>
    </w:p>
    <w:p w14:paraId="4776D3FD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}</w:t>
      </w:r>
    </w:p>
    <w:p w14:paraId="34AF7BFC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</w:r>
    </w:p>
    <w:p w14:paraId="4B343BAD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/**</w:t>
      </w:r>
    </w:p>
    <w:p w14:paraId="2DE2407A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*    </w:t>
      </w:r>
      <w:r w:rsidRPr="00B23AF5">
        <w:rPr>
          <w:rFonts w:ascii="Times New Roman" w:hAnsi="Times New Roman" w:cs="Times New Roman"/>
          <w:b/>
          <w:bCs/>
          <w:sz w:val="21"/>
          <w:szCs w:val="21"/>
          <w:lang w:val="en-GB"/>
        </w:rPr>
        <w:t>@return</w:t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void</w:t>
      </w:r>
    </w:p>
    <w:p w14:paraId="5BD05FFC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* </w:t>
      </w:r>
    </w:p>
    <w:p w14:paraId="63FF3451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*    </w:t>
      </w:r>
      <w:r w:rsidRPr="00B23AF5">
        <w:rPr>
          <w:rFonts w:ascii="Times New Roman" w:hAnsi="Times New Roman" w:cs="Times New Roman"/>
          <w:b/>
          <w:bCs/>
          <w:sz w:val="21"/>
          <w:szCs w:val="21"/>
          <w:lang w:val="en-GB"/>
        </w:rPr>
        <w:t>@author</w:t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Maj Mohar</w:t>
      </w:r>
    </w:p>
    <w:p w14:paraId="5086E53C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*    </w:t>
      </w:r>
      <w:r w:rsidRPr="00B23AF5">
        <w:rPr>
          <w:rFonts w:ascii="Times New Roman" w:hAnsi="Times New Roman" w:cs="Times New Roman"/>
          <w:b/>
          <w:bCs/>
          <w:sz w:val="21"/>
          <w:szCs w:val="21"/>
          <w:lang w:val="en-GB"/>
        </w:rPr>
        <w:t>@version</w:t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0.01</w:t>
      </w:r>
    </w:p>
    <w:p w14:paraId="62151885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*</w:t>
      </w:r>
    </w:p>
    <w:p w14:paraId="5E5A8B78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*    Funkcija simulira obračanje smeri v desno s pomočjo menjave koordinat</w:t>
      </w:r>
    </w:p>
    <w:p w14:paraId="52A55CAD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*/</w:t>
      </w:r>
    </w:p>
    <w:p w14:paraId="2CE129C6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public void obrniDesno(){</w:t>
      </w:r>
    </w:p>
    <w:p w14:paraId="550C4B00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int t =x;</w:t>
      </w:r>
    </w:p>
    <w:p w14:paraId="53A61012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x=y;</w:t>
      </w:r>
    </w:p>
    <w:p w14:paraId="24C370E9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y=t*(-1);</w:t>
      </w:r>
    </w:p>
    <w:p w14:paraId="78CF6379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}</w:t>
      </w:r>
    </w:p>
    <w:p w14:paraId="47280813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</w:r>
    </w:p>
    <w:p w14:paraId="65CAA920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/**</w:t>
      </w:r>
    </w:p>
    <w:p w14:paraId="2AC723DE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*    </w:t>
      </w:r>
      <w:r w:rsidRPr="00B23AF5">
        <w:rPr>
          <w:rFonts w:ascii="Times New Roman" w:hAnsi="Times New Roman" w:cs="Times New Roman"/>
          <w:b/>
          <w:bCs/>
          <w:sz w:val="21"/>
          <w:szCs w:val="21"/>
          <w:lang w:val="en-GB"/>
        </w:rPr>
        <w:t>@return</w:t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String</w:t>
      </w:r>
    </w:p>
    <w:p w14:paraId="34B7BD10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* </w:t>
      </w:r>
    </w:p>
    <w:p w14:paraId="07DCD83F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*    </w:t>
      </w:r>
      <w:r w:rsidRPr="00B23AF5">
        <w:rPr>
          <w:rFonts w:ascii="Times New Roman" w:hAnsi="Times New Roman" w:cs="Times New Roman"/>
          <w:b/>
          <w:bCs/>
          <w:sz w:val="21"/>
          <w:szCs w:val="21"/>
          <w:lang w:val="en-GB"/>
        </w:rPr>
        <w:t>@author</w:t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Maj Mohar</w:t>
      </w:r>
    </w:p>
    <w:p w14:paraId="3E609CAA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 xml:space="preserve">*    </w:t>
      </w:r>
      <w:r w:rsidRPr="00B23AF5">
        <w:rPr>
          <w:rFonts w:ascii="Times New Roman" w:hAnsi="Times New Roman" w:cs="Times New Roman"/>
          <w:b/>
          <w:bCs/>
          <w:sz w:val="21"/>
          <w:szCs w:val="21"/>
          <w:lang w:val="en-GB"/>
        </w:rPr>
        <w:t>@version</w:t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0.01</w:t>
      </w:r>
    </w:p>
    <w:p w14:paraId="1B66ECF1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*</w:t>
      </w:r>
    </w:p>
    <w:p w14:paraId="569CA274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*    Funkcija izpiše "vektor" smeri gibanja</w:t>
      </w:r>
    </w:p>
    <w:p w14:paraId="5211323A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*/</w:t>
      </w:r>
    </w:p>
    <w:p w14:paraId="78C0BF19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public String toString(){</w:t>
      </w:r>
    </w:p>
    <w:p w14:paraId="15700EBB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lastRenderedPageBreak/>
        <w:tab/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</w:r>
      <w:r w:rsidRPr="00B23AF5">
        <w:rPr>
          <w:rFonts w:ascii="Times New Roman" w:hAnsi="Times New Roman" w:cs="Times New Roman"/>
          <w:b/>
          <w:bCs/>
          <w:sz w:val="21"/>
          <w:szCs w:val="21"/>
          <w:lang w:val="en-GB"/>
        </w:rPr>
        <w:t>return</w:t>
      </w:r>
      <w:r w:rsidRPr="00B23AF5">
        <w:rPr>
          <w:rFonts w:ascii="Times New Roman" w:hAnsi="Times New Roman" w:cs="Times New Roman"/>
          <w:sz w:val="21"/>
          <w:szCs w:val="21"/>
          <w:lang w:val="en-GB"/>
        </w:rPr>
        <w:t xml:space="preserve"> ("Vector = ("+x+", "+y+")");</w:t>
      </w:r>
    </w:p>
    <w:p w14:paraId="06F1DE19" w14:textId="77777777" w:rsidR="00B23AF5" w:rsidRPr="00B23AF5" w:rsidRDefault="00B23AF5" w:rsidP="00B23AF5">
      <w:pPr>
        <w:ind w:firstLine="0"/>
        <w:rPr>
          <w:rFonts w:ascii="Times New Roman" w:hAnsi="Times New Roman" w:cs="Times New Roman"/>
          <w:sz w:val="21"/>
          <w:szCs w:val="21"/>
          <w:lang w:val="en-GB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ab/>
        <w:t>}</w:t>
      </w:r>
    </w:p>
    <w:p w14:paraId="34DA9F83" w14:textId="07E22779" w:rsidR="00B23AF5" w:rsidRPr="00EC485A" w:rsidRDefault="00B23AF5" w:rsidP="00B23AF5">
      <w:pPr>
        <w:ind w:firstLine="0"/>
        <w:rPr>
          <w:rFonts w:ascii="Times New Roman" w:hAnsi="Times New Roman" w:cs="Times New Roman"/>
          <w:sz w:val="21"/>
          <w:szCs w:val="21"/>
        </w:rPr>
      </w:pPr>
      <w:r w:rsidRPr="00B23AF5">
        <w:rPr>
          <w:rFonts w:ascii="Times New Roman" w:hAnsi="Times New Roman" w:cs="Times New Roman"/>
          <w:sz w:val="21"/>
          <w:szCs w:val="21"/>
          <w:lang w:val="en-GB"/>
        </w:rPr>
        <w:t>}</w:t>
      </w:r>
    </w:p>
    <w:sectPr w:rsidR="00B23AF5" w:rsidRPr="00EC485A" w:rsidSect="002347E8">
      <w:headerReference w:type="default" r:id="rId9"/>
      <w:headerReference w:type="first" r:id="rId10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3070B8" w14:textId="77777777" w:rsidR="007531ED" w:rsidRDefault="007531ED">
      <w:pPr>
        <w:spacing w:line="240" w:lineRule="auto"/>
      </w:pPr>
      <w:r>
        <w:separator/>
      </w:r>
    </w:p>
    <w:p w14:paraId="0D6128AD" w14:textId="77777777" w:rsidR="007531ED" w:rsidRDefault="007531ED"/>
  </w:endnote>
  <w:endnote w:type="continuationSeparator" w:id="0">
    <w:p w14:paraId="46D753A7" w14:textId="77777777" w:rsidR="007531ED" w:rsidRDefault="007531ED">
      <w:pPr>
        <w:spacing w:line="240" w:lineRule="auto"/>
      </w:pPr>
      <w:r>
        <w:continuationSeparator/>
      </w:r>
    </w:p>
    <w:p w14:paraId="4DB10D5A" w14:textId="77777777" w:rsidR="007531ED" w:rsidRDefault="007531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58BB31" w14:textId="77777777" w:rsidR="007531ED" w:rsidRDefault="007531ED">
      <w:pPr>
        <w:spacing w:line="240" w:lineRule="auto"/>
      </w:pPr>
      <w:r>
        <w:separator/>
      </w:r>
    </w:p>
    <w:p w14:paraId="4411F9AD" w14:textId="77777777" w:rsidR="007531ED" w:rsidRDefault="007531ED"/>
  </w:footnote>
  <w:footnote w:type="continuationSeparator" w:id="0">
    <w:p w14:paraId="397E35F6" w14:textId="77777777" w:rsidR="007531ED" w:rsidRDefault="007531ED">
      <w:pPr>
        <w:spacing w:line="240" w:lineRule="auto"/>
      </w:pPr>
      <w:r>
        <w:continuationSeparator/>
      </w:r>
    </w:p>
    <w:p w14:paraId="39E8E194" w14:textId="77777777" w:rsidR="007531ED" w:rsidRDefault="007531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9D762" w14:textId="63E14CB5" w:rsidR="00E81978" w:rsidRDefault="0025668B">
    <w:pPr>
      <w:pStyle w:val="Header"/>
    </w:pPr>
    <w:r>
      <w:rPr>
        <w:rStyle w:val="Strong"/>
      </w:rPr>
      <w:t xml:space="preserve">poročilo </w:t>
    </w:r>
    <w:r w:rsidR="00DD38E3">
      <w:rPr>
        <w:rStyle w:val="Strong"/>
      </w:rPr>
      <w:t>1</w:t>
    </w:r>
    <w:r w:rsidR="00787E26">
      <w:rPr>
        <w:rStyle w:val="Strong"/>
      </w:rPr>
      <w:t>8</w:t>
    </w:r>
    <w:r>
      <w:rPr>
        <w:rStyle w:val="Strong"/>
      </w:rPr>
      <w:t>_lav03_vaja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DFC7F" w14:textId="79B21B9E" w:rsidR="00E81978" w:rsidRDefault="0025668B">
    <w:pPr>
      <w:pStyle w:val="Header"/>
      <w:rPr>
        <w:rStyle w:val="Strong"/>
      </w:rPr>
    </w:pPr>
    <w:r>
      <w:rPr>
        <w:lang w:bidi="sl-SI"/>
      </w:rPr>
      <w:t xml:space="preserve">Poročilo </w:t>
    </w:r>
    <w:r w:rsidR="00CE5296">
      <w:rPr>
        <w:lang w:bidi="sl-SI"/>
      </w:rPr>
      <w:t>1</w:t>
    </w:r>
    <w:r w:rsidR="00787E26">
      <w:rPr>
        <w:lang w:bidi="sl-SI"/>
      </w:rPr>
      <w:t>8</w:t>
    </w:r>
    <w:r>
      <w:rPr>
        <w:lang w:bidi="sl-SI"/>
      </w:rPr>
      <w:t>_lav0</w:t>
    </w:r>
    <w:r w:rsidR="00D54955">
      <w:rPr>
        <w:lang w:bidi="sl-SI"/>
      </w:rPr>
      <w:t>3</w:t>
    </w:r>
    <w:r>
      <w:rPr>
        <w:lang w:bidi="sl-SI"/>
      </w:rPr>
      <w:t>_vaja</w:t>
    </w:r>
    <w:r w:rsidR="005D3A03">
      <w:rPr>
        <w:rStyle w:val="Strong"/>
        <w:lang w:bidi="sl-SI"/>
      </w:rPr>
      <w:ptab w:relativeTo="margin" w:alignment="right" w:leader="none"/>
    </w:r>
    <w:r w:rsidR="005D3A03">
      <w:rPr>
        <w:rStyle w:val="Strong"/>
        <w:lang w:bidi="sl-SI"/>
      </w:rPr>
      <w:fldChar w:fldCharType="begin"/>
    </w:r>
    <w:r w:rsidR="005D3A03">
      <w:rPr>
        <w:rStyle w:val="Strong"/>
        <w:lang w:bidi="sl-SI"/>
      </w:rPr>
      <w:instrText xml:space="preserve"> PAGE   \* MERGEFORMAT </w:instrText>
    </w:r>
    <w:r w:rsidR="005D3A03">
      <w:rPr>
        <w:rStyle w:val="Strong"/>
        <w:lang w:bidi="sl-SI"/>
      </w:rPr>
      <w:fldChar w:fldCharType="separate"/>
    </w:r>
    <w:r w:rsidR="000D3F41">
      <w:rPr>
        <w:rStyle w:val="Strong"/>
        <w:noProof/>
        <w:lang w:bidi="sl-SI"/>
      </w:rPr>
      <w:t>1</w:t>
    </w:r>
    <w:r w:rsidR="005D3A03">
      <w:rPr>
        <w:rStyle w:val="Strong"/>
        <w:noProof/>
        <w:lang w:bidi="sl-SI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9A44EC1"/>
    <w:multiLevelType w:val="hybridMultilevel"/>
    <w:tmpl w:val="9F96BD4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F33DE"/>
    <w:multiLevelType w:val="hybridMultilevel"/>
    <w:tmpl w:val="F31C2492"/>
    <w:lvl w:ilvl="0" w:tplc="33C8D2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6A4979"/>
    <w:multiLevelType w:val="multilevel"/>
    <w:tmpl w:val="CB40CC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6D47F18"/>
    <w:multiLevelType w:val="hybridMultilevel"/>
    <w:tmpl w:val="3C4A30B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5A1099"/>
    <w:multiLevelType w:val="multilevel"/>
    <w:tmpl w:val="4268E1E0"/>
    <w:lvl w:ilvl="0">
      <w:start w:val="1"/>
      <w:numFmt w:val="upperRoman"/>
      <w:lvlText w:val="Članek %1."/>
      <w:lvlJc w:val="left"/>
      <w:pPr>
        <w:ind w:left="0" w:firstLine="0"/>
      </w:pPr>
    </w:lvl>
    <w:lvl w:ilvl="1">
      <w:start w:val="1"/>
      <w:numFmt w:val="decimalZero"/>
      <w:isLgl/>
      <w:lvlText w:val="Razdelek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E8C13D7"/>
    <w:multiLevelType w:val="multilevel"/>
    <w:tmpl w:val="A70871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8E17DA9"/>
    <w:multiLevelType w:val="hybridMultilevel"/>
    <w:tmpl w:val="65BE9832"/>
    <w:lvl w:ilvl="0" w:tplc="FC528D2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520" w:hanging="360"/>
      </w:pPr>
    </w:lvl>
    <w:lvl w:ilvl="2" w:tplc="0424001B" w:tentative="1">
      <w:start w:val="1"/>
      <w:numFmt w:val="lowerRoman"/>
      <w:lvlText w:val="%3."/>
      <w:lvlJc w:val="right"/>
      <w:pPr>
        <w:ind w:left="3240" w:hanging="180"/>
      </w:pPr>
    </w:lvl>
    <w:lvl w:ilvl="3" w:tplc="0424000F" w:tentative="1">
      <w:start w:val="1"/>
      <w:numFmt w:val="decimal"/>
      <w:lvlText w:val="%4."/>
      <w:lvlJc w:val="left"/>
      <w:pPr>
        <w:ind w:left="3960" w:hanging="360"/>
      </w:pPr>
    </w:lvl>
    <w:lvl w:ilvl="4" w:tplc="04240019" w:tentative="1">
      <w:start w:val="1"/>
      <w:numFmt w:val="lowerLetter"/>
      <w:lvlText w:val="%5."/>
      <w:lvlJc w:val="left"/>
      <w:pPr>
        <w:ind w:left="4680" w:hanging="360"/>
      </w:pPr>
    </w:lvl>
    <w:lvl w:ilvl="5" w:tplc="0424001B" w:tentative="1">
      <w:start w:val="1"/>
      <w:numFmt w:val="lowerRoman"/>
      <w:lvlText w:val="%6."/>
      <w:lvlJc w:val="right"/>
      <w:pPr>
        <w:ind w:left="5400" w:hanging="180"/>
      </w:pPr>
    </w:lvl>
    <w:lvl w:ilvl="6" w:tplc="0424000F" w:tentative="1">
      <w:start w:val="1"/>
      <w:numFmt w:val="decimal"/>
      <w:lvlText w:val="%7."/>
      <w:lvlJc w:val="left"/>
      <w:pPr>
        <w:ind w:left="6120" w:hanging="360"/>
      </w:pPr>
    </w:lvl>
    <w:lvl w:ilvl="7" w:tplc="04240019" w:tentative="1">
      <w:start w:val="1"/>
      <w:numFmt w:val="lowerLetter"/>
      <w:lvlText w:val="%8."/>
      <w:lvlJc w:val="left"/>
      <w:pPr>
        <w:ind w:left="6840" w:hanging="360"/>
      </w:pPr>
    </w:lvl>
    <w:lvl w:ilvl="8" w:tplc="0424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D702056"/>
    <w:multiLevelType w:val="multilevel"/>
    <w:tmpl w:val="04090023"/>
    <w:lvl w:ilvl="0">
      <w:start w:val="1"/>
      <w:numFmt w:val="upperRoman"/>
      <w:lvlText w:val="Člen %1."/>
      <w:lvlJc w:val="left"/>
      <w:pPr>
        <w:ind w:left="0" w:firstLine="0"/>
      </w:pPr>
    </w:lvl>
    <w:lvl w:ilvl="1">
      <w:start w:val="1"/>
      <w:numFmt w:val="decimalZero"/>
      <w:isLgl/>
      <w:lvlText w:val="Razdelek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43977809">
    <w:abstractNumId w:val="9"/>
  </w:num>
  <w:num w:numId="2" w16cid:durableId="1783115001">
    <w:abstractNumId w:val="7"/>
  </w:num>
  <w:num w:numId="3" w16cid:durableId="30228844">
    <w:abstractNumId w:val="6"/>
  </w:num>
  <w:num w:numId="4" w16cid:durableId="1161114493">
    <w:abstractNumId w:val="5"/>
  </w:num>
  <w:num w:numId="5" w16cid:durableId="1830517418">
    <w:abstractNumId w:val="4"/>
  </w:num>
  <w:num w:numId="6" w16cid:durableId="1251892403">
    <w:abstractNumId w:val="8"/>
  </w:num>
  <w:num w:numId="7" w16cid:durableId="1605764653">
    <w:abstractNumId w:val="3"/>
  </w:num>
  <w:num w:numId="8" w16cid:durableId="679544738">
    <w:abstractNumId w:val="2"/>
  </w:num>
  <w:num w:numId="9" w16cid:durableId="943654078">
    <w:abstractNumId w:val="1"/>
  </w:num>
  <w:num w:numId="10" w16cid:durableId="1046101076">
    <w:abstractNumId w:val="0"/>
  </w:num>
  <w:num w:numId="11" w16cid:durableId="540749625">
    <w:abstractNumId w:val="9"/>
    <w:lvlOverride w:ilvl="0">
      <w:startOverride w:val="1"/>
    </w:lvlOverride>
  </w:num>
  <w:num w:numId="12" w16cid:durableId="319505245">
    <w:abstractNumId w:val="19"/>
  </w:num>
  <w:num w:numId="13" w16cid:durableId="1604605361">
    <w:abstractNumId w:val="16"/>
  </w:num>
  <w:num w:numId="14" w16cid:durableId="562300273">
    <w:abstractNumId w:val="14"/>
  </w:num>
  <w:num w:numId="15" w16cid:durableId="2021731533">
    <w:abstractNumId w:val="18"/>
  </w:num>
  <w:num w:numId="16" w16cid:durableId="1860463845">
    <w:abstractNumId w:val="12"/>
  </w:num>
  <w:num w:numId="17" w16cid:durableId="46224545">
    <w:abstractNumId w:val="15"/>
  </w:num>
  <w:num w:numId="18" w16cid:durableId="1242956065">
    <w:abstractNumId w:val="17"/>
  </w:num>
  <w:num w:numId="19" w16cid:durableId="804858793">
    <w:abstractNumId w:val="10"/>
  </w:num>
  <w:num w:numId="20" w16cid:durableId="1870947653">
    <w:abstractNumId w:val="13"/>
  </w:num>
  <w:num w:numId="21" w16cid:durableId="2711302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8B"/>
    <w:rsid w:val="00050559"/>
    <w:rsid w:val="00051EA4"/>
    <w:rsid w:val="00057DD8"/>
    <w:rsid w:val="000B375C"/>
    <w:rsid w:val="000D3F41"/>
    <w:rsid w:val="001520E7"/>
    <w:rsid w:val="00154F2D"/>
    <w:rsid w:val="001A1EB9"/>
    <w:rsid w:val="001A64A0"/>
    <w:rsid w:val="001C4ED5"/>
    <w:rsid w:val="001C5EC4"/>
    <w:rsid w:val="001F021B"/>
    <w:rsid w:val="00215FAB"/>
    <w:rsid w:val="00226ED1"/>
    <w:rsid w:val="002347E8"/>
    <w:rsid w:val="00256271"/>
    <w:rsid w:val="0025668B"/>
    <w:rsid w:val="00267B67"/>
    <w:rsid w:val="00346382"/>
    <w:rsid w:val="00355DCA"/>
    <w:rsid w:val="003C1BED"/>
    <w:rsid w:val="00420494"/>
    <w:rsid w:val="00497BC7"/>
    <w:rsid w:val="004D7372"/>
    <w:rsid w:val="004E21AF"/>
    <w:rsid w:val="00551A02"/>
    <w:rsid w:val="005534FA"/>
    <w:rsid w:val="00565F3F"/>
    <w:rsid w:val="005D3A03"/>
    <w:rsid w:val="005E20A0"/>
    <w:rsid w:val="005E3EAA"/>
    <w:rsid w:val="006058E0"/>
    <w:rsid w:val="006232B1"/>
    <w:rsid w:val="00635ED4"/>
    <w:rsid w:val="00637473"/>
    <w:rsid w:val="006816C8"/>
    <w:rsid w:val="00687202"/>
    <w:rsid w:val="006B6A35"/>
    <w:rsid w:val="006D68AD"/>
    <w:rsid w:val="00716F86"/>
    <w:rsid w:val="00746AD2"/>
    <w:rsid w:val="007531ED"/>
    <w:rsid w:val="00757C25"/>
    <w:rsid w:val="00786D8B"/>
    <w:rsid w:val="00787E26"/>
    <w:rsid w:val="007B2330"/>
    <w:rsid w:val="008002C0"/>
    <w:rsid w:val="00830316"/>
    <w:rsid w:val="00841B67"/>
    <w:rsid w:val="00874FD6"/>
    <w:rsid w:val="00884B13"/>
    <w:rsid w:val="008C0778"/>
    <w:rsid w:val="008C5323"/>
    <w:rsid w:val="00904B82"/>
    <w:rsid w:val="009236D0"/>
    <w:rsid w:val="0093037B"/>
    <w:rsid w:val="00984CEF"/>
    <w:rsid w:val="009A6A3B"/>
    <w:rsid w:val="00A23717"/>
    <w:rsid w:val="00A6578E"/>
    <w:rsid w:val="00A74017"/>
    <w:rsid w:val="00AA7931"/>
    <w:rsid w:val="00B23AF5"/>
    <w:rsid w:val="00B823AA"/>
    <w:rsid w:val="00B911CE"/>
    <w:rsid w:val="00BA0AFD"/>
    <w:rsid w:val="00BA45DB"/>
    <w:rsid w:val="00BB0A6D"/>
    <w:rsid w:val="00BD3CA9"/>
    <w:rsid w:val="00BF4184"/>
    <w:rsid w:val="00C0601E"/>
    <w:rsid w:val="00C31D30"/>
    <w:rsid w:val="00C4490E"/>
    <w:rsid w:val="00C84931"/>
    <w:rsid w:val="00CB2F9D"/>
    <w:rsid w:val="00CC3D10"/>
    <w:rsid w:val="00CC478F"/>
    <w:rsid w:val="00CD6E39"/>
    <w:rsid w:val="00CE5296"/>
    <w:rsid w:val="00CF6E91"/>
    <w:rsid w:val="00D111F2"/>
    <w:rsid w:val="00D11BB0"/>
    <w:rsid w:val="00D15520"/>
    <w:rsid w:val="00D45EC4"/>
    <w:rsid w:val="00D52E7B"/>
    <w:rsid w:val="00D54955"/>
    <w:rsid w:val="00D85B68"/>
    <w:rsid w:val="00D921F4"/>
    <w:rsid w:val="00DD38E3"/>
    <w:rsid w:val="00E6004D"/>
    <w:rsid w:val="00E81978"/>
    <w:rsid w:val="00EA346A"/>
    <w:rsid w:val="00EB25A8"/>
    <w:rsid w:val="00EC485A"/>
    <w:rsid w:val="00F06762"/>
    <w:rsid w:val="00F379B7"/>
    <w:rsid w:val="00F525FA"/>
    <w:rsid w:val="00F53BBD"/>
    <w:rsid w:val="00F72DC4"/>
    <w:rsid w:val="00F90BFC"/>
    <w:rsid w:val="00F91CAE"/>
    <w:rsid w:val="00FE6181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028ED"/>
  <w15:chartTrackingRefBased/>
  <w15:docId w15:val="{6D2D4E97-07A4-45C2-A521-068DA772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sl-SI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CAE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odseka">
    <w:name w:val="Naslov odseka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pPr>
      <w:spacing w:line="240" w:lineRule="auto"/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PoroiloAPA">
    <w:name w:val="Poročilo APA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aslika">
    <w:name w:val="Tabela/slika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Naslov21">
    <w:name w:val="Naslov 21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EA346A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rcj\AppData\Local\Microsoft\Office\16.0\DTS\sl-SI%7b289BD3E0-C9E1-49DF-980B-61C5E26C21E2%7d\%7bBCCA8AC9-5232-4125-9C25-910EC9EAC78B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2E3D0BF72E345A49A431F820DC2F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30622-179D-48DD-8A27-8B7ACA86E090}"/>
      </w:docPartPr>
      <w:docPartBody>
        <w:p w:rsidR="00B01066" w:rsidRDefault="00F50AE0">
          <w:pPr>
            <w:pStyle w:val="52E3D0BF72E345A49A431F820DC2FF01"/>
          </w:pPr>
          <w:r w:rsidRPr="00637473">
            <w:rPr>
              <w:lang w:bidi="sl-SI"/>
            </w:rPr>
            <w:t>[Naslov tukaj, do 12 besed, v eni ali dveh vrsticah]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39"/>
    <w:rsid w:val="00007D28"/>
    <w:rsid w:val="00050559"/>
    <w:rsid w:val="001C4ED5"/>
    <w:rsid w:val="00215FAB"/>
    <w:rsid w:val="00262F39"/>
    <w:rsid w:val="004D7372"/>
    <w:rsid w:val="00590E1D"/>
    <w:rsid w:val="005E20A0"/>
    <w:rsid w:val="006232B1"/>
    <w:rsid w:val="00671CE3"/>
    <w:rsid w:val="00746AD2"/>
    <w:rsid w:val="00781FC0"/>
    <w:rsid w:val="00786D8B"/>
    <w:rsid w:val="00AB5B15"/>
    <w:rsid w:val="00B01066"/>
    <w:rsid w:val="00B25144"/>
    <w:rsid w:val="00B911CE"/>
    <w:rsid w:val="00C3798C"/>
    <w:rsid w:val="00CC0143"/>
    <w:rsid w:val="00CC3D10"/>
    <w:rsid w:val="00D071E5"/>
    <w:rsid w:val="00D85D4B"/>
    <w:rsid w:val="00ED46BF"/>
    <w:rsid w:val="00F5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l-SI" w:eastAsia="sl-SI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E3D0BF72E345A49A431F820DC2FF01">
    <w:name w:val="52E3D0BF72E345A49A431F820DC2FF0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Standard APA" Version="6">
  <b:Source>
    <b:Tag>Article</b:Tag>
    <b:SourceType>JournalArticle</b:SourceType>
    <b:Guid>{AD326347-9402-442A-A582-9DEA6CEFB259}</b:Guid>
    <b:Title>Naslov članka</b:Title>
    <b:Year>Leto</b:Year>
    <b:JournalName>Naslov dnevnika</b:JournalName>
    <b:Pages>Strani od–do</b:Pages>
    <b:Author>
      <b:Author>
        <b:NameList>
          <b:Person>
            <b:Last>Priimek</b:Last>
            <b:First>ime,</b:First>
            <b:Middle>drugo ime</b:Middle>
          </b:Person>
        </b:NameList>
      </b:Author>
    </b:Author>
    <b:RefOrder>1</b:RefOrder>
  </b:Source>
  <b:Source>
    <b:Tag>Last</b:Tag>
    <b:SourceType>Book</b:SourceType>
    <b:Guid>{0089E742-254D-4A6C-A65F-CB736B2AA11E}</b:Guid>
    <b:Title>Naslov knjige</b:Title>
    <b:Year>Leto</b:Year>
    <b:City>Mesto</b:City>
    <b:Publisher>Ime izdajatelja</b:Publisher>
    <b:Author>
      <b:Author>
        <b:NameList>
          <b:Person>
            <b:Last>Priimek</b:Last>
            <b:First>ime,</b:First>
            <b:Middle>drugo ime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622B26F8-4F2A-474E-ADCF-BCA9B352D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C:\Users\pircj\AppData\Local\Microsoft\Office\16.0\DTS\sl-SI{289BD3E0-C9E1-49DF-980B-61C5E26C21E2}\{BCCA8AC9-5232-4125-9C25-910EC9EAC78B}tf03982351_win32.dotx</Template>
  <TotalTime>454</TotalTime>
  <Pages>13</Pages>
  <Words>1159</Words>
  <Characters>6608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Poročilo:</vt:lpstr>
      <vt:lpstr>Poročilo:</vt:lpstr>
    </vt:vector>
  </TitlesOfParts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Poročilo:</dc:title>
  <dc:subject/>
  <dc:creator>Maja pirc jevsenak</dc:creator>
  <cp:keywords/>
  <dc:description/>
  <cp:lastModifiedBy>Maj Mohar (G3A)</cp:lastModifiedBy>
  <cp:revision>21</cp:revision>
  <dcterms:created xsi:type="dcterms:W3CDTF">2024-10-13T18:08:00Z</dcterms:created>
  <dcterms:modified xsi:type="dcterms:W3CDTF">2025-03-17T13:01:00Z</dcterms:modified>
</cp:coreProperties>
</file>