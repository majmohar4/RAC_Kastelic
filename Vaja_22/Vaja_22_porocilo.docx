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DB0901" w:rsidRDefault="0000000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 w:rsidRPr="00DB0901">
            <w:rPr>
              <w:rFonts w:ascii="Times New Roman" w:hAnsi="Times New Roman" w:cs="Times New Roman"/>
            </w:rPr>
            <w:t>Poročilo:</w:t>
          </w:r>
        </w:sdtContent>
      </w:sdt>
    </w:p>
    <w:p w14:paraId="1EF2B217" w14:textId="4601BEB1" w:rsidR="00B823AA" w:rsidRPr="00DB0901" w:rsidRDefault="0025668B" w:rsidP="00B823AA">
      <w:pPr>
        <w:pStyle w:val="Naslov21"/>
        <w:rPr>
          <w:rFonts w:ascii="Times New Roman" w:hAnsi="Times New Roman" w:cs="Times New Roman"/>
        </w:rPr>
      </w:pPr>
      <w:r w:rsidRPr="00DB0901">
        <w:rPr>
          <w:rFonts w:ascii="Times New Roman" w:hAnsi="Times New Roman" w:cs="Times New Roman"/>
        </w:rPr>
        <w:t>O izvedeni vaji:</w:t>
      </w:r>
    </w:p>
    <w:p w14:paraId="5FA6EC74" w14:textId="57247AB1" w:rsidR="00E81978" w:rsidRPr="00DB0901" w:rsidRDefault="00FE202A" w:rsidP="00B823AA">
      <w:pPr>
        <w:pStyle w:val="Naslov21"/>
        <w:rPr>
          <w:rFonts w:ascii="Times New Roman" w:hAnsi="Times New Roman" w:cs="Times New Roman"/>
        </w:rPr>
      </w:pPr>
      <w:r w:rsidRPr="00DB0901">
        <w:rPr>
          <w:rFonts w:ascii="Times New Roman" w:hAnsi="Times New Roman" w:cs="Times New Roman"/>
        </w:rPr>
        <w:t>22</w:t>
      </w:r>
      <w:r w:rsidR="0025668B" w:rsidRPr="00DB0901">
        <w:rPr>
          <w:rFonts w:ascii="Times New Roman" w:hAnsi="Times New Roman" w:cs="Times New Roman"/>
        </w:rPr>
        <w:t>_lav03_vaja</w:t>
      </w:r>
    </w:p>
    <w:p w14:paraId="21C9FEA7" w14:textId="767BD267" w:rsidR="00E81978" w:rsidRPr="00DB0901" w:rsidRDefault="0025668B">
      <w:pPr>
        <w:pStyle w:val="Title"/>
        <w:rPr>
          <w:rFonts w:ascii="Times New Roman" w:hAnsi="Times New Roman" w:cs="Times New Roman"/>
        </w:rPr>
      </w:pPr>
      <w:r w:rsidRPr="00DB0901">
        <w:rPr>
          <w:rFonts w:ascii="Times New Roman" w:hAnsi="Times New Roman" w:cs="Times New Roman"/>
        </w:rPr>
        <w:t>Laboratorijske vaje</w:t>
      </w:r>
    </w:p>
    <w:p w14:paraId="5D3AFE58" w14:textId="6499FABE" w:rsidR="00E81978" w:rsidRPr="00DB0901" w:rsidRDefault="0025668B" w:rsidP="00B823AA">
      <w:pPr>
        <w:pStyle w:val="Naslov21"/>
        <w:rPr>
          <w:rFonts w:ascii="Times New Roman" w:hAnsi="Times New Roman" w:cs="Times New Roman"/>
        </w:rPr>
      </w:pPr>
      <w:r w:rsidRPr="00DB0901">
        <w:rPr>
          <w:rFonts w:ascii="Times New Roman" w:hAnsi="Times New Roman" w:cs="Times New Roman"/>
        </w:rPr>
        <w:t xml:space="preserve">Vaja </w:t>
      </w:r>
      <w:r w:rsidR="00FE202A" w:rsidRPr="00DB0901">
        <w:rPr>
          <w:rFonts w:ascii="Times New Roman" w:hAnsi="Times New Roman" w:cs="Times New Roman"/>
        </w:rPr>
        <w:t>22</w:t>
      </w:r>
    </w:p>
    <w:p w14:paraId="3351DA1C" w14:textId="5DB4994E" w:rsidR="0025668B" w:rsidRPr="00DB0901" w:rsidRDefault="00D54955" w:rsidP="00B823AA">
      <w:pPr>
        <w:pStyle w:val="Naslov21"/>
        <w:rPr>
          <w:rFonts w:ascii="Times New Roman" w:hAnsi="Times New Roman" w:cs="Times New Roman"/>
        </w:rPr>
      </w:pPr>
      <w:r w:rsidRPr="00DB0901">
        <w:rPr>
          <w:rFonts w:ascii="Times New Roman" w:hAnsi="Times New Roman" w:cs="Times New Roman"/>
        </w:rPr>
        <w:t>Maj Mohar</w:t>
      </w:r>
      <w:r w:rsidR="00EA346A" w:rsidRPr="00DB0901">
        <w:rPr>
          <w:rFonts w:ascii="Times New Roman" w:hAnsi="Times New Roman" w:cs="Times New Roman"/>
        </w:rPr>
        <w:t>, G3A</w:t>
      </w:r>
    </w:p>
    <w:p w14:paraId="2BE70EA4" w14:textId="2243E555" w:rsidR="00DD38E3" w:rsidRPr="00DB0901" w:rsidRDefault="0025668B" w:rsidP="00B823AA">
      <w:pPr>
        <w:pStyle w:val="Naslov21"/>
        <w:rPr>
          <w:rFonts w:ascii="Times New Roman" w:hAnsi="Times New Roman" w:cs="Times New Roman"/>
        </w:rPr>
      </w:pPr>
      <w:r w:rsidRPr="00DB0901">
        <w:rPr>
          <w:rFonts w:ascii="Times New Roman" w:hAnsi="Times New Roman" w:cs="Times New Roman"/>
        </w:rPr>
        <w:t xml:space="preserve">Ljubljana, </w:t>
      </w:r>
      <w:r w:rsidR="00FE202A" w:rsidRPr="00DB0901">
        <w:rPr>
          <w:rFonts w:ascii="Times New Roman" w:hAnsi="Times New Roman" w:cs="Times New Roman"/>
        </w:rPr>
        <w:t>april</w:t>
      </w:r>
      <w:r w:rsidRPr="00DB0901">
        <w:rPr>
          <w:rFonts w:ascii="Times New Roman" w:hAnsi="Times New Roman" w:cs="Times New Roman"/>
        </w:rPr>
        <w:t xml:space="preserve"> 202</w:t>
      </w:r>
      <w:r w:rsidR="00CE5296" w:rsidRPr="00DB0901">
        <w:rPr>
          <w:rFonts w:ascii="Times New Roman" w:hAnsi="Times New Roman" w:cs="Times New Roman"/>
        </w:rPr>
        <w:t>5</w:t>
      </w:r>
    </w:p>
    <w:p w14:paraId="170DA121" w14:textId="77777777" w:rsidR="00DD38E3" w:rsidRPr="00DB0901" w:rsidRDefault="00DD38E3">
      <w:pPr>
        <w:rPr>
          <w:rFonts w:ascii="Times New Roman" w:hAnsi="Times New Roman" w:cs="Times New Roman"/>
        </w:rPr>
      </w:pPr>
      <w:r w:rsidRPr="00DB0901">
        <w:rPr>
          <w:rFonts w:ascii="Times New Roman" w:hAnsi="Times New Roman" w:cs="Times New Roman"/>
        </w:rPr>
        <w:br w:type="page"/>
      </w:r>
    </w:p>
    <w:p w14:paraId="0174BCA4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lastRenderedPageBreak/>
        <w:t>ButtonMania I</w:t>
      </w:r>
    </w:p>
    <w:p w14:paraId="767590CE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174115A4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36E7FBB0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7CAF50DF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1. Izdelajte igralno karto z licem in hrtom. Lice predstavlja slika igralne karte (npr. srce 7 oz. H7), hrbet pa</w:t>
      </w:r>
    </w:p>
    <w:p w14:paraId="6CBE7538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uniformno izbrana slika za celoten morebiten kupček kart. Slike za karte poiščite na spletu. </w:t>
      </w:r>
    </w:p>
    <w:p w14:paraId="61A3C912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Prilagodite konstrukcijo karte, da bo omogočala podajanje dveh slik. Dodajte javne metode: zamenjaj/0, ki na karti amenja lice </w:t>
      </w:r>
    </w:p>
    <w:p w14:paraId="6365AEC0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s hrbtom ali obratno, vrniVrednostKarte/0, ki vrne vrednsot in barvo karte, npr. H7, vrniStanje/0, ki pove, ali je karta </w:t>
      </w:r>
    </w:p>
    <w:p w14:paraId="4EEDD537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obrnjena navzgor z licem ali hrbtom.</w:t>
      </w:r>
    </w:p>
    <w:p w14:paraId="1519742D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0C8AA9FC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Vizualizirajte karto v testni FX aplikaciji in preskusite delovanje: s klikom na karto se mora zamenjati slika, hkrati pa v</w:t>
      </w:r>
    </w:p>
    <w:p w14:paraId="3EA7CE89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terminal(konzolo) izpišite rezultate izvedbe ostalih metod.</w:t>
      </w:r>
    </w:p>
    <w:p w14:paraId="46AB3B21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32084744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Pomagajte si z : https://docs.oracle.com/javafx/2/ui_controls/button.htm</w:t>
      </w:r>
    </w:p>
    <w:p w14:paraId="02A2D339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(gumb je element, za katerega je 'znano' da nanj klikamo)</w:t>
      </w:r>
    </w:p>
    <w:p w14:paraId="3B8DEB2D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4E840367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2. Razred Igra definira kupček igralnih kart in dve roki za dva igralce; inicializira naj se z 52 različnimi</w:t>
      </w:r>
    </w:p>
    <w:p w14:paraId="39836008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igralnimi kartami, dvema rokama za 2 igralca. Posamezen igralec lahko v roko drži po 5 kart.</w:t>
      </w:r>
    </w:p>
    <w:p w14:paraId="0007F60A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Spišite program za vizualizacijo, pri katerem na namizju vizualizirate:</w:t>
      </w:r>
    </w:p>
    <w:p w14:paraId="4C769D06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  - kupček kart</w:t>
      </w:r>
    </w:p>
    <w:p w14:paraId="7D72BC47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  - roki, ločeno za oba igralca</w:t>
      </w:r>
    </w:p>
    <w:p w14:paraId="35ADFA1D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  - gumb</w:t>
      </w:r>
    </w:p>
    <w:p w14:paraId="6E60E9FF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On zagonu aplikacije kupček vsebuje vse karte, roki igralce so prazne. Karte kupčka naj bodo prikazane z licem</w:t>
      </w:r>
    </w:p>
    <w:p w14:paraId="16FDD613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navzgor. </w:t>
      </w:r>
    </w:p>
    <w:p w14:paraId="230A42E3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Pritisk na gumb povzroči delitev kart iz kupčka med obe roki, z 'vrha' kupčka, izmenično po eno karto med oba igralca.</w:t>
      </w:r>
    </w:p>
    <w:p w14:paraId="5BB4C9D7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karte rok se prikažejo obrnjene z licem navzdol.</w:t>
      </w:r>
    </w:p>
    <w:p w14:paraId="41B032F8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Naslednji pritisk na gumb zavrže obstoječe karte rok igralcev in jih dodeli nove.</w:t>
      </w:r>
    </w:p>
    <w:p w14:paraId="1FA02338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5D73EDFD" w14:textId="77777777" w:rsidR="00224D0B" w:rsidRPr="00224D0B" w:rsidRDefault="00224D0B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224D0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Ugotovite, ali lahko po peti delitvi (ob poskusu šeste delitve) zaključite z izvajanjem programa.</w:t>
      </w:r>
    </w:p>
    <w:p w14:paraId="437DEA29" w14:textId="77777777" w:rsidR="00224D0B" w:rsidRPr="00224D0B" w:rsidRDefault="00224D0B" w:rsidP="00224D0B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GB"/>
        </w:rPr>
      </w:pPr>
    </w:p>
    <w:p w14:paraId="45BC91F6" w14:textId="46898947" w:rsidR="004E21AF" w:rsidRPr="00DB0901" w:rsidRDefault="004E21AF" w:rsidP="0022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hAnsi="Times New Roman" w:cs="Times New Roman"/>
          <w:sz w:val="21"/>
          <w:szCs w:val="21"/>
        </w:rPr>
      </w:pPr>
    </w:p>
    <w:sectPr w:rsidR="004E21AF" w:rsidRPr="00DB0901" w:rsidSect="00234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7A646" w14:textId="77777777" w:rsidR="000370C9" w:rsidRDefault="000370C9">
      <w:pPr>
        <w:spacing w:line="240" w:lineRule="auto"/>
      </w:pPr>
      <w:r>
        <w:separator/>
      </w:r>
    </w:p>
    <w:p w14:paraId="78428A5E" w14:textId="77777777" w:rsidR="000370C9" w:rsidRDefault="000370C9"/>
  </w:endnote>
  <w:endnote w:type="continuationSeparator" w:id="0">
    <w:p w14:paraId="78E8C260" w14:textId="77777777" w:rsidR="000370C9" w:rsidRDefault="000370C9">
      <w:pPr>
        <w:spacing w:line="240" w:lineRule="auto"/>
      </w:pPr>
      <w:r>
        <w:continuationSeparator/>
      </w:r>
    </w:p>
    <w:p w14:paraId="1475C507" w14:textId="77777777" w:rsidR="000370C9" w:rsidRDefault="00037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0C316" w14:textId="77777777" w:rsidR="001702A3" w:rsidRDefault="00170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693C" w14:textId="77777777" w:rsidR="001702A3" w:rsidRDefault="001702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4A5B8" w14:textId="77777777" w:rsidR="001702A3" w:rsidRDefault="00170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269C8" w14:textId="77777777" w:rsidR="000370C9" w:rsidRDefault="000370C9">
      <w:pPr>
        <w:spacing w:line="240" w:lineRule="auto"/>
      </w:pPr>
      <w:r>
        <w:separator/>
      </w:r>
    </w:p>
    <w:p w14:paraId="5840DBC5" w14:textId="77777777" w:rsidR="000370C9" w:rsidRDefault="000370C9"/>
  </w:footnote>
  <w:footnote w:type="continuationSeparator" w:id="0">
    <w:p w14:paraId="588B970B" w14:textId="77777777" w:rsidR="000370C9" w:rsidRDefault="000370C9">
      <w:pPr>
        <w:spacing w:line="240" w:lineRule="auto"/>
      </w:pPr>
      <w:r>
        <w:continuationSeparator/>
      </w:r>
    </w:p>
    <w:p w14:paraId="7E2E5E0E" w14:textId="77777777" w:rsidR="000370C9" w:rsidRDefault="000370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BFDBC" w14:textId="77777777" w:rsidR="001702A3" w:rsidRDefault="00170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68E3A854" w:rsidR="00E81978" w:rsidRDefault="0025668B">
    <w:pPr>
      <w:pStyle w:val="Header"/>
    </w:pPr>
    <w:r>
      <w:rPr>
        <w:rStyle w:val="Strong"/>
      </w:rPr>
      <w:t xml:space="preserve">poročilo </w:t>
    </w:r>
    <w:r w:rsidR="001702A3">
      <w:rPr>
        <w:rStyle w:val="Strong"/>
      </w:rPr>
      <w:t>22</w:t>
    </w:r>
    <w:r>
      <w:rPr>
        <w:rStyle w:val="Strong"/>
      </w:rPr>
      <w:t>_lav03_vaja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22225C26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FE202A">
      <w:rPr>
        <w:lang w:bidi="sl-SI"/>
      </w:rPr>
      <w:t>22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12D63"/>
    <w:rsid w:val="000370C9"/>
    <w:rsid w:val="00050559"/>
    <w:rsid w:val="00051EA4"/>
    <w:rsid w:val="00057DD8"/>
    <w:rsid w:val="000B375C"/>
    <w:rsid w:val="000D3F41"/>
    <w:rsid w:val="001520E7"/>
    <w:rsid w:val="00154F2D"/>
    <w:rsid w:val="001702A3"/>
    <w:rsid w:val="001A1EB9"/>
    <w:rsid w:val="001A64A0"/>
    <w:rsid w:val="001C4ED5"/>
    <w:rsid w:val="001C5EC4"/>
    <w:rsid w:val="001F021B"/>
    <w:rsid w:val="00215FAB"/>
    <w:rsid w:val="00224D0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20A0"/>
    <w:rsid w:val="005E3EAA"/>
    <w:rsid w:val="006058E0"/>
    <w:rsid w:val="00611B7A"/>
    <w:rsid w:val="00637473"/>
    <w:rsid w:val="006816C8"/>
    <w:rsid w:val="00687202"/>
    <w:rsid w:val="006A33E4"/>
    <w:rsid w:val="006B6A35"/>
    <w:rsid w:val="006D68AD"/>
    <w:rsid w:val="00716F86"/>
    <w:rsid w:val="00746AD2"/>
    <w:rsid w:val="00757C25"/>
    <w:rsid w:val="00786D8B"/>
    <w:rsid w:val="007B2330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DB0901"/>
    <w:rsid w:val="00DD38E3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202A"/>
    <w:rsid w:val="00FE6181"/>
    <w:rsid w:val="00FF2002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12D63"/>
    <w:rsid w:val="00050559"/>
    <w:rsid w:val="001C4ED5"/>
    <w:rsid w:val="00215FAB"/>
    <w:rsid w:val="00262F39"/>
    <w:rsid w:val="003C328A"/>
    <w:rsid w:val="0053749C"/>
    <w:rsid w:val="00590E1D"/>
    <w:rsid w:val="005E20A0"/>
    <w:rsid w:val="00671CE3"/>
    <w:rsid w:val="00746AD2"/>
    <w:rsid w:val="00781FC0"/>
    <w:rsid w:val="00786D8B"/>
    <w:rsid w:val="00AB5B15"/>
    <w:rsid w:val="00B01066"/>
    <w:rsid w:val="00B25144"/>
    <w:rsid w:val="00B911CE"/>
    <w:rsid w:val="00C3798C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22</cp:revision>
  <dcterms:created xsi:type="dcterms:W3CDTF">2024-10-13T18:08:00Z</dcterms:created>
  <dcterms:modified xsi:type="dcterms:W3CDTF">2025-04-26T18:11:00Z</dcterms:modified>
</cp:coreProperties>
</file>