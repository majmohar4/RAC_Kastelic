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0FD66527" w:rsidR="00E81978" w:rsidRPr="00637473" w:rsidRDefault="0025668B" w:rsidP="00B823AA">
      <w:pPr>
        <w:pStyle w:val="Naslov21"/>
      </w:pPr>
      <w:r>
        <w:t>0</w:t>
      </w:r>
      <w:r w:rsidR="00BA0AFD">
        <w:t>8</w:t>
      </w:r>
      <w:r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0B5645C3" w:rsidR="00E81978" w:rsidRDefault="0025668B" w:rsidP="00B823AA">
      <w:pPr>
        <w:pStyle w:val="Naslov21"/>
      </w:pPr>
      <w:r>
        <w:t xml:space="preserve">Vaja </w:t>
      </w:r>
      <w:r w:rsidR="00BA0AFD">
        <w:t>8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7065BFAB" w:rsidR="0025668B" w:rsidRPr="00637473" w:rsidRDefault="0025668B" w:rsidP="00B823AA">
      <w:pPr>
        <w:pStyle w:val="Naslov21"/>
      </w:pPr>
      <w:r>
        <w:t xml:space="preserve">Ljubljana, </w:t>
      </w:r>
      <w:r w:rsidR="00D54955">
        <w:t>november</w:t>
      </w:r>
      <w:r>
        <w:t xml:space="preserve"> 2024</w:t>
      </w: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347FFBC3" w14:textId="6C70952E" w:rsidR="00497BC7" w:rsidRPr="00497BC7" w:rsidRDefault="0025668B" w:rsidP="00497BC7">
      <w:pPr>
        <w:ind w:firstLine="0"/>
        <w:rPr>
          <w:rFonts w:ascii="Courier New" w:hAnsi="Courier New" w:cs="Courier New"/>
          <w:sz w:val="21"/>
          <w:szCs w:val="21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2CEA3385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lastRenderedPageBreak/>
        <w:t>1.</w:t>
      </w:r>
    </w:p>
    <w:p w14:paraId="2FC73A54" w14:textId="7777777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Spišite funkcijo najblizjaPotenca2stevilu, ki kot argument prejme celoštevilsko vrednost. Funkcija ugotovi kateremu številu, ki je potenca števila 2 je vneseno število najbližje in njegovo potenco vrne. Npr. število 9 je večje od 8=2^3 in manjše od 16=2^4. Vrne 3. V primeru, da je število 13, vrne 4.</w:t>
      </w:r>
    </w:p>
    <w:p w14:paraId="29C33E8D" w14:textId="7777777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3614F78F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b/>
          <w:bCs/>
          <w:sz w:val="21"/>
          <w:lang w:val="en-GB"/>
        </w:rPr>
        <w:t>import</w:t>
      </w:r>
      <w:r w:rsidRPr="00497BC7">
        <w:rPr>
          <w:rFonts w:ascii="Courier New" w:hAnsi="Courier New" w:cs="Courier New"/>
          <w:sz w:val="21"/>
          <w:lang w:val="en-GB"/>
        </w:rPr>
        <w:t xml:space="preserve"> java.lang.*;</w:t>
      </w:r>
    </w:p>
    <w:p w14:paraId="5D6A0B7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/**</w:t>
      </w:r>
    </w:p>
    <w:p w14:paraId="4847420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Opis: </w:t>
      </w:r>
    </w:p>
    <w:p w14:paraId="70BDDAC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</w:p>
    <w:p w14:paraId="3E7F711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@author</w:t>
      </w:r>
      <w:r w:rsidRPr="00497BC7">
        <w:rPr>
          <w:rFonts w:ascii="Courier New" w:hAnsi="Courier New" w:cs="Courier New"/>
          <w:sz w:val="21"/>
          <w:lang w:val="en-GB"/>
        </w:rPr>
        <w:t xml:space="preserve"> Maj</w:t>
      </w:r>
    </w:p>
    <w:p w14:paraId="3A21726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@version</w:t>
      </w:r>
      <w:r w:rsidRPr="00497BC7">
        <w:rPr>
          <w:rFonts w:ascii="Courier New" w:hAnsi="Courier New" w:cs="Courier New"/>
          <w:sz w:val="21"/>
          <w:lang w:val="en-GB"/>
        </w:rPr>
        <w:t xml:space="preserve"> 20. 11. 2024</w:t>
      </w:r>
    </w:p>
    <w:p w14:paraId="302F332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*/</w:t>
      </w:r>
    </w:p>
    <w:p w14:paraId="1DCA7FE4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public class Naloga1 {</w:t>
      </w:r>
    </w:p>
    <w:p w14:paraId="7C99190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/**</w:t>
      </w:r>
    </w:p>
    <w:p w14:paraId="18631604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Glavna metoda aplikacije - spisite komentar po svoji meri</w:t>
      </w:r>
    </w:p>
    <w:p w14:paraId="2C50488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</w:p>
    <w:p w14:paraId="1EFB624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@param</w:t>
      </w:r>
      <w:r w:rsidRPr="00497BC7">
        <w:rPr>
          <w:rFonts w:ascii="Courier New" w:hAnsi="Courier New" w:cs="Courier New"/>
          <w:sz w:val="21"/>
          <w:lang w:val="en-GB"/>
        </w:rPr>
        <w:t xml:space="preserve">  arg[0]  - primer parametra glavne funkcije </w:t>
      </w:r>
    </w:p>
    <w:p w14:paraId="2CF5DB3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*/</w:t>
      </w:r>
    </w:p>
    <w:p w14:paraId="6EE89BC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void main(String[] args) {</w:t>
      </w:r>
    </w:p>
    <w:p w14:paraId="6CAC513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število = Integer.valueOf(args[0]);</w:t>
      </w:r>
    </w:p>
    <w:p w14:paraId="29B3BE6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najblizjaPotenca2stevilu(število);</w:t>
      </w:r>
    </w:p>
    <w:p w14:paraId="6F9C947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64F9712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void najblizjaPotenca2stevilu(int število){</w:t>
      </w:r>
    </w:p>
    <w:p w14:paraId="5076B4D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z0 = (int)(Math.log(število) / Math.log(2));</w:t>
      </w:r>
    </w:p>
    <w:p w14:paraId="750392FC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</w:p>
    <w:p w14:paraId="252ABE5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s0 = (int)Math.pow(2, z0);</w:t>
      </w:r>
    </w:p>
    <w:p w14:paraId="73D3EB2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s1 = (int)Math.pow(2, z0+1);</w:t>
      </w:r>
    </w:p>
    <w:p w14:paraId="23F08305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</w:p>
    <w:p w14:paraId="5CDF207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if</w:t>
      </w:r>
      <w:r w:rsidRPr="00497BC7">
        <w:rPr>
          <w:rFonts w:ascii="Courier New" w:hAnsi="Courier New" w:cs="Courier New"/>
          <w:sz w:val="21"/>
          <w:lang w:val="en-GB"/>
        </w:rPr>
        <w:t xml:space="preserve"> ((število-s0)&gt; (s1 - število)) z0++;</w:t>
      </w:r>
    </w:p>
    <w:p w14:paraId="76ED8AA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System.out.println("Število "+število+" je najbližje potenci 2ˇ"+z0+".");</w:t>
      </w:r>
    </w:p>
    <w:p w14:paraId="11EC706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System.out.print(z0);</w:t>
      </w:r>
    </w:p>
    <w:p w14:paraId="36A0C32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2F655AE5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497BC7">
        <w:rPr>
          <w:rFonts w:ascii="Courier New" w:hAnsi="Courier New" w:cs="Courier New"/>
          <w:sz w:val="21"/>
          <w:lang w:val="en-GB"/>
        </w:rPr>
        <w:t>}</w:t>
      </w:r>
    </w:p>
    <w:p w14:paraId="09156729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15233DAE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2. Definirajte razred Pravokotnik, znotraj njega realizirajte razredne metode, ki izračunajo in vrnejo ustrezne vrednosti. Za vsako izmed aktivnosti implementirajte po 2 metodi; prva naj kot argument dobi dolžini stranic, druga 2 ravninski točki. Da bo lažje kontroliranje, naj bodo vse vnesene vrednosti celoštevilske.</w:t>
      </w:r>
    </w:p>
    <w:p w14:paraId="0401EF04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getPloscina(int stranicaA, int stranicaB)  /*  getPloscina/2  */</w:t>
      </w:r>
    </w:p>
    <w:p w14:paraId="593B25C6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getPloscina(int x1, int y1, int x2, int y2) /* getPloscina/4 ; t1=(x1,y1), t2=(x2,y2) */</w:t>
      </w:r>
    </w:p>
    <w:p w14:paraId="4D24F50B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getObseg(int stranicaA, int stranicaB) </w:t>
      </w:r>
    </w:p>
    <w:p w14:paraId="1DD99837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getObseg(int x1, int y1, int x2, int y2)  </w:t>
      </w:r>
    </w:p>
    <w:p w14:paraId="3FB13B11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getDolzinaDiagonale/2</w:t>
      </w:r>
    </w:p>
    <w:p w14:paraId="4B137B01" w14:textId="4562B26D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getDolzinaDiagonale/4</w:t>
      </w:r>
    </w:p>
    <w:p w14:paraId="6D4949FF" w14:textId="2BA57E1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77E77117" w14:textId="600A9AD5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>
        <w:rPr>
          <w:rFonts w:ascii="Courier New" w:hAnsi="Courier New" w:cs="Courier New"/>
          <w:sz w:val="21"/>
        </w:rPr>
        <w:t>Rešitev je v naslednji nalogi skupaj z dodanimi funkcijami.</w:t>
      </w:r>
    </w:p>
    <w:p w14:paraId="1577AF0C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2B831289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3. V razred Pravokotnik dodajte zagonsko metodo, ki naključno zgenerira 2 točki in nato zaporedno izpiše rezultate izvedb vseh šestih metod v sekvenci, kot je podana v predhodni nalogi. Koordinate zgeneriranih točk naj bodo v obsegu [-10,10].</w:t>
      </w:r>
    </w:p>
    <w:p w14:paraId="5E6AEDEE" w14:textId="7777777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73BD241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b/>
          <w:bCs/>
          <w:sz w:val="21"/>
          <w:lang w:val="en-GB"/>
        </w:rPr>
        <w:t>import</w:t>
      </w:r>
      <w:r w:rsidRPr="00497BC7">
        <w:rPr>
          <w:rFonts w:ascii="Courier New" w:hAnsi="Courier New" w:cs="Courier New"/>
          <w:sz w:val="21"/>
          <w:lang w:val="en-GB"/>
        </w:rPr>
        <w:t xml:space="preserve"> java.lang.*;</w:t>
      </w:r>
    </w:p>
    <w:p w14:paraId="3A1F9AA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lastRenderedPageBreak/>
        <w:t>/**</w:t>
      </w:r>
    </w:p>
    <w:p w14:paraId="697D710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Opis: </w:t>
      </w:r>
    </w:p>
    <w:p w14:paraId="0C67054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</w:p>
    <w:p w14:paraId="67410F9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@author</w:t>
      </w:r>
      <w:r w:rsidRPr="00497BC7">
        <w:rPr>
          <w:rFonts w:ascii="Courier New" w:hAnsi="Courier New" w:cs="Courier New"/>
          <w:sz w:val="21"/>
          <w:lang w:val="en-GB"/>
        </w:rPr>
        <w:t xml:space="preserve"> Maj</w:t>
      </w:r>
    </w:p>
    <w:p w14:paraId="45FFD53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@version</w:t>
      </w:r>
      <w:r w:rsidRPr="00497BC7">
        <w:rPr>
          <w:rFonts w:ascii="Courier New" w:hAnsi="Courier New" w:cs="Courier New"/>
          <w:sz w:val="21"/>
          <w:lang w:val="en-GB"/>
        </w:rPr>
        <w:t xml:space="preserve"> 20. 11. 2024</w:t>
      </w:r>
    </w:p>
    <w:p w14:paraId="02A2A1A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*/</w:t>
      </w:r>
    </w:p>
    <w:p w14:paraId="341F556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public class Pravokotnik {</w:t>
      </w:r>
    </w:p>
    <w:p w14:paraId="311B7DC7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/**</w:t>
      </w:r>
    </w:p>
    <w:p w14:paraId="06B4F85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Glavna metoda aplikacije - spisite komentar po svoji meri</w:t>
      </w:r>
    </w:p>
    <w:p w14:paraId="67A8BCAF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</w:p>
    <w:p w14:paraId="4F5B688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@param</w:t>
      </w:r>
      <w:r w:rsidRPr="00497BC7">
        <w:rPr>
          <w:rFonts w:ascii="Courier New" w:hAnsi="Courier New" w:cs="Courier New"/>
          <w:sz w:val="21"/>
          <w:lang w:val="en-GB"/>
        </w:rPr>
        <w:t xml:space="preserve">  arg[0]  - primer parametra glavne funkcije </w:t>
      </w:r>
    </w:p>
    <w:p w14:paraId="00C6E76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*/</w:t>
      </w:r>
    </w:p>
    <w:p w14:paraId="69A82FC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void main(String[] args) {</w:t>
      </w:r>
    </w:p>
    <w:p w14:paraId="743D216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x1 = (int)(Math.random()*21-10);</w:t>
      </w:r>
    </w:p>
    <w:p w14:paraId="683788B7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x2 = (int)(Math.random()*21-10);</w:t>
      </w:r>
    </w:p>
    <w:p w14:paraId="3584D11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y1 = (int)(Math.random()*21-10);</w:t>
      </w:r>
    </w:p>
    <w:p w14:paraId="43561574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y2 = (int)(Math.random()*21-10);</w:t>
      </w:r>
    </w:p>
    <w:p w14:paraId="5881E28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A = Math.abs(x1-x2);</w:t>
      </w:r>
    </w:p>
    <w:p w14:paraId="09DC114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B = Math.abs(y1-y2);</w:t>
      </w:r>
    </w:p>
    <w:p w14:paraId="5A8FF8D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</w:p>
    <w:p w14:paraId="604AD38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ploscina1 = getPloscina(A, B);</w:t>
      </w:r>
    </w:p>
    <w:p w14:paraId="31A0F5EC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ploscina2 = getPloscina(x1, x2, y1, y2);</w:t>
      </w:r>
    </w:p>
    <w:p w14:paraId="07073475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obseg1 = getObseg(A, B);</w:t>
      </w:r>
    </w:p>
    <w:p w14:paraId="3A74183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obseg2 = getObseg(x1, x2, y1, y2);</w:t>
      </w:r>
    </w:p>
    <w:p w14:paraId="12D0BF4F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dolzinaD1 = getDolzinaDiagonale(A, B);</w:t>
      </w:r>
    </w:p>
    <w:p w14:paraId="6D47F351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dolzinaD2 = getDolzinaDiagonale(x1, x2, y1, y2);</w:t>
      </w:r>
    </w:p>
    <w:p w14:paraId="7C4E5E6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</w:p>
    <w:p w14:paraId="6588E93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System.out.print("Pravokotni s stranico a="+A+" in b="+B+", določen s točkama T1("+x1+", "+y1+") in T2("+x2+", "+y2+"), ima obseg "+obseg1+" in "+obseg2+", ploščini "+ploscina1+" in "+ploscina2+", ter dolzino diagonal "+dolzinaD1+" in "+dolzinaD2+".");</w:t>
      </w:r>
    </w:p>
    <w:p w14:paraId="5068B62E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5C21E79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getPloscina(int stranicaA, int stranicaB){</w:t>
      </w:r>
    </w:p>
    <w:p w14:paraId="1BBD6BE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ploscina = stranicaA*stranicaB;</w:t>
      </w:r>
    </w:p>
    <w:p w14:paraId="4CE09E8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ploscina;</w:t>
      </w:r>
    </w:p>
    <w:p w14:paraId="602DC02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5631C40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getPloscina(int x1, int x2, int y1, int y2){</w:t>
      </w:r>
    </w:p>
    <w:p w14:paraId="4E3B1AC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ploscina = Math.abs(x1-x2)*Math.abs(y1-y2);</w:t>
      </w:r>
    </w:p>
    <w:p w14:paraId="4C7F78B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ploscina;</w:t>
      </w:r>
    </w:p>
    <w:p w14:paraId="514713A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2ECA656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getObseg(int stranicaA, int stranicaB){</w:t>
      </w:r>
    </w:p>
    <w:p w14:paraId="25A0276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obseg = 2*(stranicaA+stranicaB);</w:t>
      </w:r>
    </w:p>
    <w:p w14:paraId="0C14B39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obseg;</w:t>
      </w:r>
    </w:p>
    <w:p w14:paraId="1139CC5F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7162144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getObseg(int x1, int x2, int y1, int y2){</w:t>
      </w:r>
    </w:p>
    <w:p w14:paraId="5AB1CC3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obseg = 2*(Math.abs(x1-x2)+Math.abs(y1-y2));</w:t>
      </w:r>
    </w:p>
    <w:p w14:paraId="71F4A974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obseg;</w:t>
      </w:r>
    </w:p>
    <w:p w14:paraId="5215C5E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2856AF1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getDolzinaDiagonale(int stranicaA, int stranicaB){</w:t>
      </w:r>
    </w:p>
    <w:p w14:paraId="20882D0C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dolzina = (int)(Math.sqrt(stranicaA*stranicaA+stranicaB*stranicaB));</w:t>
      </w:r>
    </w:p>
    <w:p w14:paraId="2334EC7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dolzina;</w:t>
      </w:r>
    </w:p>
    <w:p w14:paraId="4060798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50232A4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int getDolzinaDiagonale(int x1, int x2, int y1, int y2){</w:t>
      </w:r>
    </w:p>
    <w:p w14:paraId="7018BCE7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dolzina = (int)(Math.sqrt(Math.abs(x1-x2)*Math.abs(x1-x2)+Math.abs(y1-y2)*Math.abs(y1-y2)));</w:t>
      </w:r>
    </w:p>
    <w:p w14:paraId="0013DA17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lastRenderedPageBreak/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return</w:t>
      </w:r>
      <w:r w:rsidRPr="00497BC7">
        <w:rPr>
          <w:rFonts w:ascii="Courier New" w:hAnsi="Courier New" w:cs="Courier New"/>
          <w:sz w:val="21"/>
          <w:lang w:val="en-GB"/>
        </w:rPr>
        <w:t xml:space="preserve"> dolzina;</w:t>
      </w:r>
    </w:p>
    <w:p w14:paraId="14A254B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32979D7C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}</w:t>
      </w:r>
    </w:p>
    <w:p w14:paraId="43116034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4736AD56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4. Zagonska metoda razreda Test za vsako izmed 20 naključno generiranih vrednosti iz obsega velikosti tipa int(Integer) ugotovlja in izpiše, ali je generirano število pozitivno ter absolutno vrednost števila:</w:t>
      </w:r>
    </w:p>
    <w:p w14:paraId="17A488F9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1E276BEF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System.out.println("Št. "+stevilo+" je pozitivno? "+(Integer.signum(stevilo)*stevilo==stevilo) +</w:t>
      </w:r>
    </w:p>
    <w:p w14:paraId="6964817E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                         " njegova abs. vrednost="+Integer.signum(stevilo)*stevilo);</w:t>
      </w:r>
    </w:p>
    <w:p w14:paraId="4FC8BE87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63420F44" w14:textId="7777777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Dopolnite do zahtevanega.</w:t>
      </w:r>
    </w:p>
    <w:p w14:paraId="25EFD365" w14:textId="77777777" w:rsidR="00497BC7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683AC41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b/>
          <w:bCs/>
          <w:sz w:val="21"/>
          <w:lang w:val="en-GB"/>
        </w:rPr>
        <w:t>import</w:t>
      </w:r>
      <w:r w:rsidRPr="00497BC7">
        <w:rPr>
          <w:rFonts w:ascii="Courier New" w:hAnsi="Courier New" w:cs="Courier New"/>
          <w:sz w:val="21"/>
          <w:lang w:val="en-GB"/>
        </w:rPr>
        <w:t xml:space="preserve"> java.lang.*;</w:t>
      </w:r>
    </w:p>
    <w:p w14:paraId="31817FE5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/**</w:t>
      </w:r>
    </w:p>
    <w:p w14:paraId="5014505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Opis: </w:t>
      </w:r>
    </w:p>
    <w:p w14:paraId="365B769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</w:p>
    <w:p w14:paraId="6DE08BC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@author</w:t>
      </w:r>
      <w:r w:rsidRPr="00497BC7">
        <w:rPr>
          <w:rFonts w:ascii="Courier New" w:hAnsi="Courier New" w:cs="Courier New"/>
          <w:sz w:val="21"/>
          <w:lang w:val="en-GB"/>
        </w:rPr>
        <w:t xml:space="preserve"> Maj</w:t>
      </w:r>
    </w:p>
    <w:p w14:paraId="5A5EB80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@version</w:t>
      </w:r>
      <w:r w:rsidRPr="00497BC7">
        <w:rPr>
          <w:rFonts w:ascii="Courier New" w:hAnsi="Courier New" w:cs="Courier New"/>
          <w:sz w:val="21"/>
          <w:lang w:val="en-GB"/>
        </w:rPr>
        <w:t xml:space="preserve"> 20. 11. 2024</w:t>
      </w:r>
    </w:p>
    <w:p w14:paraId="7EC74FBD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 xml:space="preserve"> */</w:t>
      </w:r>
    </w:p>
    <w:p w14:paraId="3F4B0C6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public class Test {</w:t>
      </w:r>
    </w:p>
    <w:p w14:paraId="3D26D5DB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/**</w:t>
      </w:r>
    </w:p>
    <w:p w14:paraId="15E70CA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Glavna metoda aplikacije - spisite komentar po svoji meri</w:t>
      </w:r>
    </w:p>
    <w:p w14:paraId="5BDC165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</w:p>
    <w:p w14:paraId="2551D4A2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 </w:t>
      </w:r>
      <w:r w:rsidRPr="00497BC7">
        <w:rPr>
          <w:rFonts w:ascii="Courier New" w:hAnsi="Courier New" w:cs="Courier New"/>
          <w:b/>
          <w:bCs/>
          <w:sz w:val="21"/>
          <w:lang w:val="en-GB"/>
        </w:rPr>
        <w:t>@param</w:t>
      </w:r>
      <w:r w:rsidRPr="00497BC7">
        <w:rPr>
          <w:rFonts w:ascii="Courier New" w:hAnsi="Courier New" w:cs="Courier New"/>
          <w:sz w:val="21"/>
          <w:lang w:val="en-GB"/>
        </w:rPr>
        <w:t xml:space="preserve">  arg[0]  - primer parametra glavne funkcije </w:t>
      </w:r>
    </w:p>
    <w:p w14:paraId="4F571A33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 xml:space="preserve"> */</w:t>
      </w:r>
    </w:p>
    <w:p w14:paraId="5B94FE14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public static void main(String[] args) {</w:t>
      </w:r>
    </w:p>
    <w:p w14:paraId="7DE42026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b/>
          <w:bCs/>
          <w:sz w:val="21"/>
          <w:lang w:val="en-GB"/>
        </w:rPr>
        <w:t>for</w:t>
      </w:r>
      <w:r w:rsidRPr="00497BC7">
        <w:rPr>
          <w:rFonts w:ascii="Courier New" w:hAnsi="Courier New" w:cs="Courier New"/>
          <w:sz w:val="21"/>
          <w:lang w:val="en-GB"/>
        </w:rPr>
        <w:t xml:space="preserve"> (int i = 20; i&gt;0; i--){</w:t>
      </w:r>
    </w:p>
    <w:p w14:paraId="33B25EAC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int stevilo = (int)(Math.random()*2*Integer.MAX_VALUE-Integer.MAX_VALUE);</w:t>
      </w:r>
    </w:p>
    <w:p w14:paraId="5CE6B28A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System.out.println("Št. "+stevilo+" je pozitivno? "+(Integer.signum(stevilo)*stevilo==stevilo) +" njegova abs. vrednost="+Integer.signum(stevilo)*stevilo);</w:t>
      </w:r>
    </w:p>
    <w:p w14:paraId="195C51F8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</w: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05C157E9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ab/>
        <w:t>}</w:t>
      </w:r>
    </w:p>
    <w:p w14:paraId="65563DB0" w14:textId="77777777" w:rsidR="00497BC7" w:rsidRPr="00497BC7" w:rsidRDefault="00497BC7" w:rsidP="00497BC7">
      <w:pPr>
        <w:pStyle w:val="PlainText"/>
        <w:rPr>
          <w:rFonts w:ascii="Courier New" w:hAnsi="Courier New" w:cs="Courier New"/>
          <w:sz w:val="21"/>
          <w:lang w:val="en-GB"/>
        </w:rPr>
      </w:pPr>
      <w:r w:rsidRPr="00497BC7">
        <w:rPr>
          <w:rFonts w:ascii="Courier New" w:hAnsi="Courier New" w:cs="Courier New"/>
          <w:sz w:val="21"/>
          <w:lang w:val="en-GB"/>
        </w:rPr>
        <w:t>}</w:t>
      </w:r>
    </w:p>
    <w:p w14:paraId="5F6E7998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785095D1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</w:p>
    <w:p w14:paraId="46906544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5. Spišite razred Kvadrat z metodami naštetimi spodaj. Imena metod so dovolj govoreča. Vse metode naj bodo javne (public) in razredne (static). Pri metodah s 4 argumenti (/4) so ti koordinate oglišč kvadrata, sicer je dovolj dolžina stranice ali velikost obsega ali dolžina diagonale.</w:t>
      </w:r>
    </w:p>
    <w:p w14:paraId="2C89C2BD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getObseg/1</w:t>
      </w:r>
    </w:p>
    <w:p w14:paraId="3C0088C1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getObseg/4</w:t>
      </w:r>
    </w:p>
    <w:p w14:paraId="7B8B2183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getPloscina/1</w:t>
      </w:r>
    </w:p>
    <w:p w14:paraId="239190C8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getPloscina/4</w:t>
      </w:r>
    </w:p>
    <w:p w14:paraId="226C1B9B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getPloscinaIzObsega/1</w:t>
      </w:r>
    </w:p>
    <w:p w14:paraId="286BBFB5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 xml:space="preserve">  getPloscinaIzDiagonale/1</w:t>
      </w:r>
    </w:p>
    <w:p w14:paraId="48A657A6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zagonska metoda naj testira vseh 6 podanih metod, nato pa naj izvede metodo test/2, pri čemer argumenta metode predstavljata 2 dolžini stranic (npr. prva dolzina naj bo a, druga b). V metodo spišite testa 'kvadratnosti':</w:t>
      </w:r>
    </w:p>
    <w:p w14:paraId="307D4D6D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getObseg(a) == Pravokotnik.getObseg(a,b)</w:t>
      </w:r>
    </w:p>
    <w:p w14:paraId="52102B6F" w14:textId="77777777" w:rsidR="00497BC7" w:rsidRPr="00241FB1" w:rsidRDefault="00497BC7" w:rsidP="00497BC7">
      <w:pPr>
        <w:pStyle w:val="PlainText"/>
        <w:rPr>
          <w:rFonts w:ascii="Courier New" w:hAnsi="Courier New" w:cs="Courier New"/>
          <w:sz w:val="21"/>
        </w:rPr>
      </w:pPr>
      <w:r w:rsidRPr="00241FB1">
        <w:rPr>
          <w:rFonts w:ascii="Courier New" w:hAnsi="Courier New" w:cs="Courier New"/>
          <w:sz w:val="21"/>
        </w:rPr>
        <w:t>getObseg(b) == Pravokotnik.getObseg(a,b)</w:t>
      </w:r>
    </w:p>
    <w:p w14:paraId="515F1D30" w14:textId="77777777" w:rsidR="00497BC7" w:rsidRDefault="00497BC7" w:rsidP="00497BC7">
      <w:pPr>
        <w:pStyle w:val="PlainText"/>
        <w:rPr>
          <w:rFonts w:ascii="Courier New" w:hAnsi="Courier New" w:cs="Courier New"/>
        </w:rPr>
      </w:pPr>
    </w:p>
    <w:p w14:paraId="0EC936B8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b/>
          <w:bCs/>
          <w:sz w:val="20"/>
          <w:lang w:val="en-GB"/>
        </w:rPr>
        <w:lastRenderedPageBreak/>
        <w:t>import</w:t>
      </w:r>
      <w:r w:rsidRPr="00497BC7">
        <w:rPr>
          <w:rFonts w:ascii="Calibri" w:eastAsia="Calibri" w:hAnsi="Calibri" w:cs="Calibri"/>
          <w:sz w:val="20"/>
          <w:lang w:val="en-GB"/>
        </w:rPr>
        <w:t xml:space="preserve"> java.lang.*;</w:t>
      </w:r>
    </w:p>
    <w:p w14:paraId="5844F9AC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>/**</w:t>
      </w:r>
    </w:p>
    <w:p w14:paraId="692B2A9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 xml:space="preserve"> * Opis: </w:t>
      </w:r>
    </w:p>
    <w:p w14:paraId="380E3E19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 xml:space="preserve"> * </w:t>
      </w:r>
    </w:p>
    <w:p w14:paraId="15710AF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 xml:space="preserve"> * </w:t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@author</w:t>
      </w:r>
      <w:r w:rsidRPr="00497BC7">
        <w:rPr>
          <w:rFonts w:ascii="Calibri" w:eastAsia="Calibri" w:hAnsi="Calibri" w:cs="Calibri"/>
          <w:sz w:val="20"/>
          <w:lang w:val="en-GB"/>
        </w:rPr>
        <w:t xml:space="preserve"> Maj</w:t>
      </w:r>
    </w:p>
    <w:p w14:paraId="2CBF77CF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 xml:space="preserve"> * </w:t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@version</w:t>
      </w:r>
      <w:r w:rsidRPr="00497BC7">
        <w:rPr>
          <w:rFonts w:ascii="Calibri" w:eastAsia="Calibri" w:hAnsi="Calibri" w:cs="Calibri"/>
          <w:sz w:val="20"/>
          <w:lang w:val="en-GB"/>
        </w:rPr>
        <w:t xml:space="preserve"> 20. 11. 2024</w:t>
      </w:r>
    </w:p>
    <w:p w14:paraId="48640941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 xml:space="preserve"> */</w:t>
      </w:r>
    </w:p>
    <w:p w14:paraId="40C3E046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>public class Kvadrat{</w:t>
      </w:r>
    </w:p>
    <w:p w14:paraId="357FB938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void main(String[] args) {</w:t>
      </w:r>
    </w:p>
    <w:p w14:paraId="7FF1605F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x1 = (int)(Math.random()*21-10);</w:t>
      </w:r>
    </w:p>
    <w:p w14:paraId="6A0B2434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y2 = (int)(Math.random()*21-10);</w:t>
      </w:r>
    </w:p>
    <w:p w14:paraId="4878DD4B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x2 = y2;</w:t>
      </w:r>
    </w:p>
    <w:p w14:paraId="5FCE707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y1 = x1;</w:t>
      </w:r>
    </w:p>
    <w:p w14:paraId="0DBE8158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a = Math.abs(x1-y2);</w:t>
      </w:r>
    </w:p>
    <w:p w14:paraId="6074D23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</w:p>
    <w:p w14:paraId="7CB0E86F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obseg1 = getObseg(a);</w:t>
      </w:r>
    </w:p>
    <w:p w14:paraId="29D1D878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obseg2 = getObseg(x1, x2, y1, y2);</w:t>
      </w:r>
    </w:p>
    <w:p w14:paraId="726A4E08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ploscina1 = getPloscina(a);</w:t>
      </w:r>
    </w:p>
    <w:p w14:paraId="73406BF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ploscina2 = getPloscina(x1, x2, y1, y2);</w:t>
      </w:r>
    </w:p>
    <w:p w14:paraId="097A9B4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double diagonala = getDiagonala(a);</w:t>
      </w:r>
    </w:p>
    <w:p w14:paraId="3FA4B83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ploscinaIzObsega = getPloscinaIzObsega(obseg1);</w:t>
      </w:r>
    </w:p>
    <w:p w14:paraId="2D3B9DED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double ploscinaIzDiagonale = getPloscinaIzDiagonale(diagonala);</w:t>
      </w:r>
    </w:p>
    <w:p w14:paraId="63264A50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</w:p>
    <w:p w14:paraId="4EFDC84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System.out.print("Kvadrat z stranico "+a+" in točkama T1("+x1+", "+y1+") in T2("+x2+", "+y2+") ima ploscini "+ploscina1+", "+ploscina2+", "+ploscinaIzObsega+" in "+ploscinaIzDiagonale+", obseg "+obseg1+" in "+obseg2+", in diagonalo ");</w:t>
      </w:r>
    </w:p>
    <w:p w14:paraId="78F88D1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System.out.printf("%.2f.\n", diagonala);</w:t>
      </w:r>
    </w:p>
    <w:p w14:paraId="724910D4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</w:p>
    <w:p w14:paraId="781789D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Pravokotnik Pravokotnik=</w:t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new</w:t>
      </w:r>
      <w:r w:rsidRPr="00497BC7">
        <w:rPr>
          <w:rFonts w:ascii="Calibri" w:eastAsia="Calibri" w:hAnsi="Calibri" w:cs="Calibri"/>
          <w:sz w:val="20"/>
          <w:lang w:val="en-GB"/>
        </w:rPr>
        <w:t xml:space="preserve"> Pravokotnik();</w:t>
      </w:r>
    </w:p>
    <w:p w14:paraId="3A0F6AC0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lastRenderedPageBreak/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if</w:t>
      </w:r>
      <w:r w:rsidRPr="00497BC7">
        <w:rPr>
          <w:rFonts w:ascii="Calibri" w:eastAsia="Calibri" w:hAnsi="Calibri" w:cs="Calibri"/>
          <w:sz w:val="20"/>
          <w:lang w:val="en-GB"/>
        </w:rPr>
        <w:t xml:space="preserve"> (obseg1 == Pravokotnik.getObseg(a, a)){</w:t>
      </w:r>
    </w:p>
    <w:p w14:paraId="7C7F0E67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System.out.print("Ploščini sta enaki.");</w:t>
      </w:r>
    </w:p>
    <w:p w14:paraId="315890A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2DB1839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</w:p>
    <w:p w14:paraId="0E116763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</w:p>
    <w:p w14:paraId="4CB7F14B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47B0AA27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int getObseg(int a){</w:t>
      </w:r>
    </w:p>
    <w:p w14:paraId="5F7C8730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(a*4);</w:t>
      </w:r>
    </w:p>
    <w:p w14:paraId="475B214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0E19007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int getObseg(int x1, int x2, int y1, int y2){</w:t>
      </w:r>
    </w:p>
    <w:p w14:paraId="7033438B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a = Math.abs(x1-y2);</w:t>
      </w:r>
    </w:p>
    <w:p w14:paraId="79B330C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(a*4);</w:t>
      </w:r>
    </w:p>
    <w:p w14:paraId="6A63BAF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0F0903E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int getPloscina(int a){</w:t>
      </w:r>
    </w:p>
    <w:p w14:paraId="67E885A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(a*a);</w:t>
      </w:r>
    </w:p>
    <w:p w14:paraId="5E5BF00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0813CAEF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int getPloscina(int x1, int x2, int y1, int y2){</w:t>
      </w:r>
    </w:p>
    <w:p w14:paraId="7A5CE180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int a = Math.abs(x1-y2);</w:t>
      </w:r>
    </w:p>
    <w:p w14:paraId="5843F1EC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(a*a);</w:t>
      </w:r>
    </w:p>
    <w:p w14:paraId="41A4BF7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685295D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double getDiagonala(int stranica){</w:t>
      </w:r>
    </w:p>
    <w:p w14:paraId="434C4AB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(stranica * Math.sqrt(2));</w:t>
      </w:r>
    </w:p>
    <w:p w14:paraId="60DB9CA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6416BA9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int getPloscinaIzObsega(int obseg){</w:t>
      </w:r>
    </w:p>
    <w:p w14:paraId="57021F75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 xml:space="preserve"> (obseg/4)*(obseg/4);</w:t>
      </w:r>
    </w:p>
    <w:p w14:paraId="077DA01A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}</w:t>
      </w:r>
    </w:p>
    <w:p w14:paraId="7973BBB1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  <w:t>public static double getPloscinaIzDiagonale(double diagonala){</w:t>
      </w:r>
    </w:p>
    <w:p w14:paraId="67F4629E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  <w:t>double a = (diagonala / Math.sqrt(2));</w:t>
      </w:r>
    </w:p>
    <w:p w14:paraId="25784834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sz w:val="20"/>
          <w:lang w:val="en-GB"/>
        </w:rPr>
        <w:tab/>
      </w:r>
      <w:r w:rsidRPr="00497BC7">
        <w:rPr>
          <w:rFonts w:ascii="Calibri" w:eastAsia="Calibri" w:hAnsi="Calibri" w:cs="Calibri"/>
          <w:b/>
          <w:bCs/>
          <w:sz w:val="20"/>
          <w:lang w:val="en-GB"/>
        </w:rPr>
        <w:t>return</w:t>
      </w:r>
      <w:r w:rsidRPr="00497BC7">
        <w:rPr>
          <w:rFonts w:ascii="Calibri" w:eastAsia="Calibri" w:hAnsi="Calibri" w:cs="Calibri"/>
          <w:sz w:val="20"/>
          <w:lang w:val="en-GB"/>
        </w:rPr>
        <w:t>(a*a);</w:t>
      </w:r>
    </w:p>
    <w:p w14:paraId="1276AF96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lastRenderedPageBreak/>
        <w:tab/>
        <w:t>}</w:t>
      </w:r>
    </w:p>
    <w:p w14:paraId="6E3AC5E9" w14:textId="77777777" w:rsidR="00497BC7" w:rsidRPr="00497BC7" w:rsidRDefault="00497BC7" w:rsidP="00497BC7">
      <w:pPr>
        <w:ind w:firstLine="0"/>
        <w:rPr>
          <w:rFonts w:ascii="Calibri" w:eastAsia="Calibri" w:hAnsi="Calibri" w:cs="Calibri"/>
          <w:sz w:val="20"/>
          <w:lang w:val="en-GB"/>
        </w:rPr>
      </w:pPr>
      <w:r w:rsidRPr="00497BC7">
        <w:rPr>
          <w:rFonts w:ascii="Calibri" w:eastAsia="Calibri" w:hAnsi="Calibri" w:cs="Calibri"/>
          <w:sz w:val="20"/>
          <w:lang w:val="en-GB"/>
        </w:rPr>
        <w:t>}</w:t>
      </w:r>
    </w:p>
    <w:p w14:paraId="45BC91F6" w14:textId="1F61B041" w:rsidR="004E21AF" w:rsidRPr="0093037B" w:rsidRDefault="004E21AF" w:rsidP="00904B82">
      <w:pPr>
        <w:ind w:firstLine="0"/>
        <w:rPr>
          <w:rFonts w:ascii="Calibri" w:eastAsia="Calibri" w:hAnsi="Calibri" w:cs="Calibri"/>
          <w:sz w:val="20"/>
        </w:rPr>
      </w:pPr>
    </w:p>
    <w:sectPr w:rsidR="004E21AF" w:rsidRPr="0093037B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4D835" w14:textId="77777777" w:rsidR="001A64A0" w:rsidRDefault="001A64A0">
      <w:pPr>
        <w:spacing w:line="240" w:lineRule="auto"/>
      </w:pPr>
      <w:r>
        <w:separator/>
      </w:r>
    </w:p>
    <w:p w14:paraId="39D73528" w14:textId="77777777" w:rsidR="001A64A0" w:rsidRDefault="001A64A0"/>
  </w:endnote>
  <w:endnote w:type="continuationSeparator" w:id="0">
    <w:p w14:paraId="1420030F" w14:textId="77777777" w:rsidR="001A64A0" w:rsidRDefault="001A64A0">
      <w:pPr>
        <w:spacing w:line="240" w:lineRule="auto"/>
      </w:pPr>
      <w:r>
        <w:continuationSeparator/>
      </w:r>
    </w:p>
    <w:p w14:paraId="2B22055B" w14:textId="77777777" w:rsidR="001A64A0" w:rsidRDefault="001A64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C3375" w14:textId="77777777" w:rsidR="001A64A0" w:rsidRDefault="001A64A0">
      <w:pPr>
        <w:spacing w:line="240" w:lineRule="auto"/>
      </w:pPr>
      <w:r>
        <w:separator/>
      </w:r>
    </w:p>
    <w:p w14:paraId="717ED017" w14:textId="77777777" w:rsidR="001A64A0" w:rsidRDefault="001A64A0"/>
  </w:footnote>
  <w:footnote w:type="continuationSeparator" w:id="0">
    <w:p w14:paraId="4AB655E4" w14:textId="77777777" w:rsidR="001A64A0" w:rsidRDefault="001A64A0">
      <w:pPr>
        <w:spacing w:line="240" w:lineRule="auto"/>
      </w:pPr>
      <w:r>
        <w:continuationSeparator/>
      </w:r>
    </w:p>
    <w:p w14:paraId="5009D5DB" w14:textId="77777777" w:rsidR="001A64A0" w:rsidRDefault="001A64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9D762" w14:textId="377487C5" w:rsidR="00E81978" w:rsidRDefault="0025668B">
    <w:pPr>
      <w:pStyle w:val="Header"/>
    </w:pPr>
    <w:r>
      <w:rPr>
        <w:rStyle w:val="Strong"/>
      </w:rPr>
      <w:t>poročilo 0</w:t>
    </w:r>
    <w:r w:rsidR="00D54955">
      <w:rPr>
        <w:rStyle w:val="Strong"/>
      </w:rPr>
      <w:t>7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FC7F" w14:textId="66781D3F" w:rsidR="00E81978" w:rsidRDefault="0025668B">
    <w:pPr>
      <w:pStyle w:val="Header"/>
      <w:rPr>
        <w:rStyle w:val="Strong"/>
      </w:rPr>
    </w:pPr>
    <w:r>
      <w:rPr>
        <w:lang w:bidi="sl-SI"/>
      </w:rPr>
      <w:t>Poročilo 0</w:t>
    </w:r>
    <w:r w:rsidR="00BA0AFD">
      <w:rPr>
        <w:lang w:bidi="sl-SI"/>
      </w:rPr>
      <w:t>8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B375C"/>
    <w:rsid w:val="000D3F41"/>
    <w:rsid w:val="001520E7"/>
    <w:rsid w:val="00154F2D"/>
    <w:rsid w:val="001A64A0"/>
    <w:rsid w:val="001C4ED5"/>
    <w:rsid w:val="001C5EC4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97BC7"/>
    <w:rsid w:val="004E21AF"/>
    <w:rsid w:val="00551A02"/>
    <w:rsid w:val="005534FA"/>
    <w:rsid w:val="00565F3F"/>
    <w:rsid w:val="005D3A03"/>
    <w:rsid w:val="005E3EAA"/>
    <w:rsid w:val="006058E0"/>
    <w:rsid w:val="00637473"/>
    <w:rsid w:val="006816C8"/>
    <w:rsid w:val="00687202"/>
    <w:rsid w:val="006B6A35"/>
    <w:rsid w:val="006D68AD"/>
    <w:rsid w:val="00716F86"/>
    <w:rsid w:val="00757C25"/>
    <w:rsid w:val="00786D8B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B2F9D"/>
    <w:rsid w:val="00CC3D10"/>
    <w:rsid w:val="00CC478F"/>
    <w:rsid w:val="00CD6E39"/>
    <w:rsid w:val="00CF6E91"/>
    <w:rsid w:val="00D111F2"/>
    <w:rsid w:val="00D11BB0"/>
    <w:rsid w:val="00D15520"/>
    <w:rsid w:val="00D52E7B"/>
    <w:rsid w:val="00D54955"/>
    <w:rsid w:val="00D85B68"/>
    <w:rsid w:val="00D921F4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671CE3"/>
    <w:rsid w:val="00781FC0"/>
    <w:rsid w:val="00786D8B"/>
    <w:rsid w:val="00AB5B15"/>
    <w:rsid w:val="00B01066"/>
    <w:rsid w:val="00B25144"/>
    <w:rsid w:val="00B911CE"/>
    <w:rsid w:val="00CC0143"/>
    <w:rsid w:val="00CC3D10"/>
    <w:rsid w:val="00D85D4B"/>
    <w:rsid w:val="00ED46BF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402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13</cp:revision>
  <dcterms:created xsi:type="dcterms:W3CDTF">2024-10-13T18:08:00Z</dcterms:created>
  <dcterms:modified xsi:type="dcterms:W3CDTF">2024-11-27T11:56:00Z</dcterms:modified>
</cp:coreProperties>
</file>