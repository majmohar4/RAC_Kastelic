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4C80B6" w14:textId="5775C418" w:rsidR="00E81978" w:rsidRPr="00637473" w:rsidRDefault="00000000">
      <w:pPr>
        <w:pStyle w:val="Title"/>
      </w:pPr>
      <w:sdt>
        <w:sdtPr>
          <w:alias w:val="Naziv:"/>
          <w:tag w:val="Naziv:"/>
          <w:id w:val="726351117"/>
          <w:placeholder>
            <w:docPart w:val="52E3D0BF72E345A49A431F820DC2FF0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25668B">
            <w:t>Poročilo:</w:t>
          </w:r>
        </w:sdtContent>
      </w:sdt>
    </w:p>
    <w:p w14:paraId="1EF2B217" w14:textId="4601BEB1" w:rsidR="00B823AA" w:rsidRPr="00637473" w:rsidRDefault="0025668B" w:rsidP="00B823AA">
      <w:pPr>
        <w:pStyle w:val="Naslov21"/>
      </w:pPr>
      <w:r>
        <w:t>O izvedeni vaji:</w:t>
      </w:r>
    </w:p>
    <w:p w14:paraId="5FA6EC74" w14:textId="4EF6E61B" w:rsidR="00E81978" w:rsidRPr="00637473" w:rsidRDefault="00C36283" w:rsidP="00B823AA">
      <w:pPr>
        <w:pStyle w:val="Naslov21"/>
      </w:pPr>
      <w:r>
        <w:t>11</w:t>
      </w:r>
      <w:r w:rsidR="0025668B">
        <w:t>_lav03_vaja</w:t>
      </w:r>
    </w:p>
    <w:p w14:paraId="21C9FEA7" w14:textId="767BD267" w:rsidR="00E81978" w:rsidRPr="00637473" w:rsidRDefault="0025668B">
      <w:pPr>
        <w:pStyle w:val="Title"/>
      </w:pPr>
      <w:r>
        <w:t>Laboratorijske vaje</w:t>
      </w:r>
    </w:p>
    <w:p w14:paraId="5D3AFE58" w14:textId="323207A0" w:rsidR="00E81978" w:rsidRDefault="0025668B" w:rsidP="00B823AA">
      <w:pPr>
        <w:pStyle w:val="Naslov21"/>
      </w:pPr>
      <w:r>
        <w:t xml:space="preserve">Vaja </w:t>
      </w:r>
      <w:r w:rsidR="00C36283">
        <w:t>11</w:t>
      </w:r>
    </w:p>
    <w:p w14:paraId="3351DA1C" w14:textId="5DB4994E" w:rsidR="0025668B" w:rsidRDefault="00D54955" w:rsidP="00B823AA">
      <w:pPr>
        <w:pStyle w:val="Naslov21"/>
      </w:pPr>
      <w:r>
        <w:t>Maj Mohar</w:t>
      </w:r>
      <w:r w:rsidR="00EA346A">
        <w:t>, G3A</w:t>
      </w:r>
    </w:p>
    <w:p w14:paraId="2BE70EA4" w14:textId="5A5A083E" w:rsidR="0025668B" w:rsidRPr="00637473" w:rsidRDefault="0025668B" w:rsidP="00B823AA">
      <w:pPr>
        <w:pStyle w:val="Naslov21"/>
      </w:pPr>
      <w:r>
        <w:t xml:space="preserve">Ljubljana, </w:t>
      </w:r>
      <w:r w:rsidR="00C36283">
        <w:t>december</w:t>
      </w:r>
      <w:r>
        <w:t xml:space="preserve"> 2024</w:t>
      </w:r>
    </w:p>
    <w:p w14:paraId="2FA8876D" w14:textId="77777777" w:rsidR="0025668B" w:rsidRDefault="0025668B" w:rsidP="0025668B">
      <w:pPr>
        <w:spacing w:after="200" w:line="276" w:lineRule="auto"/>
        <w:ind w:firstLine="0"/>
        <w:rPr>
          <w:rFonts w:ascii="Calibri" w:eastAsia="Calibri" w:hAnsi="Calibri" w:cs="Calibri"/>
          <w:b/>
          <w:sz w:val="28"/>
        </w:rPr>
      </w:pPr>
    </w:p>
    <w:p w14:paraId="45BC91F6" w14:textId="46898947" w:rsidR="004E21AF" w:rsidRDefault="004E21AF" w:rsidP="00904B82">
      <w:pPr>
        <w:ind w:firstLine="0"/>
        <w:rPr>
          <w:rFonts w:ascii="Courier New" w:hAnsi="Courier New" w:cs="Courier New"/>
          <w:sz w:val="21"/>
          <w:szCs w:val="21"/>
        </w:rPr>
      </w:pPr>
    </w:p>
    <w:p w14:paraId="1C555A9D" w14:textId="77777777" w:rsidR="00C36283" w:rsidRDefault="00C36283" w:rsidP="00904B82">
      <w:pPr>
        <w:ind w:firstLine="0"/>
        <w:rPr>
          <w:rFonts w:ascii="Courier New" w:hAnsi="Courier New" w:cs="Courier New"/>
          <w:sz w:val="21"/>
          <w:szCs w:val="21"/>
        </w:rPr>
      </w:pPr>
    </w:p>
    <w:p w14:paraId="43F305E1" w14:textId="77777777" w:rsidR="00C36283" w:rsidRDefault="00C36283" w:rsidP="00904B82">
      <w:pPr>
        <w:ind w:firstLine="0"/>
        <w:rPr>
          <w:rFonts w:ascii="Courier New" w:hAnsi="Courier New" w:cs="Courier New"/>
          <w:sz w:val="21"/>
          <w:szCs w:val="21"/>
        </w:rPr>
      </w:pPr>
    </w:p>
    <w:p w14:paraId="61DA730B" w14:textId="77777777" w:rsidR="00C36283" w:rsidRDefault="00C36283" w:rsidP="00904B82">
      <w:pPr>
        <w:ind w:firstLine="0"/>
        <w:rPr>
          <w:rFonts w:ascii="Courier New" w:hAnsi="Courier New" w:cs="Courier New"/>
          <w:sz w:val="21"/>
          <w:szCs w:val="21"/>
        </w:rPr>
      </w:pPr>
    </w:p>
    <w:p w14:paraId="0031C059" w14:textId="77777777" w:rsidR="00C36283" w:rsidRDefault="00C36283" w:rsidP="00904B82">
      <w:pPr>
        <w:ind w:firstLine="0"/>
        <w:rPr>
          <w:rFonts w:ascii="Courier New" w:hAnsi="Courier New" w:cs="Courier New"/>
          <w:sz w:val="21"/>
          <w:szCs w:val="21"/>
        </w:rPr>
      </w:pPr>
    </w:p>
    <w:p w14:paraId="71AD288B" w14:textId="77777777" w:rsidR="00C36283" w:rsidRDefault="00C36283" w:rsidP="00904B82">
      <w:pPr>
        <w:ind w:firstLine="0"/>
        <w:rPr>
          <w:rFonts w:ascii="Courier New" w:hAnsi="Courier New" w:cs="Courier New"/>
          <w:sz w:val="21"/>
          <w:szCs w:val="21"/>
        </w:rPr>
      </w:pPr>
    </w:p>
    <w:p w14:paraId="6AC45FFD" w14:textId="77777777" w:rsidR="00C36283" w:rsidRDefault="00C36283" w:rsidP="00904B82">
      <w:pPr>
        <w:ind w:firstLine="0"/>
        <w:rPr>
          <w:rFonts w:ascii="Courier New" w:hAnsi="Courier New" w:cs="Courier New"/>
          <w:sz w:val="21"/>
          <w:szCs w:val="21"/>
        </w:rPr>
      </w:pPr>
    </w:p>
    <w:p w14:paraId="3B0DDE2A" w14:textId="77777777" w:rsidR="00C36283" w:rsidRDefault="00C36283" w:rsidP="00904B82">
      <w:pPr>
        <w:ind w:firstLine="0"/>
        <w:rPr>
          <w:rFonts w:ascii="Courier New" w:hAnsi="Courier New" w:cs="Courier New"/>
          <w:sz w:val="21"/>
          <w:szCs w:val="21"/>
        </w:rPr>
      </w:pPr>
    </w:p>
    <w:p w14:paraId="04243D14" w14:textId="77777777" w:rsidR="00C36283" w:rsidRDefault="00C36283" w:rsidP="00904B82">
      <w:pPr>
        <w:ind w:firstLine="0"/>
        <w:rPr>
          <w:rFonts w:ascii="Courier New" w:hAnsi="Courier New" w:cs="Courier New"/>
          <w:sz w:val="21"/>
          <w:szCs w:val="21"/>
        </w:rPr>
      </w:pPr>
    </w:p>
    <w:p w14:paraId="49137634" w14:textId="77777777" w:rsidR="00C36283" w:rsidRDefault="00C36283" w:rsidP="00904B82">
      <w:pPr>
        <w:ind w:firstLine="0"/>
        <w:rPr>
          <w:rFonts w:ascii="Courier New" w:hAnsi="Courier New" w:cs="Courier New"/>
          <w:sz w:val="21"/>
          <w:szCs w:val="21"/>
        </w:rPr>
      </w:pPr>
    </w:p>
    <w:p w14:paraId="69583E38" w14:textId="77777777" w:rsidR="00C36283" w:rsidRPr="0080713C" w:rsidRDefault="00C36283" w:rsidP="00C36283">
      <w:pPr>
        <w:rPr>
          <w:b/>
          <w:sz w:val="28"/>
        </w:rPr>
      </w:pPr>
      <w:r w:rsidRPr="0080713C">
        <w:rPr>
          <w:b/>
          <w:sz w:val="28"/>
        </w:rPr>
        <w:lastRenderedPageBreak/>
        <w:t>Naloga 1</w:t>
      </w:r>
    </w:p>
    <w:p w14:paraId="7957CBBF" w14:textId="77777777" w:rsidR="00C36283" w:rsidRDefault="00C36283" w:rsidP="00C36283">
      <w:r>
        <w:t>V zagonski(driver) metodi razreda MojeMetodeZaTabele obstaja delaracija tabele z inicializacijo elementov:</w:t>
      </w:r>
    </w:p>
    <w:p w14:paraId="383063AF" w14:textId="77777777" w:rsidR="00C36283" w:rsidRDefault="00C36283" w:rsidP="00C36283">
      <w:pPr>
        <w:pStyle w:val="NoSpacing"/>
        <w:ind w:left="708"/>
        <w:rPr>
          <w:rFonts w:ascii="Consolas" w:hAnsi="Consolas"/>
          <w:sz w:val="18"/>
          <w:szCs w:val="18"/>
        </w:rPr>
      </w:pPr>
      <w:r w:rsidRPr="00A0214B">
        <w:rPr>
          <w:rFonts w:ascii="Consolas" w:hAnsi="Consolas"/>
          <w:sz w:val="18"/>
          <w:szCs w:val="18"/>
        </w:rPr>
        <w:t>int[] t</w:t>
      </w:r>
      <w:r>
        <w:rPr>
          <w:rFonts w:ascii="Consolas" w:hAnsi="Consolas"/>
          <w:sz w:val="18"/>
          <w:szCs w:val="18"/>
        </w:rPr>
        <w:t>i = {12,3,5,9,-2,4}</w:t>
      </w:r>
      <w:r w:rsidRPr="00A0214B">
        <w:rPr>
          <w:rFonts w:ascii="Consolas" w:hAnsi="Consolas"/>
          <w:sz w:val="18"/>
          <w:szCs w:val="18"/>
        </w:rPr>
        <w:t>;</w:t>
      </w:r>
    </w:p>
    <w:p w14:paraId="336D0FCF" w14:textId="77777777" w:rsidR="00C36283" w:rsidRPr="006A341B" w:rsidRDefault="00C36283" w:rsidP="00C36283">
      <w:pPr>
        <w:pStyle w:val="NoSpacing"/>
        <w:ind w:left="708"/>
        <w:rPr>
          <w:rFonts w:ascii="Consolas" w:hAnsi="Consolas"/>
          <w:sz w:val="6"/>
          <w:szCs w:val="6"/>
        </w:rPr>
      </w:pPr>
    </w:p>
    <w:p w14:paraId="7A044CDD" w14:textId="77777777" w:rsidR="00C36283" w:rsidRDefault="00C36283" w:rsidP="00C36283">
      <w:r>
        <w:t>Spišite razredni metodi vrniPrvega/1 in vrniZadnjega/1, ki bosta kot argument prejeli tabelo, kot je podana in: prva naj vrne vrednost prvega elementa tabele, druga vrednost zadnjega elementa tabele. Za vsak slučaj: vrniPrvega/1 interpretirate kot (verjetno static) int vrniPrvega(int[] tab) ….</w:t>
      </w:r>
    </w:p>
    <w:p w14:paraId="1205C43B" w14:textId="77777777" w:rsidR="00C36283" w:rsidRPr="0080713C" w:rsidRDefault="00C36283" w:rsidP="00C36283">
      <w:pPr>
        <w:rPr>
          <w:b/>
          <w:sz w:val="28"/>
        </w:rPr>
      </w:pPr>
      <w:r w:rsidRPr="0080713C">
        <w:rPr>
          <w:b/>
          <w:sz w:val="28"/>
        </w:rPr>
        <w:t xml:space="preserve">Naloga </w:t>
      </w:r>
      <w:r>
        <w:rPr>
          <w:b/>
          <w:sz w:val="28"/>
        </w:rPr>
        <w:t>2</w:t>
      </w:r>
    </w:p>
    <w:p w14:paraId="0245CE59" w14:textId="77777777" w:rsidR="00C36283" w:rsidRDefault="00C36283" w:rsidP="00C36283">
      <w:r>
        <w:t>V razred dodajte še (dve) enakovredni metodi, ki bosta cilje iz naloge 1 izvedli na tabeli znakov, kot npr.:</w:t>
      </w:r>
    </w:p>
    <w:p w14:paraId="4B09E7AD" w14:textId="77777777" w:rsidR="00C36283" w:rsidRDefault="00C36283" w:rsidP="00C36283">
      <w:pPr>
        <w:pStyle w:val="NoSpacing"/>
        <w:ind w:left="708"/>
        <w:rPr>
          <w:rFonts w:ascii="Consolas" w:hAnsi="Consolas"/>
          <w:sz w:val="18"/>
          <w:szCs w:val="18"/>
        </w:rPr>
      </w:pPr>
      <w:r>
        <w:rPr>
          <w:rFonts w:ascii="Consolas" w:hAnsi="Consolas"/>
          <w:sz w:val="18"/>
          <w:szCs w:val="18"/>
        </w:rPr>
        <w:t xml:space="preserve">char[] </w:t>
      </w:r>
      <w:r w:rsidRPr="00E04A96">
        <w:rPr>
          <w:rFonts w:ascii="Consolas" w:hAnsi="Consolas"/>
          <w:sz w:val="18"/>
          <w:szCs w:val="18"/>
        </w:rPr>
        <w:t>t</w:t>
      </w:r>
      <w:r>
        <w:rPr>
          <w:rFonts w:ascii="Consolas" w:hAnsi="Consolas"/>
          <w:sz w:val="18"/>
          <w:szCs w:val="18"/>
        </w:rPr>
        <w:t>c</w:t>
      </w:r>
      <w:r w:rsidRPr="00E04A96">
        <w:rPr>
          <w:rFonts w:ascii="Consolas" w:hAnsi="Consolas"/>
          <w:sz w:val="18"/>
          <w:szCs w:val="18"/>
        </w:rPr>
        <w:t xml:space="preserve"> = new </w:t>
      </w:r>
      <w:r>
        <w:rPr>
          <w:rFonts w:ascii="Consolas" w:hAnsi="Consolas"/>
          <w:sz w:val="18"/>
          <w:szCs w:val="18"/>
        </w:rPr>
        <w:t>char</w:t>
      </w:r>
      <w:r w:rsidRPr="00E04A96">
        <w:rPr>
          <w:rFonts w:ascii="Consolas" w:hAnsi="Consolas"/>
          <w:sz w:val="18"/>
          <w:szCs w:val="18"/>
        </w:rPr>
        <w:t>[]</w:t>
      </w:r>
      <w:r>
        <w:rPr>
          <w:rFonts w:ascii="Consolas" w:hAnsi="Consolas"/>
          <w:sz w:val="18"/>
          <w:szCs w:val="18"/>
        </w:rPr>
        <w:t>{'a','h','H','j','X'}</w:t>
      </w:r>
      <w:r w:rsidRPr="00E04A96">
        <w:rPr>
          <w:rFonts w:ascii="Consolas" w:hAnsi="Consolas"/>
          <w:sz w:val="18"/>
          <w:szCs w:val="18"/>
        </w:rPr>
        <w:t>;</w:t>
      </w:r>
    </w:p>
    <w:p w14:paraId="5609AC4B" w14:textId="77777777" w:rsidR="00C36283" w:rsidRDefault="00C36283" w:rsidP="00C36283">
      <w:pPr>
        <w:pStyle w:val="NoSpacing"/>
        <w:ind w:left="708"/>
        <w:rPr>
          <w:rFonts w:ascii="Consolas" w:hAnsi="Consolas"/>
          <w:sz w:val="18"/>
          <w:szCs w:val="18"/>
        </w:rPr>
      </w:pPr>
    </w:p>
    <w:p w14:paraId="4C239EEC" w14:textId="77777777" w:rsidR="00C36283" w:rsidRDefault="00C36283" w:rsidP="00C36283">
      <w:pPr>
        <w:pStyle w:val="NoSpacing"/>
        <w:rPr>
          <w:rFonts w:ascii="Consolas" w:hAnsi="Consolas"/>
          <w:sz w:val="18"/>
          <w:szCs w:val="18"/>
        </w:rPr>
      </w:pPr>
      <w:r>
        <w:rPr>
          <w:rFonts w:ascii="Consolas" w:hAnsi="Consolas"/>
          <w:sz w:val="18"/>
          <w:szCs w:val="18"/>
        </w:rPr>
        <w:t xml:space="preserve">    (metodi opravljata enako delo kot tisti iz Naloga1. Zaslužita enako ime? )</w:t>
      </w:r>
    </w:p>
    <w:p w14:paraId="0D94B03C" w14:textId="77777777" w:rsidR="00C36283" w:rsidRPr="00E04A96" w:rsidRDefault="00C36283" w:rsidP="00C36283">
      <w:pPr>
        <w:pStyle w:val="NoSpacing"/>
        <w:ind w:left="708"/>
        <w:rPr>
          <w:rFonts w:ascii="Consolas" w:hAnsi="Consolas"/>
          <w:sz w:val="18"/>
          <w:szCs w:val="18"/>
        </w:rPr>
      </w:pPr>
    </w:p>
    <w:p w14:paraId="1C39A1E0" w14:textId="77777777" w:rsidR="00C36283" w:rsidRPr="0080713C" w:rsidRDefault="00C36283" w:rsidP="00C36283">
      <w:pPr>
        <w:rPr>
          <w:b/>
          <w:sz w:val="28"/>
        </w:rPr>
      </w:pPr>
      <w:r w:rsidRPr="0080713C">
        <w:rPr>
          <w:b/>
          <w:sz w:val="28"/>
        </w:rPr>
        <w:t xml:space="preserve">Naloga </w:t>
      </w:r>
      <w:r>
        <w:rPr>
          <w:b/>
          <w:sz w:val="28"/>
        </w:rPr>
        <w:t>3</w:t>
      </w:r>
    </w:p>
    <w:p w14:paraId="6A03CB11" w14:textId="77777777" w:rsidR="00C36283" w:rsidRDefault="00C36283" w:rsidP="00C36283">
      <w:pPr>
        <w:pStyle w:val="ListParagraph"/>
        <w:numPr>
          <w:ilvl w:val="0"/>
          <w:numId w:val="22"/>
        </w:numPr>
        <w:spacing w:after="160" w:line="259" w:lineRule="auto"/>
      </w:pPr>
      <w:r>
        <w:t xml:space="preserve">Razredna metoda vrniVsoto/1 vrne vsoto elementov take tabele, kot je definirana v nalogi 1 </w:t>
      </w:r>
    </w:p>
    <w:p w14:paraId="2E9229F6" w14:textId="77777777" w:rsidR="00C36283" w:rsidRDefault="00C36283" w:rsidP="00C36283">
      <w:pPr>
        <w:pStyle w:val="ListParagraph"/>
        <w:numPr>
          <w:ilvl w:val="0"/>
          <w:numId w:val="22"/>
        </w:numPr>
        <w:spacing w:after="160" w:line="259" w:lineRule="auto"/>
      </w:pPr>
      <w:r>
        <w:t>Razredna metoda vrniVsoto/2 vrne vsoto (prvih) n elementov tabele, kot je podana v nalogi 1</w:t>
      </w:r>
    </w:p>
    <w:p w14:paraId="38609397" w14:textId="77777777" w:rsidR="00C36283" w:rsidRDefault="00C36283" w:rsidP="00C36283">
      <w:pPr>
        <w:rPr>
          <w:rFonts w:ascii="Consolas" w:hAnsi="Consolas"/>
          <w:sz w:val="18"/>
          <w:szCs w:val="18"/>
        </w:rPr>
      </w:pPr>
      <w:r w:rsidRPr="009E7801">
        <w:rPr>
          <w:rFonts w:ascii="Consolas" w:hAnsi="Consolas"/>
          <w:sz w:val="18"/>
          <w:szCs w:val="18"/>
        </w:rPr>
        <w:t>premislite :</w:t>
      </w:r>
      <w:r>
        <w:rPr>
          <w:rFonts w:ascii="Consolas" w:hAnsi="Consolas"/>
          <w:sz w:val="18"/>
          <w:szCs w:val="18"/>
        </w:rPr>
        <w:t xml:space="preserve"> bo vrnjena vsota vrste int ali long ? Kdaj boste uporabili prvega, kdaj drugega. Pri vrniVsoto/2 je drugi argument število elementov, ki jih upoštevamo pri izračunu vsote. Če je ta nič, je vsota pač nič. Kaj pa če je njegova vrednost negativna? Hm, recimo, da potem upošteva v vsoti z-a-d-n-j-i-h  n  elementov v tabeli. In, če je elementov manj kot n, jih je v vsoti upoštevanih pač manj kot n. </w:t>
      </w:r>
    </w:p>
    <w:p w14:paraId="6C0ADDCC" w14:textId="77777777" w:rsidR="00C36283" w:rsidRPr="00655680" w:rsidRDefault="00C36283" w:rsidP="00C36283">
      <w:pPr>
        <w:pStyle w:val="ListParagraph"/>
        <w:numPr>
          <w:ilvl w:val="0"/>
          <w:numId w:val="23"/>
        </w:numPr>
        <w:spacing w:after="160" w:line="259" w:lineRule="auto"/>
        <w:rPr>
          <w:bCs/>
          <w:sz w:val="28"/>
        </w:rPr>
      </w:pPr>
      <w:r w:rsidRPr="00655680">
        <w:t>Razredna metoda vrniVsoto/3 vrne vsoto n zaporednih elementov tabele, začenši s k-tim elementom tabele. (glejte predhodne opombe</w:t>
      </w:r>
      <w:r w:rsidRPr="00655680">
        <w:rPr>
          <w:rFonts w:ascii="Consolas" w:hAnsi="Consolas"/>
          <w:sz w:val="18"/>
          <w:szCs w:val="18"/>
        </w:rPr>
        <w:t>)</w:t>
      </w:r>
      <w:r w:rsidRPr="00655680">
        <w:rPr>
          <w:bCs/>
          <w:sz w:val="28"/>
        </w:rPr>
        <w:br w:type="page"/>
      </w:r>
    </w:p>
    <w:p w14:paraId="77EBC20F" w14:textId="77777777" w:rsidR="00C36283" w:rsidRPr="00A53DBC" w:rsidRDefault="00C36283" w:rsidP="00C36283">
      <w:pPr>
        <w:rPr>
          <w:b/>
          <w:sz w:val="28"/>
        </w:rPr>
      </w:pPr>
      <w:r w:rsidRPr="00A53DBC">
        <w:rPr>
          <w:b/>
          <w:sz w:val="28"/>
        </w:rPr>
        <w:lastRenderedPageBreak/>
        <w:t xml:space="preserve">Naloga </w:t>
      </w:r>
      <w:r>
        <w:rPr>
          <w:b/>
          <w:sz w:val="28"/>
        </w:rPr>
        <w:t>4</w:t>
      </w:r>
    </w:p>
    <w:p w14:paraId="2A80A978" w14:textId="77777777" w:rsidR="00C36283" w:rsidRDefault="00C36283" w:rsidP="00C36283">
      <w:r>
        <w:t>Metodi razreda MojeMetodeZaTabele z imenoma getIntTab/1 in genCharTab/1 vrneta tabelo ustreznega tipa (glej ime metode) in sicer tako dolgo, kot je vrednost argumenta tabele. Vrnjeni tabeli sta napolnjeni z naključnimi vrednostmi iz obsega int oz. iz množice znakov/simbolov za črke in številke.</w:t>
      </w:r>
    </w:p>
    <w:p w14:paraId="24F2295A" w14:textId="77777777" w:rsidR="00C36283" w:rsidRDefault="00C36283" w:rsidP="00C36283">
      <w:r>
        <w:t>Za kontrolo delovanja v razred dodajte še metodi za izpis vrednosti elementov tabel: izpisiTab/1. Pri prvi je tako argument tabela int-ov, pri drugi tabela char-ov.</w:t>
      </w:r>
    </w:p>
    <w:p w14:paraId="7929237B" w14:textId="77777777" w:rsidR="00C36283" w:rsidRDefault="00C36283" w:rsidP="00C36283">
      <w:r>
        <w:t>Preskusite še : System.out.println(  java.util.Arrays.toString(tab) );</w:t>
      </w:r>
    </w:p>
    <w:p w14:paraId="3A4311F5" w14:textId="77777777" w:rsidR="00C36283" w:rsidRPr="00A53DBC" w:rsidRDefault="00C36283" w:rsidP="00C36283">
      <w:pPr>
        <w:rPr>
          <w:b/>
          <w:sz w:val="28"/>
        </w:rPr>
      </w:pPr>
      <w:r w:rsidRPr="00A53DBC">
        <w:rPr>
          <w:b/>
          <w:sz w:val="28"/>
        </w:rPr>
        <w:t xml:space="preserve">Naloga </w:t>
      </w:r>
      <w:r>
        <w:rPr>
          <w:b/>
          <w:sz w:val="28"/>
        </w:rPr>
        <w:t>5</w:t>
      </w:r>
    </w:p>
    <w:p w14:paraId="3A14A99D" w14:textId="77777777" w:rsidR="00C36283" w:rsidRDefault="00C36283" w:rsidP="00C36283">
      <w:r>
        <w:t>(linearno oz. zaporedno iskanje) Spišite razredno metodo aliJeVTabeli/2 oz. static boolean aliJeVTabeli(int[] t, int iskana); . Metoda vrne vrednost true, če se vrednost argumenta iskana nahaja v tabeli, sicer vrne vrednost false; . Dodajte tudi metodo za enako iskanje po tabeli znakov. Metodi naj bosta del razreda iz Naloga 1.</w:t>
      </w:r>
    </w:p>
    <w:p w14:paraId="45BBBC0F" w14:textId="77777777" w:rsidR="00C36283" w:rsidRDefault="00C36283" w:rsidP="00C36283">
      <w:pPr>
        <w:rPr>
          <w:b/>
          <w:sz w:val="28"/>
        </w:rPr>
      </w:pPr>
      <w:r w:rsidRPr="0080713C">
        <w:rPr>
          <w:b/>
          <w:sz w:val="28"/>
        </w:rPr>
        <w:t xml:space="preserve">Naloga </w:t>
      </w:r>
      <w:r>
        <w:rPr>
          <w:b/>
          <w:sz w:val="28"/>
        </w:rPr>
        <w:t>6</w:t>
      </w:r>
    </w:p>
    <w:p w14:paraId="4E2A64FD" w14:textId="77777777" w:rsidR="00C36283" w:rsidRPr="00081286" w:rsidRDefault="00C36283" w:rsidP="00C36283">
      <w:r w:rsidRPr="00081286">
        <w:t>Poigrajte</w:t>
      </w:r>
      <w:r>
        <w:t xml:space="preserve"> se z metod-o/ama iz Naloga 5; naredite kopijo metod v aliJeVTabeliTest/2. V kopijah dodajte števec, ki bo štel število primerjav pri iskanju ( izvedb if stavkov) in število izpisal pred izhodom iz metode (pred stavkom return). Nato naredite tabelo 12-tih elementov in jo izpišite na zaslon. In:</w:t>
      </w:r>
    </w:p>
    <w:p w14:paraId="4B711A12" w14:textId="77777777" w:rsidR="00C36283" w:rsidRDefault="00C36283" w:rsidP="00C36283">
      <w:pPr>
        <w:pStyle w:val="ListParagraph"/>
        <w:numPr>
          <w:ilvl w:val="0"/>
          <w:numId w:val="21"/>
        </w:numPr>
        <w:spacing w:after="200" w:line="276" w:lineRule="auto"/>
      </w:pPr>
      <w:r>
        <w:t>Izvedite iskanje elementa, ki se nahaja na prvem mestu v tabeli. Zapišite število primerjav.</w:t>
      </w:r>
    </w:p>
    <w:p w14:paraId="4D020E6A" w14:textId="77777777" w:rsidR="00C36283" w:rsidRDefault="00C36283" w:rsidP="00C36283">
      <w:pPr>
        <w:pStyle w:val="ListParagraph"/>
        <w:numPr>
          <w:ilvl w:val="0"/>
          <w:numId w:val="21"/>
        </w:numPr>
        <w:spacing w:after="200" w:line="276" w:lineRule="auto"/>
      </w:pPr>
      <w:r>
        <w:t>Izvedite iskanje elementa, ki se nahaja na zadnjem metu v tabeli. Zapišite število primerjav.</w:t>
      </w:r>
    </w:p>
    <w:p w14:paraId="62EFC53C" w14:textId="77777777" w:rsidR="00C36283" w:rsidRDefault="00C36283" w:rsidP="00C36283">
      <w:pPr>
        <w:pStyle w:val="ListParagraph"/>
        <w:numPr>
          <w:ilvl w:val="0"/>
          <w:numId w:val="21"/>
        </w:numPr>
        <w:spacing w:after="200" w:line="276" w:lineRule="auto"/>
      </w:pPr>
      <w:r>
        <w:t>Izvedite iskanje elementa, ki se nahaja na sredini tabele(recimo na mestu 6). Zapišite število primerjav.</w:t>
      </w:r>
    </w:p>
    <w:p w14:paraId="236E68A3" w14:textId="77777777" w:rsidR="00C36283" w:rsidRDefault="00C36283" w:rsidP="00C36283">
      <w:pPr>
        <w:pStyle w:val="ListParagraph"/>
        <w:numPr>
          <w:ilvl w:val="0"/>
          <w:numId w:val="21"/>
        </w:numPr>
        <w:spacing w:after="200" w:line="276" w:lineRule="auto"/>
      </w:pPr>
      <w:r>
        <w:t>Spišite test (metodo?), ki bo 1000x izvedla iskanje naključnega elementa iz tabele in izračunajte povprečno število primerjav. Zapišite to število.</w:t>
      </w:r>
    </w:p>
    <w:p w14:paraId="5DB106E3" w14:textId="77777777" w:rsidR="00C36283" w:rsidRDefault="00C36283" w:rsidP="00C36283">
      <w:pPr>
        <w:spacing w:after="200" w:line="276" w:lineRule="auto"/>
      </w:pPr>
      <w:r>
        <w:t>Vprašanja, na katera morate znati odgovoriti so:</w:t>
      </w:r>
    </w:p>
    <w:p w14:paraId="6B620BDA" w14:textId="77777777" w:rsidR="00C36283" w:rsidRDefault="00C36283" w:rsidP="00C36283">
      <w:pPr>
        <w:spacing w:after="200" w:line="276" w:lineRule="auto"/>
      </w:pPr>
      <w:r>
        <w:lastRenderedPageBreak/>
        <w:t>Kateri element najdalj iščemo v zaporedju (najdalj je: za katerega 'porabimo' največ primerjav(if-ov)? Katerega iščemo najmanj časa? Kolikšno je povprečje pri iskanju ? Kako je število primerjav odvisno od števila elementov v zaporedju ? logaritemsko, linearno, kvadratično, exponencialno</w:t>
      </w:r>
    </w:p>
    <w:p w14:paraId="2B6D9EC9" w14:textId="77777777" w:rsidR="00C36283" w:rsidRDefault="00C36283" w:rsidP="00C36283">
      <w:pPr>
        <w:keepNext/>
        <w:jc w:val="center"/>
      </w:pPr>
    </w:p>
    <w:p w14:paraId="277150C6" w14:textId="77777777" w:rsidR="00C36283" w:rsidRPr="006A5E7F" w:rsidRDefault="00C36283" w:rsidP="00C36283">
      <w:pPr>
        <w:rPr>
          <w:b/>
          <w:sz w:val="28"/>
        </w:rPr>
      </w:pPr>
      <w:r w:rsidRPr="006A5E7F">
        <w:rPr>
          <w:b/>
          <w:sz w:val="28"/>
        </w:rPr>
        <w:t xml:space="preserve">Naloga </w:t>
      </w:r>
      <w:r>
        <w:rPr>
          <w:b/>
          <w:sz w:val="28"/>
        </w:rPr>
        <w:t>7</w:t>
      </w:r>
    </w:p>
    <w:p w14:paraId="413487E8" w14:textId="77777777" w:rsidR="00C36283" w:rsidRPr="0036033E" w:rsidRDefault="00C36283" w:rsidP="00C36283">
      <w:pPr>
        <w:rPr>
          <w:rFonts w:ascii="Courier New" w:hAnsi="Courier New" w:cs="Courier New"/>
        </w:rPr>
      </w:pPr>
      <w:r>
        <w:t>Predelajte mehanizma metod iz Naloga5 v metodi kjeVTabeliJe/2, kjer pa ti nalogi vrneta poziciji iskanih elementov v tabeli. Metodi naj vrneta: -1 v primeru, da številskega elementa ni v tabeli, znak na poziciji 0 v kodni tabeli, v primeru iskanja znakovnega elementa.</w:t>
      </w:r>
    </w:p>
    <w:p w14:paraId="174EB02B" w14:textId="77777777" w:rsidR="00C36283" w:rsidRDefault="00C36283" w:rsidP="00C36283">
      <w:pPr>
        <w:rPr>
          <w:b/>
          <w:sz w:val="28"/>
        </w:rPr>
      </w:pPr>
    </w:p>
    <w:p w14:paraId="40C90FC7" w14:textId="77777777" w:rsidR="00C36283" w:rsidRPr="006A5E7F" w:rsidRDefault="00C36283" w:rsidP="00C36283">
      <w:pPr>
        <w:rPr>
          <w:b/>
          <w:sz w:val="28"/>
        </w:rPr>
      </w:pPr>
      <w:r w:rsidRPr="006A5E7F">
        <w:rPr>
          <w:b/>
          <w:sz w:val="28"/>
        </w:rPr>
        <w:t xml:space="preserve">Naloga </w:t>
      </w:r>
      <w:r>
        <w:rPr>
          <w:b/>
          <w:sz w:val="28"/>
        </w:rPr>
        <w:t>8</w:t>
      </w:r>
    </w:p>
    <w:p w14:paraId="7C6F1AEF" w14:textId="77777777" w:rsidR="00C36283" w:rsidRDefault="00C36283" w:rsidP="00C36283">
      <w:r>
        <w:t>Metodi razreda iz Naloga 1 z imenom skrajsajTabeloNa/2, skrajša z argumentom podano tabelo na dolžino, podano z vrednostjo drugega argumenta in skrajšano vrne. Predpostavite, da v tabeli pri krajšanju zavržemo konec v tabelo zapisanega zaporedja (ohranimo prve elemente tabele, tiste na nižjih indeksih).</w:t>
      </w:r>
    </w:p>
    <w:p w14:paraId="4D693444" w14:textId="77777777" w:rsidR="00C36283" w:rsidRDefault="00C36283" w:rsidP="00C36283"/>
    <w:p w14:paraId="5806EED7" w14:textId="77777777" w:rsidR="00C36283" w:rsidRDefault="00C36283" w:rsidP="00C36283">
      <w:r>
        <w:t>Metodi zanemariPrviZadnji/1 vrneta tabelo brez prvega in zadnjega elementa z argumentom podane tabele.</w:t>
      </w:r>
    </w:p>
    <w:p w14:paraId="1D059BA7" w14:textId="77777777" w:rsidR="00C36283" w:rsidRDefault="00C36283" w:rsidP="00C36283"/>
    <w:p w14:paraId="7B311E92" w14:textId="77777777" w:rsidR="00C36283" w:rsidRDefault="00C36283" w:rsidP="00C36283">
      <w:pPr>
        <w:rPr>
          <w:b/>
          <w:sz w:val="28"/>
        </w:rPr>
      </w:pPr>
      <w:r w:rsidRPr="006A5E7F">
        <w:rPr>
          <w:b/>
          <w:sz w:val="28"/>
        </w:rPr>
        <w:t xml:space="preserve">Naloga </w:t>
      </w:r>
      <w:r>
        <w:rPr>
          <w:b/>
          <w:sz w:val="28"/>
        </w:rPr>
        <w:t>9</w:t>
      </w:r>
    </w:p>
    <w:p w14:paraId="266EBD21" w14:textId="77777777" w:rsidR="00C36283" w:rsidRPr="00736AA2" w:rsidRDefault="00C36283" w:rsidP="00C36283">
      <w:pPr>
        <w:rPr>
          <w:b/>
          <w:sz w:val="28"/>
        </w:rPr>
      </w:pPr>
      <w:r w:rsidRPr="00736AA2">
        <w:t>Metoda razreda tableLeftTrim</w:t>
      </w:r>
      <w:r>
        <w:t>/2 naj bo kopija skrajševanja z 'leve' strani tabele. Dodajte razredu metodi tableRightTrim/2, ki bosta počeli enako, le z 'desnega' konca tabele, ter metodi tableMidTrim/3, ki bo ohranila zgolj n-elementov od k-tega elementa v tabeli dalje</w:t>
      </w:r>
    </w:p>
    <w:p w14:paraId="015A58A9" w14:textId="77777777" w:rsidR="00C36283" w:rsidRPr="006A5E7F" w:rsidRDefault="00C36283" w:rsidP="00C36283">
      <w:pPr>
        <w:rPr>
          <w:b/>
          <w:sz w:val="28"/>
        </w:rPr>
      </w:pPr>
      <w:r>
        <w:rPr>
          <w:b/>
          <w:sz w:val="28"/>
        </w:rPr>
        <w:t>Naloga 10</w:t>
      </w:r>
    </w:p>
    <w:p w14:paraId="0207EB51" w14:textId="77777777" w:rsidR="00C36283" w:rsidRDefault="00C36283" w:rsidP="00C36283">
      <w:pPr>
        <w:spacing w:before="240"/>
      </w:pPr>
      <w:r>
        <w:lastRenderedPageBreak/>
        <w:t>Spišite metode in jih dodajte v razred MojeMetodeZaTabele:</w:t>
      </w:r>
    </w:p>
    <w:p w14:paraId="04DB4471" w14:textId="77777777" w:rsidR="00C36283" w:rsidRDefault="00C36283" w:rsidP="00C36283">
      <w:pPr>
        <w:pStyle w:val="ListParagraph"/>
        <w:numPr>
          <w:ilvl w:val="0"/>
          <w:numId w:val="23"/>
        </w:numPr>
        <w:spacing w:before="240" w:line="259" w:lineRule="auto"/>
      </w:pPr>
      <w:r>
        <w:t>Vrne tabelo lihih elementov podane tabele (lihi so tisti, ki so številsko lihi ali znaki na lihih mestih v kodni tabeli znakov.</w:t>
      </w:r>
    </w:p>
    <w:p w14:paraId="6ADD62FF" w14:textId="77777777" w:rsidR="00C36283" w:rsidRDefault="00C36283" w:rsidP="00C36283">
      <w:pPr>
        <w:pStyle w:val="ListParagraph"/>
        <w:numPr>
          <w:ilvl w:val="0"/>
          <w:numId w:val="23"/>
        </w:numPr>
        <w:spacing w:before="240" w:line="259" w:lineRule="auto"/>
      </w:pPr>
      <w:r>
        <w:t>Vrne tabelo sodih elementov tabele.</w:t>
      </w:r>
    </w:p>
    <w:p w14:paraId="4A2BCE30" w14:textId="77777777" w:rsidR="00C36283" w:rsidRDefault="00C36283" w:rsidP="00C36283">
      <w:pPr>
        <w:pStyle w:val="ListParagraph"/>
        <w:numPr>
          <w:ilvl w:val="0"/>
          <w:numId w:val="23"/>
        </w:numPr>
        <w:spacing w:before="240" w:line="259" w:lineRule="auto"/>
      </w:pPr>
      <w:r>
        <w:t>Iz znakovne tabele vrne tabelo brez samoglasnikov.</w:t>
      </w:r>
    </w:p>
    <w:p w14:paraId="0D91EA6C" w14:textId="77777777" w:rsidR="00C36283" w:rsidRDefault="00C36283" w:rsidP="00C36283">
      <w:pPr>
        <w:rPr>
          <w:b/>
          <w:sz w:val="28"/>
        </w:rPr>
      </w:pPr>
    </w:p>
    <w:p w14:paraId="31DAE2B0" w14:textId="77777777" w:rsidR="00C36283" w:rsidRPr="00762806" w:rsidRDefault="00C36283" w:rsidP="00C36283">
      <w:pPr>
        <w:rPr>
          <w:b/>
          <w:sz w:val="28"/>
        </w:rPr>
      </w:pPr>
      <w:r w:rsidRPr="00762806">
        <w:rPr>
          <w:b/>
          <w:sz w:val="28"/>
        </w:rPr>
        <w:t xml:space="preserve">Naloga </w:t>
      </w:r>
      <w:r>
        <w:rPr>
          <w:b/>
          <w:sz w:val="28"/>
        </w:rPr>
        <w:t>11</w:t>
      </w:r>
    </w:p>
    <w:p w14:paraId="35374F48" w14:textId="77777777" w:rsidR="00C36283" w:rsidRDefault="00C36283" w:rsidP="00C36283">
      <w:r w:rsidRPr="00736AA2">
        <w:t xml:space="preserve">Metoda razreda </w:t>
      </w:r>
      <w:r>
        <w:t>statZnakov/1 na podani tabeli izvede statistiko pojavitev posameznih črk v tabeli. Statistiko izmed vseh znakov zapisanih v tabeli izvajate zgolj za črkovne znake, pri čemer 'a' in 'A' predstavljata isto črko. Rezultat izvedbe naj bo tabela, ki za vsako zahtevano črko vsebuje število njenih pojavitev. Metoda naj to metodo vrne klicočemu delu programa. Lahko uporabite poenostavitev in uporabite zgolj angleško abecedo.</w:t>
      </w:r>
    </w:p>
    <w:p w14:paraId="25E952BA" w14:textId="77777777" w:rsidR="00C36283" w:rsidRPr="00762806" w:rsidRDefault="00C36283" w:rsidP="00C36283">
      <w:r>
        <w:t>/uporabite (direktno) razprševanje : črk je v ang. Abecedi 26, torej potrebujete tabelo števil te velikosti; A je prva črka in njene pojavitve zapisujemo na 1. el tabele (indeks 0), B druga itd. .. A in a preslikamo v isti element (o)… torej je logika : if(crka=='A' || or crka=='a') tabelaStevil[ 0 ]++;</w:t>
      </w:r>
    </w:p>
    <w:p w14:paraId="15E3746D" w14:textId="50206A35" w:rsidR="00C36283" w:rsidRDefault="00C36283" w:rsidP="00904B82">
      <w:pPr>
        <w:ind w:firstLine="0"/>
        <w:rPr>
          <w:rFonts w:cstheme="minorHAnsi"/>
          <w:sz w:val="21"/>
          <w:szCs w:val="21"/>
        </w:rPr>
      </w:pPr>
      <w:r w:rsidRPr="00C36283">
        <w:rPr>
          <w:rFonts w:cstheme="minorHAnsi"/>
          <w:sz w:val="21"/>
          <w:szCs w:val="21"/>
        </w:rPr>
        <w:t>Rešitev:</w:t>
      </w:r>
    </w:p>
    <w:p w14:paraId="52E1F88F" w14:textId="77777777" w:rsidR="00C36283" w:rsidRDefault="00C36283" w:rsidP="00C36283">
      <w:pPr>
        <w:autoSpaceDE w:val="0"/>
        <w:autoSpaceDN w:val="0"/>
        <w:adjustRightInd w:val="0"/>
        <w:spacing w:line="240" w:lineRule="auto"/>
        <w:ind w:left="984" w:hanging="985"/>
        <w:rPr>
          <w:rFonts w:ascii="FiraCode-Retina" w:hAnsi="FiraCode-Retina" w:cs="FiraCode-Retina"/>
          <w:color w:val="C0C5CE"/>
          <w:kern w:val="0"/>
          <w:sz w:val="40"/>
          <w:szCs w:val="40"/>
          <w:lang w:val="en-GB"/>
        </w:rPr>
      </w:pPr>
      <w:r>
        <w:rPr>
          <w:rFonts w:ascii="FiraCode-Bold" w:hAnsi="FiraCode-Bold" w:cs="FiraCode-Bold"/>
          <w:b/>
          <w:bCs/>
          <w:color w:val="C9538C"/>
          <w:kern w:val="0"/>
          <w:sz w:val="40"/>
          <w:szCs w:val="40"/>
          <w:lang w:val="en-GB"/>
        </w:rPr>
        <w:t>import</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java.util.*</w:t>
      </w:r>
      <w:r>
        <w:rPr>
          <w:rFonts w:ascii="FiraCode-Retina" w:hAnsi="FiraCode-Retina" w:cs="FiraCode-Retina"/>
          <w:color w:val="C0C5CE"/>
          <w:kern w:val="0"/>
          <w:sz w:val="40"/>
          <w:szCs w:val="40"/>
          <w:lang w:val="en-GB"/>
        </w:rPr>
        <w:t>;</w:t>
      </w:r>
    </w:p>
    <w:p w14:paraId="42096C3A" w14:textId="77777777" w:rsidR="00C36283" w:rsidRDefault="00C36283" w:rsidP="00C36283">
      <w:pPr>
        <w:autoSpaceDE w:val="0"/>
        <w:autoSpaceDN w:val="0"/>
        <w:adjustRightInd w:val="0"/>
        <w:spacing w:line="240" w:lineRule="auto"/>
        <w:ind w:left="984" w:hanging="985"/>
        <w:rPr>
          <w:rFonts w:ascii="FiraCode-Retina" w:hAnsi="FiraCode-Retina" w:cs="FiraCode-Retina"/>
          <w:color w:val="C0C5CE"/>
          <w:kern w:val="0"/>
          <w:sz w:val="40"/>
          <w:szCs w:val="40"/>
          <w:lang w:val="en-GB"/>
        </w:rPr>
      </w:pPr>
      <w:r>
        <w:rPr>
          <w:rFonts w:ascii="FiraCode-Retina" w:hAnsi="FiraCode-Retina" w:cs="FiraCode-Retina"/>
          <w:color w:val="73B6D1"/>
          <w:kern w:val="0"/>
          <w:sz w:val="40"/>
          <w:szCs w:val="40"/>
          <w:lang w:val="en-GB"/>
        </w:rPr>
        <w:t>public</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class</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MojeMetodeZaTabele</w:t>
      </w:r>
      <w:r>
        <w:rPr>
          <w:rFonts w:ascii="FiraCode-Retina" w:hAnsi="FiraCode-Retina" w:cs="FiraCode-Retina"/>
          <w:color w:val="C0C5CE"/>
          <w:kern w:val="0"/>
          <w:sz w:val="40"/>
          <w:szCs w:val="40"/>
          <w:lang w:val="en-GB"/>
        </w:rPr>
        <w:t>{</w:t>
      </w:r>
    </w:p>
    <w:p w14:paraId="7E89C495" w14:textId="77777777" w:rsidR="00C36283" w:rsidRDefault="00C36283" w:rsidP="00C36283">
      <w:pPr>
        <w:autoSpaceDE w:val="0"/>
        <w:autoSpaceDN w:val="0"/>
        <w:adjustRightInd w:val="0"/>
        <w:spacing w:line="240" w:lineRule="auto"/>
        <w:ind w:left="1969" w:hanging="1970"/>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public</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static</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void</w:t>
      </w:r>
      <w:r>
        <w:rPr>
          <w:rFonts w:ascii="FiraCode-Retina" w:hAnsi="FiraCode-Retina" w:cs="FiraCode-Retina"/>
          <w:color w:val="C0C5CE"/>
          <w:kern w:val="0"/>
          <w:sz w:val="40"/>
          <w:szCs w:val="40"/>
          <w:lang w:val="en-GB"/>
        </w:rPr>
        <w:t xml:space="preserve"> </w:t>
      </w:r>
      <w:r>
        <w:rPr>
          <w:rFonts w:ascii="FiraCode-Retina" w:hAnsi="FiraCode-Retina" w:cs="FiraCode-Retina"/>
          <w:color w:val="4E9AD1"/>
          <w:kern w:val="0"/>
          <w:sz w:val="40"/>
          <w:szCs w:val="40"/>
          <w:lang w:val="en-GB"/>
        </w:rPr>
        <w:t>main</w:t>
      </w:r>
      <w:r>
        <w:rPr>
          <w:rFonts w:ascii="FiraCode-Retina" w:hAnsi="FiraCode-Retina" w:cs="FiraCode-Retina"/>
          <w:color w:val="C0C5CE"/>
          <w:kern w:val="0"/>
          <w:sz w:val="40"/>
          <w:szCs w:val="40"/>
          <w:lang w:val="en-GB"/>
        </w:rPr>
        <w:t>(</w:t>
      </w:r>
      <w:r>
        <w:rPr>
          <w:rFonts w:ascii="FiraCode-Retina" w:hAnsi="FiraCode-Retina" w:cs="FiraCode-Retina"/>
          <w:color w:val="73B6D1"/>
          <w:kern w:val="0"/>
          <w:sz w:val="40"/>
          <w:szCs w:val="40"/>
          <w:lang w:val="en-GB"/>
        </w:rPr>
        <w:t>String</w:t>
      </w:r>
      <w:r>
        <w:rPr>
          <w:rFonts w:ascii="FiraCode-Retina" w:hAnsi="FiraCode-Retina" w:cs="FiraCode-Retina"/>
          <w:color w:val="C0C5CE"/>
          <w:kern w:val="0"/>
          <w:sz w:val="40"/>
          <w:szCs w:val="40"/>
          <w:lang w:val="en-GB"/>
        </w:rPr>
        <w:t xml:space="preserve">[] </w:t>
      </w:r>
      <w:r>
        <w:rPr>
          <w:rFonts w:ascii="FiraCode-Retina" w:hAnsi="FiraCode-Retina" w:cs="FiraCode-Retina"/>
          <w:color w:val="4186B8"/>
          <w:kern w:val="0"/>
          <w:sz w:val="40"/>
          <w:szCs w:val="40"/>
          <w:lang w:val="en-GB"/>
        </w:rPr>
        <w:t>args</w:t>
      </w:r>
      <w:r>
        <w:rPr>
          <w:rFonts w:ascii="FiraCode-Retina" w:hAnsi="FiraCode-Retina" w:cs="FiraCode-Retina"/>
          <w:color w:val="C0C5CE"/>
          <w:kern w:val="0"/>
          <w:sz w:val="40"/>
          <w:szCs w:val="40"/>
          <w:lang w:val="en-GB"/>
        </w:rPr>
        <w:t>){</w:t>
      </w:r>
    </w:p>
    <w:p w14:paraId="06478E54"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ti = {</w:t>
      </w:r>
      <w:r>
        <w:rPr>
          <w:rFonts w:ascii="FiraCode-Retina" w:hAnsi="FiraCode-Retina" w:cs="FiraCode-Retina"/>
          <w:color w:val="D18770"/>
          <w:kern w:val="0"/>
          <w:sz w:val="40"/>
          <w:szCs w:val="40"/>
          <w:lang w:val="en-GB"/>
        </w:rPr>
        <w:t>12</w:t>
      </w:r>
      <w:r>
        <w:rPr>
          <w:rFonts w:ascii="FiraCode-Retina" w:hAnsi="FiraCode-Retina" w:cs="FiraCode-Retina"/>
          <w:color w:val="C0C5CE"/>
          <w:kern w:val="0"/>
          <w:sz w:val="40"/>
          <w:szCs w:val="40"/>
          <w:lang w:val="en-GB"/>
        </w:rPr>
        <w:t>,</w:t>
      </w:r>
      <w:r>
        <w:rPr>
          <w:rFonts w:ascii="FiraCode-Retina" w:hAnsi="FiraCode-Retina" w:cs="FiraCode-Retina"/>
          <w:color w:val="D18770"/>
          <w:kern w:val="0"/>
          <w:sz w:val="40"/>
          <w:szCs w:val="40"/>
          <w:lang w:val="en-GB"/>
        </w:rPr>
        <w:t>3</w:t>
      </w:r>
      <w:r>
        <w:rPr>
          <w:rFonts w:ascii="FiraCode-Retina" w:hAnsi="FiraCode-Retina" w:cs="FiraCode-Retina"/>
          <w:color w:val="C0C5CE"/>
          <w:kern w:val="0"/>
          <w:sz w:val="40"/>
          <w:szCs w:val="40"/>
          <w:lang w:val="en-GB"/>
        </w:rPr>
        <w:t>,</w:t>
      </w:r>
      <w:r>
        <w:rPr>
          <w:rFonts w:ascii="FiraCode-Retina" w:hAnsi="FiraCode-Retina" w:cs="FiraCode-Retina"/>
          <w:color w:val="D18770"/>
          <w:kern w:val="0"/>
          <w:sz w:val="40"/>
          <w:szCs w:val="40"/>
          <w:lang w:val="en-GB"/>
        </w:rPr>
        <w:t>5</w:t>
      </w:r>
      <w:r>
        <w:rPr>
          <w:rFonts w:ascii="FiraCode-Retina" w:hAnsi="FiraCode-Retina" w:cs="FiraCode-Retina"/>
          <w:color w:val="C0C5CE"/>
          <w:kern w:val="0"/>
          <w:sz w:val="40"/>
          <w:szCs w:val="40"/>
          <w:lang w:val="en-GB"/>
        </w:rPr>
        <w:t>,</w:t>
      </w:r>
      <w:r>
        <w:rPr>
          <w:rFonts w:ascii="FiraCode-Retina" w:hAnsi="FiraCode-Retina" w:cs="FiraCode-Retina"/>
          <w:color w:val="D18770"/>
          <w:kern w:val="0"/>
          <w:sz w:val="40"/>
          <w:szCs w:val="40"/>
          <w:lang w:val="en-GB"/>
        </w:rPr>
        <w:t>9</w:t>
      </w:r>
      <w:r>
        <w:rPr>
          <w:rFonts w:ascii="FiraCode-Retina" w:hAnsi="FiraCode-Retina" w:cs="FiraCode-Retina"/>
          <w:color w:val="C0C5CE"/>
          <w:kern w:val="0"/>
          <w:sz w:val="40"/>
          <w:szCs w:val="40"/>
          <w:lang w:val="en-GB"/>
        </w:rPr>
        <w:t>,-</w:t>
      </w:r>
      <w:r>
        <w:rPr>
          <w:rFonts w:ascii="FiraCode-Retina" w:hAnsi="FiraCode-Retina" w:cs="FiraCode-Retina"/>
          <w:color w:val="D18770"/>
          <w:kern w:val="0"/>
          <w:sz w:val="40"/>
          <w:szCs w:val="40"/>
          <w:lang w:val="en-GB"/>
        </w:rPr>
        <w:t>2</w:t>
      </w:r>
      <w:r>
        <w:rPr>
          <w:rFonts w:ascii="FiraCode-Retina" w:hAnsi="FiraCode-Retina" w:cs="FiraCode-Retina"/>
          <w:color w:val="C0C5CE"/>
          <w:kern w:val="0"/>
          <w:sz w:val="40"/>
          <w:szCs w:val="40"/>
          <w:lang w:val="en-GB"/>
        </w:rPr>
        <w:t>,</w:t>
      </w:r>
      <w:r>
        <w:rPr>
          <w:rFonts w:ascii="FiraCode-Retina" w:hAnsi="FiraCode-Retina" w:cs="FiraCode-Retina"/>
          <w:color w:val="D18770"/>
          <w:kern w:val="0"/>
          <w:sz w:val="40"/>
          <w:szCs w:val="40"/>
          <w:lang w:val="en-GB"/>
        </w:rPr>
        <w:t>4</w:t>
      </w:r>
      <w:r>
        <w:rPr>
          <w:rFonts w:ascii="FiraCode-Retina" w:hAnsi="FiraCode-Retina" w:cs="FiraCode-Retina"/>
          <w:color w:val="C0C5CE"/>
          <w:kern w:val="0"/>
          <w:sz w:val="40"/>
          <w:szCs w:val="40"/>
          <w:lang w:val="en-GB"/>
        </w:rPr>
        <w:t>,</w:t>
      </w:r>
      <w:r>
        <w:rPr>
          <w:rFonts w:ascii="FiraCode-Retina" w:hAnsi="FiraCode-Retina" w:cs="FiraCode-Retina"/>
          <w:color w:val="D18770"/>
          <w:kern w:val="0"/>
          <w:sz w:val="40"/>
          <w:szCs w:val="40"/>
          <w:lang w:val="en-GB"/>
        </w:rPr>
        <w:t>3</w:t>
      </w:r>
      <w:r>
        <w:rPr>
          <w:rFonts w:ascii="FiraCode-Retina" w:hAnsi="FiraCode-Retina" w:cs="FiraCode-Retina"/>
          <w:color w:val="C0C5CE"/>
          <w:kern w:val="0"/>
          <w:sz w:val="40"/>
          <w:szCs w:val="40"/>
          <w:lang w:val="en-GB"/>
        </w:rPr>
        <w:t>,</w:t>
      </w:r>
      <w:r>
        <w:rPr>
          <w:rFonts w:ascii="FiraCode-Retina" w:hAnsi="FiraCode-Retina" w:cs="FiraCode-Retina"/>
          <w:color w:val="D18770"/>
          <w:kern w:val="0"/>
          <w:sz w:val="40"/>
          <w:szCs w:val="40"/>
          <w:lang w:val="en-GB"/>
        </w:rPr>
        <w:t>6</w:t>
      </w:r>
      <w:r>
        <w:rPr>
          <w:rFonts w:ascii="FiraCode-Retina" w:hAnsi="FiraCode-Retina" w:cs="FiraCode-Retina"/>
          <w:color w:val="C0C5CE"/>
          <w:kern w:val="0"/>
          <w:sz w:val="40"/>
          <w:szCs w:val="40"/>
          <w:lang w:val="en-GB"/>
        </w:rPr>
        <w:t>,</w:t>
      </w:r>
      <w:r>
        <w:rPr>
          <w:rFonts w:ascii="FiraCode-Retina" w:hAnsi="FiraCode-Retina" w:cs="FiraCode-Retina"/>
          <w:color w:val="D18770"/>
          <w:kern w:val="0"/>
          <w:sz w:val="40"/>
          <w:szCs w:val="40"/>
          <w:lang w:val="en-GB"/>
        </w:rPr>
        <w:t>9</w:t>
      </w:r>
      <w:r>
        <w:rPr>
          <w:rFonts w:ascii="FiraCode-Retina" w:hAnsi="FiraCode-Retina" w:cs="FiraCode-Retina"/>
          <w:color w:val="C0C5CE"/>
          <w:kern w:val="0"/>
          <w:sz w:val="40"/>
          <w:szCs w:val="40"/>
          <w:lang w:val="en-GB"/>
        </w:rPr>
        <w:t>,</w:t>
      </w:r>
      <w:r>
        <w:rPr>
          <w:rFonts w:ascii="FiraCode-Retina" w:hAnsi="FiraCode-Retina" w:cs="FiraCode-Retina"/>
          <w:color w:val="D18770"/>
          <w:kern w:val="0"/>
          <w:sz w:val="40"/>
          <w:szCs w:val="40"/>
          <w:lang w:val="en-GB"/>
        </w:rPr>
        <w:t>2</w:t>
      </w:r>
      <w:r>
        <w:rPr>
          <w:rFonts w:ascii="FiraCode-Retina" w:hAnsi="FiraCode-Retina" w:cs="FiraCode-Retina"/>
          <w:color w:val="C0C5CE"/>
          <w:kern w:val="0"/>
          <w:sz w:val="40"/>
          <w:szCs w:val="40"/>
          <w:lang w:val="en-GB"/>
        </w:rPr>
        <w:t>,-</w:t>
      </w:r>
      <w:r>
        <w:rPr>
          <w:rFonts w:ascii="FiraCode-Retina" w:hAnsi="FiraCode-Retina" w:cs="FiraCode-Retina"/>
          <w:color w:val="D18770"/>
          <w:kern w:val="0"/>
          <w:sz w:val="40"/>
          <w:szCs w:val="40"/>
          <w:lang w:val="en-GB"/>
        </w:rPr>
        <w:t>2</w:t>
      </w:r>
      <w:r>
        <w:rPr>
          <w:rFonts w:ascii="FiraCode-Retina" w:hAnsi="FiraCode-Retina" w:cs="FiraCode-Retina"/>
          <w:color w:val="C0C5CE"/>
          <w:kern w:val="0"/>
          <w:sz w:val="40"/>
          <w:szCs w:val="40"/>
          <w:lang w:val="en-GB"/>
        </w:rPr>
        <w:t>,-</w:t>
      </w:r>
      <w:r>
        <w:rPr>
          <w:rFonts w:ascii="FiraCode-Retina" w:hAnsi="FiraCode-Retina" w:cs="FiraCode-Retina"/>
          <w:color w:val="D18770"/>
          <w:kern w:val="0"/>
          <w:sz w:val="40"/>
          <w:szCs w:val="40"/>
          <w:lang w:val="en-GB"/>
        </w:rPr>
        <w:t>14</w:t>
      </w:r>
      <w:r>
        <w:rPr>
          <w:rFonts w:ascii="FiraCode-Retina" w:hAnsi="FiraCode-Retina" w:cs="FiraCode-Retina"/>
          <w:color w:val="C0C5CE"/>
          <w:kern w:val="0"/>
          <w:sz w:val="40"/>
          <w:szCs w:val="40"/>
          <w:lang w:val="en-GB"/>
        </w:rPr>
        <w:t>,</w:t>
      </w:r>
      <w:r>
        <w:rPr>
          <w:rFonts w:ascii="FiraCode-Retina" w:hAnsi="FiraCode-Retina" w:cs="FiraCode-Retina"/>
          <w:color w:val="D18770"/>
          <w:kern w:val="0"/>
          <w:sz w:val="40"/>
          <w:szCs w:val="40"/>
          <w:lang w:val="en-GB"/>
        </w:rPr>
        <w:t>2</w:t>
      </w:r>
      <w:r>
        <w:rPr>
          <w:rFonts w:ascii="FiraCode-Retina" w:hAnsi="FiraCode-Retina" w:cs="FiraCode-Retina"/>
          <w:color w:val="C0C5CE"/>
          <w:kern w:val="0"/>
          <w:sz w:val="40"/>
          <w:szCs w:val="40"/>
          <w:lang w:val="en-GB"/>
        </w:rPr>
        <w:t>};</w:t>
      </w:r>
    </w:p>
    <w:p w14:paraId="022BEC49"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char</w:t>
      </w:r>
      <w:r>
        <w:rPr>
          <w:rFonts w:ascii="FiraCode-Retina" w:hAnsi="FiraCode-Retina" w:cs="FiraCode-Retina"/>
          <w:color w:val="C0C5CE"/>
          <w:kern w:val="0"/>
          <w:sz w:val="40"/>
          <w:szCs w:val="40"/>
          <w:lang w:val="en-GB"/>
        </w:rPr>
        <w:t>[] ti2 = {</w:t>
      </w:r>
      <w:r>
        <w:rPr>
          <w:rFonts w:ascii="FiraCode-Retina" w:hAnsi="FiraCode-Retina" w:cs="FiraCode-Retina"/>
          <w:color w:val="679C76"/>
          <w:kern w:val="0"/>
          <w:sz w:val="40"/>
          <w:szCs w:val="40"/>
          <w:lang w:val="en-GB"/>
        </w:rPr>
        <w:t>'a'</w:t>
      </w:r>
      <w:r>
        <w:rPr>
          <w:rFonts w:ascii="FiraCode-Retina" w:hAnsi="FiraCode-Retina" w:cs="FiraCode-Retina"/>
          <w:color w:val="C0C5CE"/>
          <w:kern w:val="0"/>
          <w:sz w:val="40"/>
          <w:szCs w:val="40"/>
          <w:lang w:val="en-GB"/>
        </w:rPr>
        <w:t xml:space="preserve">, </w:t>
      </w:r>
      <w:r>
        <w:rPr>
          <w:rFonts w:ascii="FiraCode-Retina" w:hAnsi="FiraCode-Retina" w:cs="FiraCode-Retina"/>
          <w:color w:val="679C76"/>
          <w:kern w:val="0"/>
          <w:sz w:val="40"/>
          <w:szCs w:val="40"/>
          <w:lang w:val="en-GB"/>
        </w:rPr>
        <w:t>'b'</w:t>
      </w:r>
      <w:r>
        <w:rPr>
          <w:rFonts w:ascii="FiraCode-Retina" w:hAnsi="FiraCode-Retina" w:cs="FiraCode-Retina"/>
          <w:color w:val="C0C5CE"/>
          <w:kern w:val="0"/>
          <w:sz w:val="40"/>
          <w:szCs w:val="40"/>
          <w:lang w:val="en-GB"/>
        </w:rPr>
        <w:t>,</w:t>
      </w:r>
      <w:r>
        <w:rPr>
          <w:rFonts w:ascii="FiraCode-Retina" w:hAnsi="FiraCode-Retina" w:cs="FiraCode-Retina"/>
          <w:color w:val="679C76"/>
          <w:kern w:val="0"/>
          <w:sz w:val="40"/>
          <w:szCs w:val="40"/>
          <w:lang w:val="en-GB"/>
        </w:rPr>
        <w:t>'c'</w:t>
      </w:r>
      <w:r>
        <w:rPr>
          <w:rFonts w:ascii="FiraCode-Retina" w:hAnsi="FiraCode-Retina" w:cs="FiraCode-Retina"/>
          <w:color w:val="C0C5CE"/>
          <w:kern w:val="0"/>
          <w:sz w:val="40"/>
          <w:szCs w:val="40"/>
          <w:lang w:val="en-GB"/>
        </w:rPr>
        <w:t>,</w:t>
      </w:r>
      <w:r>
        <w:rPr>
          <w:rFonts w:ascii="FiraCode-Retina" w:hAnsi="FiraCode-Retina" w:cs="FiraCode-Retina"/>
          <w:color w:val="679C76"/>
          <w:kern w:val="0"/>
          <w:sz w:val="40"/>
          <w:szCs w:val="40"/>
          <w:lang w:val="en-GB"/>
        </w:rPr>
        <w:t>'g'</w:t>
      </w:r>
      <w:r>
        <w:rPr>
          <w:rFonts w:ascii="FiraCode-Retina" w:hAnsi="FiraCode-Retina" w:cs="FiraCode-Retina"/>
          <w:color w:val="C0C5CE"/>
          <w:kern w:val="0"/>
          <w:sz w:val="40"/>
          <w:szCs w:val="40"/>
          <w:lang w:val="en-GB"/>
        </w:rPr>
        <w:t>,</w:t>
      </w:r>
      <w:r>
        <w:rPr>
          <w:rFonts w:ascii="FiraCode-Retina" w:hAnsi="FiraCode-Retina" w:cs="FiraCode-Retina"/>
          <w:color w:val="679C76"/>
          <w:kern w:val="0"/>
          <w:sz w:val="40"/>
          <w:szCs w:val="40"/>
          <w:lang w:val="en-GB"/>
        </w:rPr>
        <w:t>'f'</w:t>
      </w:r>
      <w:r>
        <w:rPr>
          <w:rFonts w:ascii="FiraCode-Retina" w:hAnsi="FiraCode-Retina" w:cs="FiraCode-Retina"/>
          <w:color w:val="C0C5CE"/>
          <w:kern w:val="0"/>
          <w:sz w:val="40"/>
          <w:szCs w:val="40"/>
          <w:lang w:val="en-GB"/>
        </w:rPr>
        <w:t>,</w:t>
      </w:r>
      <w:r>
        <w:rPr>
          <w:rFonts w:ascii="FiraCode-Retina" w:hAnsi="FiraCode-Retina" w:cs="FiraCode-Retina"/>
          <w:color w:val="679C76"/>
          <w:kern w:val="0"/>
          <w:sz w:val="40"/>
          <w:szCs w:val="40"/>
          <w:lang w:val="en-GB"/>
        </w:rPr>
        <w:t>'a'</w:t>
      </w:r>
      <w:r>
        <w:rPr>
          <w:rFonts w:ascii="FiraCode-Retina" w:hAnsi="FiraCode-Retina" w:cs="FiraCode-Retina"/>
          <w:color w:val="C0C5CE"/>
          <w:kern w:val="0"/>
          <w:sz w:val="40"/>
          <w:szCs w:val="40"/>
          <w:lang w:val="en-GB"/>
        </w:rPr>
        <w:t>,</w:t>
      </w:r>
      <w:r>
        <w:rPr>
          <w:rFonts w:ascii="FiraCode-Retina" w:hAnsi="FiraCode-Retina" w:cs="FiraCode-Retina"/>
          <w:color w:val="679C76"/>
          <w:kern w:val="0"/>
          <w:sz w:val="40"/>
          <w:szCs w:val="40"/>
          <w:lang w:val="en-GB"/>
        </w:rPr>
        <w:t>'a'</w:t>
      </w:r>
      <w:r>
        <w:rPr>
          <w:rFonts w:ascii="FiraCode-Retina" w:hAnsi="FiraCode-Retina" w:cs="FiraCode-Retina"/>
          <w:color w:val="C0C5CE"/>
          <w:kern w:val="0"/>
          <w:sz w:val="40"/>
          <w:szCs w:val="40"/>
          <w:lang w:val="en-GB"/>
        </w:rPr>
        <w:t>};</w:t>
      </w:r>
    </w:p>
    <w:p w14:paraId="6A144FBC"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System</w:t>
      </w:r>
      <w:r>
        <w:rPr>
          <w:rFonts w:ascii="FiraCode-Retina" w:hAnsi="FiraCode-Retina" w:cs="FiraCode-Retina"/>
          <w:color w:val="C0C5CE"/>
          <w:kern w:val="0"/>
          <w:sz w:val="40"/>
          <w:szCs w:val="40"/>
          <w:lang w:val="en-GB"/>
        </w:rPr>
        <w:t>.out.println(</w:t>
      </w:r>
      <w:r>
        <w:rPr>
          <w:rFonts w:ascii="FiraCode-Retina" w:hAnsi="FiraCode-Retina" w:cs="FiraCode-Retina"/>
          <w:color w:val="73B6D1"/>
          <w:kern w:val="0"/>
          <w:sz w:val="40"/>
          <w:szCs w:val="40"/>
          <w:lang w:val="en-GB"/>
        </w:rPr>
        <w:t>Arrays</w:t>
      </w:r>
      <w:r>
        <w:rPr>
          <w:rFonts w:ascii="FiraCode-Retina" w:hAnsi="FiraCode-Retina" w:cs="FiraCode-Retina"/>
          <w:color w:val="C0C5CE"/>
          <w:kern w:val="0"/>
          <w:sz w:val="40"/>
          <w:szCs w:val="40"/>
          <w:lang w:val="en-GB"/>
        </w:rPr>
        <w:t>.toString(vrniLiheElemente(ti)));</w:t>
      </w:r>
    </w:p>
    <w:p w14:paraId="2843C760"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lastRenderedPageBreak/>
        <w:t xml:space="preserve">        </w:t>
      </w:r>
      <w:r>
        <w:rPr>
          <w:rFonts w:ascii="FiraCode-Retina" w:hAnsi="FiraCode-Retina" w:cs="FiraCode-Retina"/>
          <w:color w:val="73B6D1"/>
          <w:kern w:val="0"/>
          <w:sz w:val="40"/>
          <w:szCs w:val="40"/>
          <w:lang w:val="en-GB"/>
        </w:rPr>
        <w:t>System</w:t>
      </w:r>
      <w:r>
        <w:rPr>
          <w:rFonts w:ascii="FiraCode-Retina" w:hAnsi="FiraCode-Retina" w:cs="FiraCode-Retina"/>
          <w:color w:val="C0C5CE"/>
          <w:kern w:val="0"/>
          <w:sz w:val="40"/>
          <w:szCs w:val="40"/>
          <w:lang w:val="en-GB"/>
        </w:rPr>
        <w:t>.out.println(</w:t>
      </w:r>
      <w:r>
        <w:rPr>
          <w:rFonts w:ascii="FiraCode-Retina" w:hAnsi="FiraCode-Retina" w:cs="FiraCode-Retina"/>
          <w:color w:val="73B6D1"/>
          <w:kern w:val="0"/>
          <w:sz w:val="40"/>
          <w:szCs w:val="40"/>
          <w:lang w:val="en-GB"/>
        </w:rPr>
        <w:t>Arrays</w:t>
      </w:r>
      <w:r>
        <w:rPr>
          <w:rFonts w:ascii="FiraCode-Retina" w:hAnsi="FiraCode-Retina" w:cs="FiraCode-Retina"/>
          <w:color w:val="C0C5CE"/>
          <w:kern w:val="0"/>
          <w:sz w:val="40"/>
          <w:szCs w:val="40"/>
          <w:lang w:val="en-GB"/>
        </w:rPr>
        <w:t>.toString(vrniSodeElemente(ti)));</w:t>
      </w:r>
    </w:p>
    <w:p w14:paraId="4B4483D1"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System</w:t>
      </w:r>
      <w:r>
        <w:rPr>
          <w:rFonts w:ascii="FiraCode-Retina" w:hAnsi="FiraCode-Retina" w:cs="FiraCode-Retina"/>
          <w:color w:val="C0C5CE"/>
          <w:kern w:val="0"/>
          <w:sz w:val="40"/>
          <w:szCs w:val="40"/>
          <w:lang w:val="en-GB"/>
        </w:rPr>
        <w:t>.out.println(</w:t>
      </w:r>
      <w:r>
        <w:rPr>
          <w:rFonts w:ascii="FiraCode-Retina" w:hAnsi="FiraCode-Retina" w:cs="FiraCode-Retina"/>
          <w:color w:val="73B6D1"/>
          <w:kern w:val="0"/>
          <w:sz w:val="40"/>
          <w:szCs w:val="40"/>
          <w:lang w:val="en-GB"/>
        </w:rPr>
        <w:t>Arrays</w:t>
      </w:r>
      <w:r>
        <w:rPr>
          <w:rFonts w:ascii="FiraCode-Retina" w:hAnsi="FiraCode-Retina" w:cs="FiraCode-Retina"/>
          <w:color w:val="C0C5CE"/>
          <w:kern w:val="0"/>
          <w:sz w:val="40"/>
          <w:szCs w:val="40"/>
          <w:lang w:val="en-GB"/>
        </w:rPr>
        <w:t>.toString(prestejCrke(ti2)));</w:t>
      </w:r>
    </w:p>
    <w:p w14:paraId="1E81CFE1" w14:textId="77777777" w:rsidR="00C36283" w:rsidRDefault="00C36283" w:rsidP="00C36283">
      <w:pPr>
        <w:autoSpaceDE w:val="0"/>
        <w:autoSpaceDN w:val="0"/>
        <w:adjustRightInd w:val="0"/>
        <w:spacing w:line="240" w:lineRule="auto"/>
        <w:ind w:left="1969" w:hanging="1970"/>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p>
    <w:p w14:paraId="7510B43D" w14:textId="77777777" w:rsidR="00C36283" w:rsidRDefault="00C36283" w:rsidP="00C36283">
      <w:pPr>
        <w:autoSpaceDE w:val="0"/>
        <w:autoSpaceDN w:val="0"/>
        <w:adjustRightInd w:val="0"/>
        <w:spacing w:line="240" w:lineRule="auto"/>
        <w:ind w:left="1969" w:right="4000" w:hanging="1970"/>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public</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static</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w:t>
      </w:r>
      <w:r>
        <w:rPr>
          <w:rFonts w:ascii="FiraCode-Retina" w:hAnsi="FiraCode-Retina" w:cs="FiraCode-Retina"/>
          <w:color w:val="4E9AD1"/>
          <w:kern w:val="0"/>
          <w:sz w:val="40"/>
          <w:szCs w:val="40"/>
          <w:lang w:val="en-GB"/>
        </w:rPr>
        <w:t>vrniPrvega</w:t>
      </w:r>
      <w:r>
        <w:rPr>
          <w:rFonts w:ascii="FiraCode-Retina" w:hAnsi="FiraCode-Retina" w:cs="FiraCode-Retina"/>
          <w:color w:val="C0C5CE"/>
          <w:kern w:val="0"/>
          <w:sz w:val="40"/>
          <w:szCs w:val="40"/>
          <w:lang w:val="en-GB"/>
        </w:rPr>
        <w:t>(</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w:t>
      </w:r>
      <w:r>
        <w:rPr>
          <w:rFonts w:ascii="FiraCode-Retina" w:hAnsi="FiraCode-Retina" w:cs="FiraCode-Retina"/>
          <w:color w:val="4186B8"/>
          <w:kern w:val="0"/>
          <w:sz w:val="40"/>
          <w:szCs w:val="40"/>
          <w:lang w:val="en-GB"/>
        </w:rPr>
        <w:t>tab</w:t>
      </w:r>
      <w:r>
        <w:rPr>
          <w:rFonts w:ascii="FiraCode-Retina" w:hAnsi="FiraCode-Retina" w:cs="FiraCode-Retina"/>
          <w:color w:val="C0C5CE"/>
          <w:kern w:val="0"/>
          <w:sz w:val="40"/>
          <w:szCs w:val="40"/>
          <w:lang w:val="en-GB"/>
        </w:rPr>
        <w:t>){</w:t>
      </w:r>
    </w:p>
    <w:p w14:paraId="1CDF8FA2"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return</w:t>
      </w:r>
      <w:r>
        <w:rPr>
          <w:rFonts w:ascii="FiraCode-Retina" w:hAnsi="FiraCode-Retina" w:cs="FiraCode-Retina"/>
          <w:color w:val="C0C5CE"/>
          <w:kern w:val="0"/>
          <w:sz w:val="40"/>
          <w:szCs w:val="40"/>
          <w:lang w:val="en-GB"/>
        </w:rPr>
        <w:t xml:space="preserve"> tab[</w:t>
      </w:r>
      <w:r>
        <w:rPr>
          <w:rFonts w:ascii="FiraCode-Retina" w:hAnsi="FiraCode-Retina" w:cs="FiraCode-Retina"/>
          <w:color w:val="D18770"/>
          <w:kern w:val="0"/>
          <w:sz w:val="40"/>
          <w:szCs w:val="40"/>
          <w:lang w:val="en-GB"/>
        </w:rPr>
        <w:t>0</w:t>
      </w:r>
      <w:r>
        <w:rPr>
          <w:rFonts w:ascii="FiraCode-Retina" w:hAnsi="FiraCode-Retina" w:cs="FiraCode-Retina"/>
          <w:color w:val="C0C5CE"/>
          <w:kern w:val="0"/>
          <w:sz w:val="40"/>
          <w:szCs w:val="40"/>
          <w:lang w:val="en-GB"/>
        </w:rPr>
        <w:t>];</w:t>
      </w:r>
    </w:p>
    <w:p w14:paraId="4795FCEA" w14:textId="77777777" w:rsidR="00C36283" w:rsidRDefault="00C36283" w:rsidP="00C36283">
      <w:pPr>
        <w:autoSpaceDE w:val="0"/>
        <w:autoSpaceDN w:val="0"/>
        <w:adjustRightInd w:val="0"/>
        <w:spacing w:line="240" w:lineRule="auto"/>
        <w:ind w:left="1969" w:hanging="1970"/>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p>
    <w:p w14:paraId="60146649" w14:textId="77777777" w:rsidR="00C36283" w:rsidRDefault="00C36283" w:rsidP="00C36283">
      <w:pPr>
        <w:autoSpaceDE w:val="0"/>
        <w:autoSpaceDN w:val="0"/>
        <w:adjustRightInd w:val="0"/>
        <w:spacing w:line="240" w:lineRule="auto"/>
        <w:ind w:left="1969" w:hanging="1970"/>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public</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static</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w:t>
      </w:r>
      <w:r>
        <w:rPr>
          <w:rFonts w:ascii="FiraCode-Retina" w:hAnsi="FiraCode-Retina" w:cs="FiraCode-Retina"/>
          <w:color w:val="4E9AD1"/>
          <w:kern w:val="0"/>
          <w:sz w:val="40"/>
          <w:szCs w:val="40"/>
          <w:lang w:val="en-GB"/>
        </w:rPr>
        <w:t>vrniZadnjega</w:t>
      </w:r>
      <w:r>
        <w:rPr>
          <w:rFonts w:ascii="FiraCode-Retina" w:hAnsi="FiraCode-Retina" w:cs="FiraCode-Retina"/>
          <w:color w:val="C0C5CE"/>
          <w:kern w:val="0"/>
          <w:sz w:val="40"/>
          <w:szCs w:val="40"/>
          <w:lang w:val="en-GB"/>
        </w:rPr>
        <w:t>(</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w:t>
      </w:r>
      <w:r>
        <w:rPr>
          <w:rFonts w:ascii="FiraCode-Retina" w:hAnsi="FiraCode-Retina" w:cs="FiraCode-Retina"/>
          <w:color w:val="4186B8"/>
          <w:kern w:val="0"/>
          <w:sz w:val="40"/>
          <w:szCs w:val="40"/>
          <w:lang w:val="en-GB"/>
        </w:rPr>
        <w:t>tab</w:t>
      </w:r>
      <w:r>
        <w:rPr>
          <w:rFonts w:ascii="FiraCode-Retina" w:hAnsi="FiraCode-Retina" w:cs="FiraCode-Retina"/>
          <w:color w:val="C0C5CE"/>
          <w:kern w:val="0"/>
          <w:sz w:val="40"/>
          <w:szCs w:val="40"/>
          <w:lang w:val="en-GB"/>
        </w:rPr>
        <w:t>){</w:t>
      </w:r>
    </w:p>
    <w:p w14:paraId="09A4F117"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return</w:t>
      </w:r>
      <w:r>
        <w:rPr>
          <w:rFonts w:ascii="FiraCode-Retina" w:hAnsi="FiraCode-Retina" w:cs="FiraCode-Retina"/>
          <w:color w:val="C0C5CE"/>
          <w:kern w:val="0"/>
          <w:sz w:val="40"/>
          <w:szCs w:val="40"/>
          <w:lang w:val="en-GB"/>
        </w:rPr>
        <w:t xml:space="preserve"> tab[tab.length-</w:t>
      </w:r>
      <w:r>
        <w:rPr>
          <w:rFonts w:ascii="FiraCode-Retina" w:hAnsi="FiraCode-Retina" w:cs="FiraCode-Retina"/>
          <w:color w:val="D18770"/>
          <w:kern w:val="0"/>
          <w:sz w:val="40"/>
          <w:szCs w:val="40"/>
          <w:lang w:val="en-GB"/>
        </w:rPr>
        <w:t>1</w:t>
      </w:r>
      <w:r>
        <w:rPr>
          <w:rFonts w:ascii="FiraCode-Retina" w:hAnsi="FiraCode-Retina" w:cs="FiraCode-Retina"/>
          <w:color w:val="C0C5CE"/>
          <w:kern w:val="0"/>
          <w:sz w:val="40"/>
          <w:szCs w:val="40"/>
          <w:lang w:val="en-GB"/>
        </w:rPr>
        <w:t>];</w:t>
      </w:r>
    </w:p>
    <w:p w14:paraId="17C1A86B" w14:textId="77777777" w:rsidR="00C36283" w:rsidRDefault="00C36283" w:rsidP="00C36283">
      <w:pPr>
        <w:autoSpaceDE w:val="0"/>
        <w:autoSpaceDN w:val="0"/>
        <w:adjustRightInd w:val="0"/>
        <w:spacing w:line="240" w:lineRule="auto"/>
        <w:ind w:left="1969" w:hanging="1970"/>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p>
    <w:p w14:paraId="7B66D906" w14:textId="77777777" w:rsidR="00C36283" w:rsidRDefault="00C36283" w:rsidP="00C36283">
      <w:pPr>
        <w:autoSpaceDE w:val="0"/>
        <w:autoSpaceDN w:val="0"/>
        <w:adjustRightInd w:val="0"/>
        <w:spacing w:line="240" w:lineRule="auto"/>
        <w:ind w:left="1969" w:hanging="1970"/>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public</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static</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char</w:t>
      </w:r>
      <w:r>
        <w:rPr>
          <w:rFonts w:ascii="FiraCode-Retina" w:hAnsi="FiraCode-Retina" w:cs="FiraCode-Retina"/>
          <w:color w:val="C0C5CE"/>
          <w:kern w:val="0"/>
          <w:sz w:val="40"/>
          <w:szCs w:val="40"/>
          <w:lang w:val="en-GB"/>
        </w:rPr>
        <w:t xml:space="preserve"> </w:t>
      </w:r>
      <w:r>
        <w:rPr>
          <w:rFonts w:ascii="FiraCode-Retina" w:hAnsi="FiraCode-Retina" w:cs="FiraCode-Retina"/>
          <w:color w:val="4E9AD1"/>
          <w:kern w:val="0"/>
          <w:sz w:val="40"/>
          <w:szCs w:val="40"/>
          <w:lang w:val="en-GB"/>
        </w:rPr>
        <w:t>vrniPrvega</w:t>
      </w:r>
      <w:r>
        <w:rPr>
          <w:rFonts w:ascii="FiraCode-Retina" w:hAnsi="FiraCode-Retina" w:cs="FiraCode-Retina"/>
          <w:color w:val="C0C5CE"/>
          <w:kern w:val="0"/>
          <w:sz w:val="40"/>
          <w:szCs w:val="40"/>
          <w:lang w:val="en-GB"/>
        </w:rPr>
        <w:t>(</w:t>
      </w:r>
      <w:r>
        <w:rPr>
          <w:rFonts w:ascii="FiraCode-Retina" w:hAnsi="FiraCode-Retina" w:cs="FiraCode-Retina"/>
          <w:color w:val="73B6D1"/>
          <w:kern w:val="0"/>
          <w:sz w:val="40"/>
          <w:szCs w:val="40"/>
          <w:lang w:val="en-GB"/>
        </w:rPr>
        <w:t>char</w:t>
      </w:r>
      <w:r>
        <w:rPr>
          <w:rFonts w:ascii="FiraCode-Retina" w:hAnsi="FiraCode-Retina" w:cs="FiraCode-Retina"/>
          <w:color w:val="C0C5CE"/>
          <w:kern w:val="0"/>
          <w:sz w:val="40"/>
          <w:szCs w:val="40"/>
          <w:lang w:val="en-GB"/>
        </w:rPr>
        <w:t xml:space="preserve">[] </w:t>
      </w:r>
      <w:r>
        <w:rPr>
          <w:rFonts w:ascii="FiraCode-Retina" w:hAnsi="FiraCode-Retina" w:cs="FiraCode-Retina"/>
          <w:color w:val="4186B8"/>
          <w:kern w:val="0"/>
          <w:sz w:val="40"/>
          <w:szCs w:val="40"/>
          <w:lang w:val="en-GB"/>
        </w:rPr>
        <w:t>tab</w:t>
      </w:r>
      <w:r>
        <w:rPr>
          <w:rFonts w:ascii="FiraCode-Retina" w:hAnsi="FiraCode-Retina" w:cs="FiraCode-Retina"/>
          <w:color w:val="C0C5CE"/>
          <w:kern w:val="0"/>
          <w:sz w:val="40"/>
          <w:szCs w:val="40"/>
          <w:lang w:val="en-GB"/>
        </w:rPr>
        <w:t>){</w:t>
      </w:r>
    </w:p>
    <w:p w14:paraId="33A0B850"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return</w:t>
      </w:r>
      <w:r>
        <w:rPr>
          <w:rFonts w:ascii="FiraCode-Retina" w:hAnsi="FiraCode-Retina" w:cs="FiraCode-Retina"/>
          <w:color w:val="C0C5CE"/>
          <w:kern w:val="0"/>
          <w:sz w:val="40"/>
          <w:szCs w:val="40"/>
          <w:lang w:val="en-GB"/>
        </w:rPr>
        <w:t xml:space="preserve"> tab[</w:t>
      </w:r>
      <w:r>
        <w:rPr>
          <w:rFonts w:ascii="FiraCode-Retina" w:hAnsi="FiraCode-Retina" w:cs="FiraCode-Retina"/>
          <w:color w:val="D18770"/>
          <w:kern w:val="0"/>
          <w:sz w:val="40"/>
          <w:szCs w:val="40"/>
          <w:lang w:val="en-GB"/>
        </w:rPr>
        <w:t>0</w:t>
      </w:r>
      <w:r>
        <w:rPr>
          <w:rFonts w:ascii="FiraCode-Retina" w:hAnsi="FiraCode-Retina" w:cs="FiraCode-Retina"/>
          <w:color w:val="C0C5CE"/>
          <w:kern w:val="0"/>
          <w:sz w:val="40"/>
          <w:szCs w:val="40"/>
          <w:lang w:val="en-GB"/>
        </w:rPr>
        <w:t>];</w:t>
      </w:r>
    </w:p>
    <w:p w14:paraId="37CB95BA" w14:textId="77777777" w:rsidR="00C36283" w:rsidRDefault="00C36283" w:rsidP="00C36283">
      <w:pPr>
        <w:autoSpaceDE w:val="0"/>
        <w:autoSpaceDN w:val="0"/>
        <w:adjustRightInd w:val="0"/>
        <w:spacing w:line="240" w:lineRule="auto"/>
        <w:ind w:left="1969" w:hanging="1970"/>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p>
    <w:p w14:paraId="183BD10C" w14:textId="77777777" w:rsidR="00C36283" w:rsidRDefault="00C36283" w:rsidP="00C36283">
      <w:pPr>
        <w:autoSpaceDE w:val="0"/>
        <w:autoSpaceDN w:val="0"/>
        <w:adjustRightInd w:val="0"/>
        <w:spacing w:line="240" w:lineRule="auto"/>
        <w:ind w:left="1969" w:hanging="1970"/>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public</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static</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char</w:t>
      </w:r>
      <w:r>
        <w:rPr>
          <w:rFonts w:ascii="FiraCode-Retina" w:hAnsi="FiraCode-Retina" w:cs="FiraCode-Retina"/>
          <w:color w:val="C0C5CE"/>
          <w:kern w:val="0"/>
          <w:sz w:val="40"/>
          <w:szCs w:val="40"/>
          <w:lang w:val="en-GB"/>
        </w:rPr>
        <w:t xml:space="preserve"> </w:t>
      </w:r>
      <w:r>
        <w:rPr>
          <w:rFonts w:ascii="FiraCode-Retina" w:hAnsi="FiraCode-Retina" w:cs="FiraCode-Retina"/>
          <w:color w:val="4E9AD1"/>
          <w:kern w:val="0"/>
          <w:sz w:val="40"/>
          <w:szCs w:val="40"/>
          <w:lang w:val="en-GB"/>
        </w:rPr>
        <w:t>vrniZadnjega</w:t>
      </w:r>
      <w:r>
        <w:rPr>
          <w:rFonts w:ascii="FiraCode-Retina" w:hAnsi="FiraCode-Retina" w:cs="FiraCode-Retina"/>
          <w:color w:val="C0C5CE"/>
          <w:kern w:val="0"/>
          <w:sz w:val="40"/>
          <w:szCs w:val="40"/>
          <w:lang w:val="en-GB"/>
        </w:rPr>
        <w:t>(</w:t>
      </w:r>
      <w:r>
        <w:rPr>
          <w:rFonts w:ascii="FiraCode-Retina" w:hAnsi="FiraCode-Retina" w:cs="FiraCode-Retina"/>
          <w:color w:val="73B6D1"/>
          <w:kern w:val="0"/>
          <w:sz w:val="40"/>
          <w:szCs w:val="40"/>
          <w:lang w:val="en-GB"/>
        </w:rPr>
        <w:t>char</w:t>
      </w:r>
      <w:r>
        <w:rPr>
          <w:rFonts w:ascii="FiraCode-Retina" w:hAnsi="FiraCode-Retina" w:cs="FiraCode-Retina"/>
          <w:color w:val="C0C5CE"/>
          <w:kern w:val="0"/>
          <w:sz w:val="40"/>
          <w:szCs w:val="40"/>
          <w:lang w:val="en-GB"/>
        </w:rPr>
        <w:t xml:space="preserve">[] </w:t>
      </w:r>
      <w:r>
        <w:rPr>
          <w:rFonts w:ascii="FiraCode-Retina" w:hAnsi="FiraCode-Retina" w:cs="FiraCode-Retina"/>
          <w:color w:val="4186B8"/>
          <w:kern w:val="0"/>
          <w:sz w:val="40"/>
          <w:szCs w:val="40"/>
          <w:lang w:val="en-GB"/>
        </w:rPr>
        <w:t>tab</w:t>
      </w:r>
      <w:r>
        <w:rPr>
          <w:rFonts w:ascii="FiraCode-Retina" w:hAnsi="FiraCode-Retina" w:cs="FiraCode-Retina"/>
          <w:color w:val="C0C5CE"/>
          <w:kern w:val="0"/>
          <w:sz w:val="40"/>
          <w:szCs w:val="40"/>
          <w:lang w:val="en-GB"/>
        </w:rPr>
        <w:t>){</w:t>
      </w:r>
    </w:p>
    <w:p w14:paraId="49CF6FFB"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return</w:t>
      </w:r>
      <w:r>
        <w:rPr>
          <w:rFonts w:ascii="FiraCode-Retina" w:hAnsi="FiraCode-Retina" w:cs="FiraCode-Retina"/>
          <w:color w:val="C0C5CE"/>
          <w:kern w:val="0"/>
          <w:sz w:val="40"/>
          <w:szCs w:val="40"/>
          <w:lang w:val="en-GB"/>
        </w:rPr>
        <w:t xml:space="preserve"> tab[tab.length-</w:t>
      </w:r>
      <w:r>
        <w:rPr>
          <w:rFonts w:ascii="FiraCode-Retina" w:hAnsi="FiraCode-Retina" w:cs="FiraCode-Retina"/>
          <w:color w:val="D18770"/>
          <w:kern w:val="0"/>
          <w:sz w:val="40"/>
          <w:szCs w:val="40"/>
          <w:lang w:val="en-GB"/>
        </w:rPr>
        <w:t>1</w:t>
      </w:r>
      <w:r>
        <w:rPr>
          <w:rFonts w:ascii="FiraCode-Retina" w:hAnsi="FiraCode-Retina" w:cs="FiraCode-Retina"/>
          <w:color w:val="C0C5CE"/>
          <w:kern w:val="0"/>
          <w:sz w:val="40"/>
          <w:szCs w:val="40"/>
          <w:lang w:val="en-GB"/>
        </w:rPr>
        <w:t>];</w:t>
      </w:r>
    </w:p>
    <w:p w14:paraId="3607D9FC" w14:textId="77777777" w:rsidR="00C36283" w:rsidRDefault="00C36283" w:rsidP="00C36283">
      <w:pPr>
        <w:autoSpaceDE w:val="0"/>
        <w:autoSpaceDN w:val="0"/>
        <w:adjustRightInd w:val="0"/>
        <w:spacing w:line="240" w:lineRule="auto"/>
        <w:ind w:left="1969" w:hanging="1970"/>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p>
    <w:p w14:paraId="66425E4E" w14:textId="77777777" w:rsidR="00C36283" w:rsidRDefault="00C36283" w:rsidP="00C36283">
      <w:pPr>
        <w:autoSpaceDE w:val="0"/>
        <w:autoSpaceDN w:val="0"/>
        <w:adjustRightInd w:val="0"/>
        <w:spacing w:line="240" w:lineRule="auto"/>
        <w:ind w:left="1969" w:hanging="1970"/>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public</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static</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w:t>
      </w:r>
      <w:r>
        <w:rPr>
          <w:rFonts w:ascii="FiraCode-Retina" w:hAnsi="FiraCode-Retina" w:cs="FiraCode-Retina"/>
          <w:color w:val="4E9AD1"/>
          <w:kern w:val="0"/>
          <w:sz w:val="40"/>
          <w:szCs w:val="40"/>
          <w:lang w:val="en-GB"/>
        </w:rPr>
        <w:t>vrniVsoto</w:t>
      </w:r>
      <w:r>
        <w:rPr>
          <w:rFonts w:ascii="FiraCode-Retina" w:hAnsi="FiraCode-Retina" w:cs="FiraCode-Retina"/>
          <w:color w:val="C0C5CE"/>
          <w:kern w:val="0"/>
          <w:sz w:val="40"/>
          <w:szCs w:val="40"/>
          <w:lang w:val="en-GB"/>
        </w:rPr>
        <w:t>(</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w:t>
      </w:r>
      <w:r>
        <w:rPr>
          <w:rFonts w:ascii="FiraCode-Retina" w:hAnsi="FiraCode-Retina" w:cs="FiraCode-Retina"/>
          <w:color w:val="4186B8"/>
          <w:kern w:val="0"/>
          <w:sz w:val="40"/>
          <w:szCs w:val="40"/>
          <w:lang w:val="en-GB"/>
        </w:rPr>
        <w:t>tab</w:t>
      </w:r>
      <w:r>
        <w:rPr>
          <w:rFonts w:ascii="FiraCode-Retina" w:hAnsi="FiraCode-Retina" w:cs="FiraCode-Retina"/>
          <w:color w:val="C0C5CE"/>
          <w:kern w:val="0"/>
          <w:sz w:val="40"/>
          <w:szCs w:val="40"/>
          <w:lang w:val="en-GB"/>
        </w:rPr>
        <w:t>){</w:t>
      </w:r>
    </w:p>
    <w:p w14:paraId="1B28B44C"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vsota =</w:t>
      </w:r>
      <w:r>
        <w:rPr>
          <w:rFonts w:ascii="FiraCode-Retina" w:hAnsi="FiraCode-Retina" w:cs="FiraCode-Retina"/>
          <w:color w:val="D18770"/>
          <w:kern w:val="0"/>
          <w:sz w:val="40"/>
          <w:szCs w:val="40"/>
          <w:lang w:val="en-GB"/>
        </w:rPr>
        <w:t>0</w:t>
      </w:r>
      <w:r>
        <w:rPr>
          <w:rFonts w:ascii="FiraCode-Retina" w:hAnsi="FiraCode-Retina" w:cs="FiraCode-Retina"/>
          <w:color w:val="C0C5CE"/>
          <w:kern w:val="0"/>
          <w:sz w:val="40"/>
          <w:szCs w:val="40"/>
          <w:lang w:val="en-GB"/>
        </w:rPr>
        <w:t>;</w:t>
      </w:r>
    </w:p>
    <w:p w14:paraId="039998E9"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for</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i =</w:t>
      </w:r>
      <w:r>
        <w:rPr>
          <w:rFonts w:ascii="FiraCode-Retina" w:hAnsi="FiraCode-Retina" w:cs="FiraCode-Retina"/>
          <w:color w:val="D18770"/>
          <w:kern w:val="0"/>
          <w:sz w:val="40"/>
          <w:szCs w:val="40"/>
          <w:lang w:val="en-GB"/>
        </w:rPr>
        <w:t>0</w:t>
      </w:r>
      <w:r>
        <w:rPr>
          <w:rFonts w:ascii="FiraCode-Retina" w:hAnsi="FiraCode-Retina" w:cs="FiraCode-Retina"/>
          <w:color w:val="C0C5CE"/>
          <w:kern w:val="0"/>
          <w:sz w:val="40"/>
          <w:szCs w:val="40"/>
          <w:lang w:val="en-GB"/>
        </w:rPr>
        <w:t>; i&lt;tab.length-</w:t>
      </w:r>
      <w:r>
        <w:rPr>
          <w:rFonts w:ascii="FiraCode-Retina" w:hAnsi="FiraCode-Retina" w:cs="FiraCode-Retina"/>
          <w:color w:val="D18770"/>
          <w:kern w:val="0"/>
          <w:sz w:val="40"/>
          <w:szCs w:val="40"/>
          <w:lang w:val="en-GB"/>
        </w:rPr>
        <w:t>1</w:t>
      </w:r>
      <w:r>
        <w:rPr>
          <w:rFonts w:ascii="FiraCode-Retina" w:hAnsi="FiraCode-Retina" w:cs="FiraCode-Retina"/>
          <w:color w:val="C0C5CE"/>
          <w:kern w:val="0"/>
          <w:sz w:val="40"/>
          <w:szCs w:val="40"/>
          <w:lang w:val="en-GB"/>
        </w:rPr>
        <w:t>; i++)vsota+=tab[i];</w:t>
      </w:r>
    </w:p>
    <w:p w14:paraId="368BD931"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return</w:t>
      </w:r>
      <w:r>
        <w:rPr>
          <w:rFonts w:ascii="FiraCode-Retina" w:hAnsi="FiraCode-Retina" w:cs="FiraCode-Retina"/>
          <w:color w:val="C0C5CE"/>
          <w:kern w:val="0"/>
          <w:sz w:val="40"/>
          <w:szCs w:val="40"/>
          <w:lang w:val="en-GB"/>
        </w:rPr>
        <w:t xml:space="preserve"> vsota;</w:t>
      </w:r>
    </w:p>
    <w:p w14:paraId="2E180FA2" w14:textId="77777777" w:rsidR="00C36283" w:rsidRDefault="00C36283" w:rsidP="00C36283">
      <w:pPr>
        <w:autoSpaceDE w:val="0"/>
        <w:autoSpaceDN w:val="0"/>
        <w:adjustRightInd w:val="0"/>
        <w:spacing w:line="240" w:lineRule="auto"/>
        <w:ind w:left="1969" w:hanging="1970"/>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p>
    <w:p w14:paraId="6C1C83BA" w14:textId="77777777" w:rsidR="00C36283" w:rsidRDefault="00C36283" w:rsidP="00C36283">
      <w:pPr>
        <w:autoSpaceDE w:val="0"/>
        <w:autoSpaceDN w:val="0"/>
        <w:adjustRightInd w:val="0"/>
        <w:spacing w:line="240" w:lineRule="auto"/>
        <w:ind w:left="1969" w:hanging="1970"/>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public</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static</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w:t>
      </w:r>
      <w:r>
        <w:rPr>
          <w:rFonts w:ascii="FiraCode-Retina" w:hAnsi="FiraCode-Retina" w:cs="FiraCode-Retina"/>
          <w:color w:val="4E9AD1"/>
          <w:kern w:val="0"/>
          <w:sz w:val="40"/>
          <w:szCs w:val="40"/>
          <w:lang w:val="en-GB"/>
        </w:rPr>
        <w:t>vrniVsoto</w:t>
      </w:r>
      <w:r>
        <w:rPr>
          <w:rFonts w:ascii="FiraCode-Retina" w:hAnsi="FiraCode-Retina" w:cs="FiraCode-Retina"/>
          <w:color w:val="C0C5CE"/>
          <w:kern w:val="0"/>
          <w:sz w:val="40"/>
          <w:szCs w:val="40"/>
          <w:lang w:val="en-GB"/>
        </w:rPr>
        <w:t>(</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w:t>
      </w:r>
      <w:r>
        <w:rPr>
          <w:rFonts w:ascii="FiraCode-Retina" w:hAnsi="FiraCode-Retina" w:cs="FiraCode-Retina"/>
          <w:color w:val="4186B8"/>
          <w:kern w:val="0"/>
          <w:sz w:val="40"/>
          <w:szCs w:val="40"/>
          <w:lang w:val="en-GB"/>
        </w:rPr>
        <w:t>tab</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w:t>
      </w:r>
      <w:r>
        <w:rPr>
          <w:rFonts w:ascii="FiraCode-Retina" w:hAnsi="FiraCode-Retina" w:cs="FiraCode-Retina"/>
          <w:color w:val="4186B8"/>
          <w:kern w:val="0"/>
          <w:sz w:val="40"/>
          <w:szCs w:val="40"/>
          <w:lang w:val="en-GB"/>
        </w:rPr>
        <w:t>stevilo</w:t>
      </w:r>
      <w:r>
        <w:rPr>
          <w:rFonts w:ascii="FiraCode-Retina" w:hAnsi="FiraCode-Retina" w:cs="FiraCode-Retina"/>
          <w:color w:val="C0C5CE"/>
          <w:kern w:val="0"/>
          <w:sz w:val="40"/>
          <w:szCs w:val="40"/>
          <w:lang w:val="en-GB"/>
        </w:rPr>
        <w:t>){</w:t>
      </w:r>
    </w:p>
    <w:p w14:paraId="1CF67A86"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vsota =</w:t>
      </w:r>
      <w:r>
        <w:rPr>
          <w:rFonts w:ascii="FiraCode-Retina" w:hAnsi="FiraCode-Retina" w:cs="FiraCode-Retina"/>
          <w:color w:val="D18770"/>
          <w:kern w:val="0"/>
          <w:sz w:val="40"/>
          <w:szCs w:val="40"/>
          <w:lang w:val="en-GB"/>
        </w:rPr>
        <w:t>0</w:t>
      </w:r>
      <w:r>
        <w:rPr>
          <w:rFonts w:ascii="FiraCode-Retina" w:hAnsi="FiraCode-Retina" w:cs="FiraCode-Retina"/>
          <w:color w:val="C0C5CE"/>
          <w:kern w:val="0"/>
          <w:sz w:val="40"/>
          <w:szCs w:val="40"/>
          <w:lang w:val="en-GB"/>
        </w:rPr>
        <w:t>;</w:t>
      </w:r>
    </w:p>
    <w:p w14:paraId="36C71536"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lastRenderedPageBreak/>
        <w:t xml:space="preserve">        </w:t>
      </w:r>
      <w:r>
        <w:rPr>
          <w:rFonts w:ascii="FiraCode-Bold" w:hAnsi="FiraCode-Bold" w:cs="FiraCode-Bold"/>
          <w:b/>
          <w:bCs/>
          <w:color w:val="C9538C"/>
          <w:kern w:val="0"/>
          <w:sz w:val="40"/>
          <w:szCs w:val="40"/>
          <w:lang w:val="en-GB"/>
        </w:rPr>
        <w:t>if</w:t>
      </w:r>
      <w:r>
        <w:rPr>
          <w:rFonts w:ascii="FiraCode-Retina" w:hAnsi="FiraCode-Retina" w:cs="FiraCode-Retina"/>
          <w:color w:val="C0C5CE"/>
          <w:kern w:val="0"/>
          <w:sz w:val="40"/>
          <w:szCs w:val="40"/>
          <w:lang w:val="en-GB"/>
        </w:rPr>
        <w:t xml:space="preserve"> (stevilo&gt;</w:t>
      </w:r>
      <w:r>
        <w:rPr>
          <w:rFonts w:ascii="FiraCode-Retina" w:hAnsi="FiraCode-Retina" w:cs="FiraCode-Retina"/>
          <w:color w:val="D18770"/>
          <w:kern w:val="0"/>
          <w:sz w:val="40"/>
          <w:szCs w:val="40"/>
          <w:lang w:val="en-GB"/>
        </w:rPr>
        <w:t>0</w:t>
      </w:r>
      <w:r>
        <w:rPr>
          <w:rFonts w:ascii="FiraCode-Retina" w:hAnsi="FiraCode-Retina" w:cs="FiraCode-Retina"/>
          <w:color w:val="C0C5CE"/>
          <w:kern w:val="0"/>
          <w:sz w:val="40"/>
          <w:szCs w:val="40"/>
          <w:lang w:val="en-GB"/>
        </w:rPr>
        <w:t>){</w:t>
      </w:r>
    </w:p>
    <w:p w14:paraId="0E858ABE" w14:textId="77777777" w:rsidR="00C36283" w:rsidRDefault="00C36283" w:rsidP="00C36283">
      <w:pPr>
        <w:autoSpaceDE w:val="0"/>
        <w:autoSpaceDN w:val="0"/>
        <w:adjustRightInd w:val="0"/>
        <w:spacing w:line="240" w:lineRule="auto"/>
        <w:ind w:left="3938" w:hanging="3939"/>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stevilo=(stevilo&gt;tab.length-</w:t>
      </w:r>
      <w:r>
        <w:rPr>
          <w:rFonts w:ascii="FiraCode-Retina" w:hAnsi="FiraCode-Retina" w:cs="FiraCode-Retina"/>
          <w:color w:val="D18770"/>
          <w:kern w:val="0"/>
          <w:sz w:val="40"/>
          <w:szCs w:val="40"/>
          <w:lang w:val="en-GB"/>
        </w:rPr>
        <w:t>1</w:t>
      </w:r>
      <w:r>
        <w:rPr>
          <w:rFonts w:ascii="FiraCode-Retina" w:hAnsi="FiraCode-Retina" w:cs="FiraCode-Retina"/>
          <w:color w:val="C0C5CE"/>
          <w:kern w:val="0"/>
          <w:sz w:val="40"/>
          <w:szCs w:val="40"/>
          <w:lang w:val="en-GB"/>
        </w:rPr>
        <w:t>)</w:t>
      </w:r>
      <w:r>
        <w:rPr>
          <w:rFonts w:ascii="FiraCode-Bold" w:hAnsi="FiraCode-Bold" w:cs="FiraCode-Bold"/>
          <w:b/>
          <w:bCs/>
          <w:color w:val="C9538C"/>
          <w:kern w:val="0"/>
          <w:sz w:val="40"/>
          <w:szCs w:val="40"/>
          <w:lang w:val="en-GB"/>
        </w:rPr>
        <w:t>?</w:t>
      </w:r>
      <w:r>
        <w:rPr>
          <w:rFonts w:ascii="FiraCode-Retina" w:hAnsi="FiraCode-Retina" w:cs="FiraCode-Retina"/>
          <w:color w:val="C0C5CE"/>
          <w:kern w:val="0"/>
          <w:sz w:val="40"/>
          <w:szCs w:val="40"/>
          <w:lang w:val="en-GB"/>
        </w:rPr>
        <w:t>tab.length-</w:t>
      </w:r>
      <w:r>
        <w:rPr>
          <w:rFonts w:ascii="FiraCode-Retina" w:hAnsi="FiraCode-Retina" w:cs="FiraCode-Retina"/>
          <w:color w:val="D18770"/>
          <w:kern w:val="0"/>
          <w:sz w:val="40"/>
          <w:szCs w:val="40"/>
          <w:lang w:val="en-GB"/>
        </w:rPr>
        <w:t>1</w:t>
      </w:r>
      <w:r>
        <w:rPr>
          <w:rFonts w:ascii="FiraCode-Bold" w:hAnsi="FiraCode-Bold" w:cs="FiraCode-Bold"/>
          <w:b/>
          <w:bCs/>
          <w:color w:val="C9538C"/>
          <w:kern w:val="0"/>
          <w:sz w:val="40"/>
          <w:szCs w:val="40"/>
          <w:lang w:val="en-GB"/>
        </w:rPr>
        <w:t>:</w:t>
      </w:r>
      <w:r>
        <w:rPr>
          <w:rFonts w:ascii="FiraCode-Retina" w:hAnsi="FiraCode-Retina" w:cs="FiraCode-Retina"/>
          <w:color w:val="C0C5CE"/>
          <w:kern w:val="0"/>
          <w:sz w:val="40"/>
          <w:szCs w:val="40"/>
          <w:lang w:val="en-GB"/>
        </w:rPr>
        <w:t>stevilo;</w:t>
      </w:r>
    </w:p>
    <w:p w14:paraId="3428517F" w14:textId="77777777" w:rsidR="00C36283" w:rsidRDefault="00C36283" w:rsidP="00C36283">
      <w:pPr>
        <w:autoSpaceDE w:val="0"/>
        <w:autoSpaceDN w:val="0"/>
        <w:adjustRightInd w:val="0"/>
        <w:spacing w:line="240" w:lineRule="auto"/>
        <w:ind w:left="3938" w:hanging="3939"/>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for</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i = </w:t>
      </w:r>
      <w:r>
        <w:rPr>
          <w:rFonts w:ascii="FiraCode-Retina" w:hAnsi="FiraCode-Retina" w:cs="FiraCode-Retina"/>
          <w:color w:val="D18770"/>
          <w:kern w:val="0"/>
          <w:sz w:val="40"/>
          <w:szCs w:val="40"/>
          <w:lang w:val="en-GB"/>
        </w:rPr>
        <w:t>0</w:t>
      </w:r>
      <w:r>
        <w:rPr>
          <w:rFonts w:ascii="FiraCode-Retina" w:hAnsi="FiraCode-Retina" w:cs="FiraCode-Retina"/>
          <w:color w:val="C0C5CE"/>
          <w:kern w:val="0"/>
          <w:sz w:val="40"/>
          <w:szCs w:val="40"/>
          <w:lang w:val="en-GB"/>
        </w:rPr>
        <w:t>; i&lt;stevilo; i++) vsota+=tab[i];</w:t>
      </w:r>
    </w:p>
    <w:p w14:paraId="09CB5101"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p>
    <w:p w14:paraId="57EF3B00"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else</w:t>
      </w: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if</w:t>
      </w:r>
      <w:r>
        <w:rPr>
          <w:rFonts w:ascii="FiraCode-Retina" w:hAnsi="FiraCode-Retina" w:cs="FiraCode-Retina"/>
          <w:color w:val="C0C5CE"/>
          <w:kern w:val="0"/>
          <w:sz w:val="40"/>
          <w:szCs w:val="40"/>
          <w:lang w:val="en-GB"/>
        </w:rPr>
        <w:t>(stevilo&lt;</w:t>
      </w:r>
      <w:r>
        <w:rPr>
          <w:rFonts w:ascii="FiraCode-Retina" w:hAnsi="FiraCode-Retina" w:cs="FiraCode-Retina"/>
          <w:color w:val="D18770"/>
          <w:kern w:val="0"/>
          <w:sz w:val="40"/>
          <w:szCs w:val="40"/>
          <w:lang w:val="en-GB"/>
        </w:rPr>
        <w:t>0</w:t>
      </w:r>
      <w:r>
        <w:rPr>
          <w:rFonts w:ascii="FiraCode-Retina" w:hAnsi="FiraCode-Retina" w:cs="FiraCode-Retina"/>
          <w:color w:val="C0C5CE"/>
          <w:kern w:val="0"/>
          <w:sz w:val="40"/>
          <w:szCs w:val="40"/>
          <w:lang w:val="en-GB"/>
        </w:rPr>
        <w:t>){</w:t>
      </w:r>
    </w:p>
    <w:p w14:paraId="0FB74C37" w14:textId="77777777" w:rsidR="00C36283" w:rsidRDefault="00C36283" w:rsidP="00C36283">
      <w:pPr>
        <w:autoSpaceDE w:val="0"/>
        <w:autoSpaceDN w:val="0"/>
        <w:adjustRightInd w:val="0"/>
        <w:spacing w:line="240" w:lineRule="auto"/>
        <w:ind w:left="3938" w:hanging="3939"/>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stevilo=(stevilo&lt;-tab.length+</w:t>
      </w:r>
      <w:r>
        <w:rPr>
          <w:rFonts w:ascii="FiraCode-Retina" w:hAnsi="FiraCode-Retina" w:cs="FiraCode-Retina"/>
          <w:color w:val="D18770"/>
          <w:kern w:val="0"/>
          <w:sz w:val="40"/>
          <w:szCs w:val="40"/>
          <w:lang w:val="en-GB"/>
        </w:rPr>
        <w:t>1</w:t>
      </w:r>
      <w:r>
        <w:rPr>
          <w:rFonts w:ascii="FiraCode-Retina" w:hAnsi="FiraCode-Retina" w:cs="FiraCode-Retina"/>
          <w:color w:val="C0C5CE"/>
          <w:kern w:val="0"/>
          <w:sz w:val="40"/>
          <w:szCs w:val="40"/>
          <w:lang w:val="en-GB"/>
        </w:rPr>
        <w:t>)</w:t>
      </w:r>
      <w:r>
        <w:rPr>
          <w:rFonts w:ascii="FiraCode-Bold" w:hAnsi="FiraCode-Bold" w:cs="FiraCode-Bold"/>
          <w:b/>
          <w:bCs/>
          <w:color w:val="C9538C"/>
          <w:kern w:val="0"/>
          <w:sz w:val="40"/>
          <w:szCs w:val="40"/>
          <w:lang w:val="en-GB"/>
        </w:rPr>
        <w:t>?</w:t>
      </w:r>
      <w:r>
        <w:rPr>
          <w:rFonts w:ascii="FiraCode-Retina" w:hAnsi="FiraCode-Retina" w:cs="FiraCode-Retina"/>
          <w:color w:val="C0C5CE"/>
          <w:kern w:val="0"/>
          <w:sz w:val="40"/>
          <w:szCs w:val="40"/>
          <w:lang w:val="en-GB"/>
        </w:rPr>
        <w:t>-tab.length+</w:t>
      </w:r>
      <w:r>
        <w:rPr>
          <w:rFonts w:ascii="FiraCode-Retina" w:hAnsi="FiraCode-Retina" w:cs="FiraCode-Retina"/>
          <w:color w:val="D18770"/>
          <w:kern w:val="0"/>
          <w:sz w:val="40"/>
          <w:szCs w:val="40"/>
          <w:lang w:val="en-GB"/>
        </w:rPr>
        <w:t>1</w:t>
      </w:r>
      <w:r>
        <w:rPr>
          <w:rFonts w:ascii="FiraCode-Bold" w:hAnsi="FiraCode-Bold" w:cs="FiraCode-Bold"/>
          <w:b/>
          <w:bCs/>
          <w:color w:val="C9538C"/>
          <w:kern w:val="0"/>
          <w:sz w:val="40"/>
          <w:szCs w:val="40"/>
          <w:lang w:val="en-GB"/>
        </w:rPr>
        <w:t>:</w:t>
      </w:r>
      <w:r>
        <w:rPr>
          <w:rFonts w:ascii="FiraCode-Retina" w:hAnsi="FiraCode-Retina" w:cs="FiraCode-Retina"/>
          <w:color w:val="C0C5CE"/>
          <w:kern w:val="0"/>
          <w:sz w:val="40"/>
          <w:szCs w:val="40"/>
          <w:lang w:val="en-GB"/>
        </w:rPr>
        <w:t>stevilo;</w:t>
      </w:r>
    </w:p>
    <w:p w14:paraId="05F38BF6" w14:textId="77777777" w:rsidR="00C36283" w:rsidRDefault="00C36283" w:rsidP="00C36283">
      <w:pPr>
        <w:autoSpaceDE w:val="0"/>
        <w:autoSpaceDN w:val="0"/>
        <w:adjustRightInd w:val="0"/>
        <w:spacing w:line="240" w:lineRule="auto"/>
        <w:ind w:left="3938" w:hanging="3939"/>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for</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i = tab.length-</w:t>
      </w:r>
      <w:r>
        <w:rPr>
          <w:rFonts w:ascii="FiraCode-Retina" w:hAnsi="FiraCode-Retina" w:cs="FiraCode-Retina"/>
          <w:color w:val="D18770"/>
          <w:kern w:val="0"/>
          <w:sz w:val="40"/>
          <w:szCs w:val="40"/>
          <w:lang w:val="en-GB"/>
        </w:rPr>
        <w:t>1</w:t>
      </w:r>
      <w:r>
        <w:rPr>
          <w:rFonts w:ascii="FiraCode-Retina" w:hAnsi="FiraCode-Retina" w:cs="FiraCode-Retina"/>
          <w:color w:val="C0C5CE"/>
          <w:kern w:val="0"/>
          <w:sz w:val="40"/>
          <w:szCs w:val="40"/>
          <w:lang w:val="en-GB"/>
        </w:rPr>
        <w:t>; i&gt;stevilo;i--)vsota+=tab[i];</w:t>
      </w:r>
    </w:p>
    <w:p w14:paraId="6B4D15C3"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p>
    <w:p w14:paraId="0748B8ED"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return</w:t>
      </w:r>
      <w:r>
        <w:rPr>
          <w:rFonts w:ascii="FiraCode-Retina" w:hAnsi="FiraCode-Retina" w:cs="FiraCode-Retina"/>
          <w:color w:val="C0C5CE"/>
          <w:kern w:val="0"/>
          <w:sz w:val="40"/>
          <w:szCs w:val="40"/>
          <w:lang w:val="en-GB"/>
        </w:rPr>
        <w:t xml:space="preserve"> vsota;</w:t>
      </w:r>
    </w:p>
    <w:p w14:paraId="0BEB22E9" w14:textId="77777777" w:rsidR="00C36283" w:rsidRDefault="00C36283" w:rsidP="00C36283">
      <w:pPr>
        <w:autoSpaceDE w:val="0"/>
        <w:autoSpaceDN w:val="0"/>
        <w:adjustRightInd w:val="0"/>
        <w:spacing w:line="240" w:lineRule="auto"/>
        <w:ind w:left="1969" w:hanging="1970"/>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p>
    <w:p w14:paraId="56A6EAB5" w14:textId="77777777" w:rsidR="00C36283" w:rsidRDefault="00C36283" w:rsidP="00C36283">
      <w:pPr>
        <w:autoSpaceDE w:val="0"/>
        <w:autoSpaceDN w:val="0"/>
        <w:adjustRightInd w:val="0"/>
        <w:spacing w:line="240" w:lineRule="auto"/>
        <w:ind w:left="1969" w:hanging="1970"/>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public</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static</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w:t>
      </w:r>
      <w:r>
        <w:rPr>
          <w:rFonts w:ascii="FiraCode-Retina" w:hAnsi="FiraCode-Retina" w:cs="FiraCode-Retina"/>
          <w:color w:val="4E9AD1"/>
          <w:kern w:val="0"/>
          <w:sz w:val="40"/>
          <w:szCs w:val="40"/>
          <w:lang w:val="en-GB"/>
        </w:rPr>
        <w:t>vrniVsoto</w:t>
      </w:r>
      <w:r>
        <w:rPr>
          <w:rFonts w:ascii="FiraCode-Retina" w:hAnsi="FiraCode-Retina" w:cs="FiraCode-Retina"/>
          <w:color w:val="C0C5CE"/>
          <w:kern w:val="0"/>
          <w:sz w:val="40"/>
          <w:szCs w:val="40"/>
          <w:lang w:val="en-GB"/>
        </w:rPr>
        <w:t>(</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w:t>
      </w:r>
      <w:r>
        <w:rPr>
          <w:rFonts w:ascii="FiraCode-Retina" w:hAnsi="FiraCode-Retina" w:cs="FiraCode-Retina"/>
          <w:color w:val="4186B8"/>
          <w:kern w:val="0"/>
          <w:sz w:val="40"/>
          <w:szCs w:val="40"/>
          <w:lang w:val="en-GB"/>
        </w:rPr>
        <w:t>tab</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w:t>
      </w:r>
      <w:r>
        <w:rPr>
          <w:rFonts w:ascii="FiraCode-Retina" w:hAnsi="FiraCode-Retina" w:cs="FiraCode-Retina"/>
          <w:color w:val="4186B8"/>
          <w:kern w:val="0"/>
          <w:sz w:val="40"/>
          <w:szCs w:val="40"/>
          <w:lang w:val="en-GB"/>
        </w:rPr>
        <w:t>stevilo</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w:t>
      </w:r>
      <w:r>
        <w:rPr>
          <w:rFonts w:ascii="FiraCode-Retina" w:hAnsi="FiraCode-Retina" w:cs="FiraCode-Retina"/>
          <w:color w:val="4186B8"/>
          <w:kern w:val="0"/>
          <w:sz w:val="40"/>
          <w:szCs w:val="40"/>
          <w:lang w:val="en-GB"/>
        </w:rPr>
        <w:t>zacetek</w:t>
      </w:r>
      <w:r>
        <w:rPr>
          <w:rFonts w:ascii="FiraCode-Retina" w:hAnsi="FiraCode-Retina" w:cs="FiraCode-Retina"/>
          <w:color w:val="C0C5CE"/>
          <w:kern w:val="0"/>
          <w:sz w:val="40"/>
          <w:szCs w:val="40"/>
          <w:lang w:val="en-GB"/>
        </w:rPr>
        <w:t>){</w:t>
      </w:r>
    </w:p>
    <w:p w14:paraId="5C870615"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vsota =</w:t>
      </w:r>
      <w:r>
        <w:rPr>
          <w:rFonts w:ascii="FiraCode-Retina" w:hAnsi="FiraCode-Retina" w:cs="FiraCode-Retina"/>
          <w:color w:val="D18770"/>
          <w:kern w:val="0"/>
          <w:sz w:val="40"/>
          <w:szCs w:val="40"/>
          <w:lang w:val="en-GB"/>
        </w:rPr>
        <w:t>0</w:t>
      </w:r>
      <w:r>
        <w:rPr>
          <w:rFonts w:ascii="FiraCode-Retina" w:hAnsi="FiraCode-Retina" w:cs="FiraCode-Retina"/>
          <w:color w:val="C0C5CE"/>
          <w:kern w:val="0"/>
          <w:sz w:val="40"/>
          <w:szCs w:val="40"/>
          <w:lang w:val="en-GB"/>
        </w:rPr>
        <w:t>;</w:t>
      </w:r>
    </w:p>
    <w:p w14:paraId="430135C9"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try</w:t>
      </w:r>
      <w:r>
        <w:rPr>
          <w:rFonts w:ascii="FiraCode-Retina" w:hAnsi="FiraCode-Retina" w:cs="FiraCode-Retina"/>
          <w:color w:val="C0C5CE"/>
          <w:kern w:val="0"/>
          <w:sz w:val="40"/>
          <w:szCs w:val="40"/>
          <w:lang w:val="en-GB"/>
        </w:rPr>
        <w:t>{</w:t>
      </w:r>
    </w:p>
    <w:p w14:paraId="207937EA" w14:textId="77777777" w:rsidR="00C36283" w:rsidRDefault="00C36283" w:rsidP="00C36283">
      <w:pPr>
        <w:autoSpaceDE w:val="0"/>
        <w:autoSpaceDN w:val="0"/>
        <w:adjustRightInd w:val="0"/>
        <w:spacing w:line="240" w:lineRule="auto"/>
        <w:ind w:left="3938" w:hanging="3939"/>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if</w:t>
      </w:r>
      <w:r>
        <w:rPr>
          <w:rFonts w:ascii="FiraCode-Retina" w:hAnsi="FiraCode-Retina" w:cs="FiraCode-Retina"/>
          <w:color w:val="C0C5CE"/>
          <w:kern w:val="0"/>
          <w:sz w:val="40"/>
          <w:szCs w:val="40"/>
          <w:lang w:val="en-GB"/>
        </w:rPr>
        <w:t xml:space="preserve"> (zacetek&gt;tab.length);</w:t>
      </w:r>
    </w:p>
    <w:p w14:paraId="6562C1F4" w14:textId="77777777" w:rsidR="00C36283" w:rsidRDefault="00C36283" w:rsidP="00C36283">
      <w:pPr>
        <w:autoSpaceDE w:val="0"/>
        <w:autoSpaceDN w:val="0"/>
        <w:adjustRightInd w:val="0"/>
        <w:spacing w:line="240" w:lineRule="auto"/>
        <w:ind w:left="3938" w:hanging="3939"/>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else</w:t>
      </w:r>
      <w:r>
        <w:rPr>
          <w:rFonts w:ascii="FiraCode-Retina" w:hAnsi="FiraCode-Retina" w:cs="FiraCode-Retina"/>
          <w:color w:val="C0C5CE"/>
          <w:kern w:val="0"/>
          <w:sz w:val="40"/>
          <w:szCs w:val="40"/>
          <w:lang w:val="en-GB"/>
        </w:rPr>
        <w:t>{</w:t>
      </w:r>
    </w:p>
    <w:p w14:paraId="18B7A574" w14:textId="77777777" w:rsidR="00C36283" w:rsidRDefault="00C36283" w:rsidP="00C36283">
      <w:pPr>
        <w:autoSpaceDE w:val="0"/>
        <w:autoSpaceDN w:val="0"/>
        <w:adjustRightInd w:val="0"/>
        <w:spacing w:line="240" w:lineRule="auto"/>
        <w:ind w:left="4923" w:hanging="492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if</w:t>
      </w:r>
      <w:r>
        <w:rPr>
          <w:rFonts w:ascii="FiraCode-Retina" w:hAnsi="FiraCode-Retina" w:cs="FiraCode-Retina"/>
          <w:color w:val="C0C5CE"/>
          <w:kern w:val="0"/>
          <w:sz w:val="40"/>
          <w:szCs w:val="40"/>
          <w:lang w:val="en-GB"/>
        </w:rPr>
        <w:t xml:space="preserve"> (stevilo&gt;</w:t>
      </w:r>
      <w:r>
        <w:rPr>
          <w:rFonts w:ascii="FiraCode-Retina" w:hAnsi="FiraCode-Retina" w:cs="FiraCode-Retina"/>
          <w:color w:val="D18770"/>
          <w:kern w:val="0"/>
          <w:sz w:val="40"/>
          <w:szCs w:val="40"/>
          <w:lang w:val="en-GB"/>
        </w:rPr>
        <w:t>0</w:t>
      </w:r>
      <w:r>
        <w:rPr>
          <w:rFonts w:ascii="FiraCode-Retina" w:hAnsi="FiraCode-Retina" w:cs="FiraCode-Retina"/>
          <w:color w:val="C0C5CE"/>
          <w:kern w:val="0"/>
          <w:sz w:val="40"/>
          <w:szCs w:val="40"/>
          <w:lang w:val="en-GB"/>
        </w:rPr>
        <w:t>){</w:t>
      </w:r>
    </w:p>
    <w:p w14:paraId="585317A0" w14:textId="77777777" w:rsidR="00C36283" w:rsidRDefault="00C36283" w:rsidP="00C36283">
      <w:pPr>
        <w:autoSpaceDE w:val="0"/>
        <w:autoSpaceDN w:val="0"/>
        <w:adjustRightInd w:val="0"/>
        <w:spacing w:line="240" w:lineRule="auto"/>
        <w:ind w:left="5907" w:hanging="5908"/>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stevilo=(stevilo&gt;tab.length-</w:t>
      </w:r>
      <w:r>
        <w:rPr>
          <w:rFonts w:ascii="FiraCode-Retina" w:hAnsi="FiraCode-Retina" w:cs="FiraCode-Retina"/>
          <w:color w:val="D18770"/>
          <w:kern w:val="0"/>
          <w:sz w:val="40"/>
          <w:szCs w:val="40"/>
          <w:lang w:val="en-GB"/>
        </w:rPr>
        <w:t>1</w:t>
      </w:r>
      <w:r>
        <w:rPr>
          <w:rFonts w:ascii="FiraCode-Retina" w:hAnsi="FiraCode-Retina" w:cs="FiraCode-Retina"/>
          <w:color w:val="C0C5CE"/>
          <w:kern w:val="0"/>
          <w:sz w:val="40"/>
          <w:szCs w:val="40"/>
          <w:lang w:val="en-GB"/>
        </w:rPr>
        <w:t>)</w:t>
      </w:r>
      <w:r>
        <w:rPr>
          <w:rFonts w:ascii="FiraCode-Bold" w:hAnsi="FiraCode-Bold" w:cs="FiraCode-Bold"/>
          <w:b/>
          <w:bCs/>
          <w:color w:val="C9538C"/>
          <w:kern w:val="0"/>
          <w:sz w:val="40"/>
          <w:szCs w:val="40"/>
          <w:lang w:val="en-GB"/>
        </w:rPr>
        <w:t>?</w:t>
      </w:r>
      <w:r>
        <w:rPr>
          <w:rFonts w:ascii="FiraCode-Retina" w:hAnsi="FiraCode-Retina" w:cs="FiraCode-Retina"/>
          <w:color w:val="C0C5CE"/>
          <w:kern w:val="0"/>
          <w:sz w:val="40"/>
          <w:szCs w:val="40"/>
          <w:lang w:val="en-GB"/>
        </w:rPr>
        <w:t>tab.length-</w:t>
      </w:r>
      <w:r>
        <w:rPr>
          <w:rFonts w:ascii="FiraCode-Retina" w:hAnsi="FiraCode-Retina" w:cs="FiraCode-Retina"/>
          <w:color w:val="D18770"/>
          <w:kern w:val="0"/>
          <w:sz w:val="40"/>
          <w:szCs w:val="40"/>
          <w:lang w:val="en-GB"/>
        </w:rPr>
        <w:t>1</w:t>
      </w:r>
      <w:r>
        <w:rPr>
          <w:rFonts w:ascii="FiraCode-Bold" w:hAnsi="FiraCode-Bold" w:cs="FiraCode-Bold"/>
          <w:b/>
          <w:bCs/>
          <w:color w:val="C9538C"/>
          <w:kern w:val="0"/>
          <w:sz w:val="40"/>
          <w:szCs w:val="40"/>
          <w:lang w:val="en-GB"/>
        </w:rPr>
        <w:t>:</w:t>
      </w:r>
      <w:r>
        <w:rPr>
          <w:rFonts w:ascii="FiraCode-Retina" w:hAnsi="FiraCode-Retina" w:cs="FiraCode-Retina"/>
          <w:color w:val="C0C5CE"/>
          <w:kern w:val="0"/>
          <w:sz w:val="40"/>
          <w:szCs w:val="40"/>
          <w:lang w:val="en-GB"/>
        </w:rPr>
        <w:t>stevilo;</w:t>
      </w:r>
    </w:p>
    <w:p w14:paraId="06BE2FB8" w14:textId="77777777" w:rsidR="00C36283" w:rsidRDefault="00C36283" w:rsidP="00C36283">
      <w:pPr>
        <w:autoSpaceDE w:val="0"/>
        <w:autoSpaceDN w:val="0"/>
        <w:adjustRightInd w:val="0"/>
        <w:spacing w:line="240" w:lineRule="auto"/>
        <w:ind w:left="5907" w:hanging="5908"/>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for</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i = zacetek; i&lt;stevilo; i++) vsota+=tab[i];</w:t>
      </w:r>
    </w:p>
    <w:p w14:paraId="49394A1C" w14:textId="77777777" w:rsidR="00C36283" w:rsidRDefault="00C36283" w:rsidP="00C36283">
      <w:pPr>
        <w:autoSpaceDE w:val="0"/>
        <w:autoSpaceDN w:val="0"/>
        <w:adjustRightInd w:val="0"/>
        <w:spacing w:line="240" w:lineRule="auto"/>
        <w:ind w:left="3938" w:hanging="3939"/>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p>
    <w:p w14:paraId="35DCEAB7" w14:textId="77777777" w:rsidR="00C36283" w:rsidRDefault="00C36283" w:rsidP="00C36283">
      <w:pPr>
        <w:autoSpaceDE w:val="0"/>
        <w:autoSpaceDN w:val="0"/>
        <w:adjustRightInd w:val="0"/>
        <w:spacing w:line="240" w:lineRule="auto"/>
        <w:ind w:left="4923" w:hanging="492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else</w:t>
      </w: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if</w:t>
      </w:r>
      <w:r>
        <w:rPr>
          <w:rFonts w:ascii="FiraCode-Retina" w:hAnsi="FiraCode-Retina" w:cs="FiraCode-Retina"/>
          <w:color w:val="C0C5CE"/>
          <w:kern w:val="0"/>
          <w:sz w:val="40"/>
          <w:szCs w:val="40"/>
          <w:lang w:val="en-GB"/>
        </w:rPr>
        <w:t>(stevilo&lt;</w:t>
      </w:r>
      <w:r>
        <w:rPr>
          <w:rFonts w:ascii="FiraCode-Retina" w:hAnsi="FiraCode-Retina" w:cs="FiraCode-Retina"/>
          <w:color w:val="D18770"/>
          <w:kern w:val="0"/>
          <w:sz w:val="40"/>
          <w:szCs w:val="40"/>
          <w:lang w:val="en-GB"/>
        </w:rPr>
        <w:t>0</w:t>
      </w:r>
      <w:r>
        <w:rPr>
          <w:rFonts w:ascii="FiraCode-Retina" w:hAnsi="FiraCode-Retina" w:cs="FiraCode-Retina"/>
          <w:color w:val="C0C5CE"/>
          <w:kern w:val="0"/>
          <w:sz w:val="40"/>
          <w:szCs w:val="40"/>
          <w:lang w:val="en-GB"/>
        </w:rPr>
        <w:t>){</w:t>
      </w:r>
    </w:p>
    <w:p w14:paraId="77254073" w14:textId="77777777" w:rsidR="00C36283" w:rsidRDefault="00C36283" w:rsidP="00C36283">
      <w:pPr>
        <w:autoSpaceDE w:val="0"/>
        <w:autoSpaceDN w:val="0"/>
        <w:adjustRightInd w:val="0"/>
        <w:spacing w:line="240" w:lineRule="auto"/>
        <w:ind w:left="5907" w:hanging="5908"/>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lastRenderedPageBreak/>
        <w:t xml:space="preserve">                    stevilo=(stevilo&lt;-tab.length+</w:t>
      </w:r>
      <w:r>
        <w:rPr>
          <w:rFonts w:ascii="FiraCode-Retina" w:hAnsi="FiraCode-Retina" w:cs="FiraCode-Retina"/>
          <w:color w:val="D18770"/>
          <w:kern w:val="0"/>
          <w:sz w:val="40"/>
          <w:szCs w:val="40"/>
          <w:lang w:val="en-GB"/>
        </w:rPr>
        <w:t>1</w:t>
      </w:r>
      <w:r>
        <w:rPr>
          <w:rFonts w:ascii="FiraCode-Retina" w:hAnsi="FiraCode-Retina" w:cs="FiraCode-Retina"/>
          <w:color w:val="C0C5CE"/>
          <w:kern w:val="0"/>
          <w:sz w:val="40"/>
          <w:szCs w:val="40"/>
          <w:lang w:val="en-GB"/>
        </w:rPr>
        <w:t>)</w:t>
      </w:r>
      <w:r>
        <w:rPr>
          <w:rFonts w:ascii="FiraCode-Bold" w:hAnsi="FiraCode-Bold" w:cs="FiraCode-Bold"/>
          <w:b/>
          <w:bCs/>
          <w:color w:val="C9538C"/>
          <w:kern w:val="0"/>
          <w:sz w:val="40"/>
          <w:szCs w:val="40"/>
          <w:lang w:val="en-GB"/>
        </w:rPr>
        <w:t>?</w:t>
      </w:r>
      <w:r>
        <w:rPr>
          <w:rFonts w:ascii="FiraCode-Retina" w:hAnsi="FiraCode-Retina" w:cs="FiraCode-Retina"/>
          <w:color w:val="C0C5CE"/>
          <w:kern w:val="0"/>
          <w:sz w:val="40"/>
          <w:szCs w:val="40"/>
          <w:lang w:val="en-GB"/>
        </w:rPr>
        <w:t>-tab.length+</w:t>
      </w:r>
      <w:r>
        <w:rPr>
          <w:rFonts w:ascii="FiraCode-Retina" w:hAnsi="FiraCode-Retina" w:cs="FiraCode-Retina"/>
          <w:color w:val="D18770"/>
          <w:kern w:val="0"/>
          <w:sz w:val="40"/>
          <w:szCs w:val="40"/>
          <w:lang w:val="en-GB"/>
        </w:rPr>
        <w:t>1</w:t>
      </w:r>
      <w:r>
        <w:rPr>
          <w:rFonts w:ascii="FiraCode-Bold" w:hAnsi="FiraCode-Bold" w:cs="FiraCode-Bold"/>
          <w:b/>
          <w:bCs/>
          <w:color w:val="C9538C"/>
          <w:kern w:val="0"/>
          <w:sz w:val="40"/>
          <w:szCs w:val="40"/>
          <w:lang w:val="en-GB"/>
        </w:rPr>
        <w:t>:</w:t>
      </w:r>
      <w:r>
        <w:rPr>
          <w:rFonts w:ascii="FiraCode-Retina" w:hAnsi="FiraCode-Retina" w:cs="FiraCode-Retina"/>
          <w:color w:val="C0C5CE"/>
          <w:kern w:val="0"/>
          <w:sz w:val="40"/>
          <w:szCs w:val="40"/>
          <w:lang w:val="en-GB"/>
        </w:rPr>
        <w:t>stevilo;</w:t>
      </w:r>
    </w:p>
    <w:p w14:paraId="6B26710A" w14:textId="77777777" w:rsidR="00C36283" w:rsidRDefault="00C36283" w:rsidP="00C36283">
      <w:pPr>
        <w:autoSpaceDE w:val="0"/>
        <w:autoSpaceDN w:val="0"/>
        <w:adjustRightInd w:val="0"/>
        <w:spacing w:line="240" w:lineRule="auto"/>
        <w:ind w:left="5907" w:hanging="5908"/>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for</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i = zacetek; i&gt;stevilo;i--)vsota+=tab[i];</w:t>
      </w:r>
    </w:p>
    <w:p w14:paraId="3CCB70D0" w14:textId="77777777" w:rsidR="00C36283" w:rsidRDefault="00C36283" w:rsidP="00C36283">
      <w:pPr>
        <w:autoSpaceDE w:val="0"/>
        <w:autoSpaceDN w:val="0"/>
        <w:adjustRightInd w:val="0"/>
        <w:spacing w:line="240" w:lineRule="auto"/>
        <w:ind w:left="3938" w:hanging="3939"/>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p>
    <w:p w14:paraId="63B3AFDB" w14:textId="77777777" w:rsidR="00C36283" w:rsidRDefault="00C36283" w:rsidP="00C36283">
      <w:pPr>
        <w:autoSpaceDE w:val="0"/>
        <w:autoSpaceDN w:val="0"/>
        <w:adjustRightInd w:val="0"/>
        <w:spacing w:line="240" w:lineRule="auto"/>
        <w:ind w:left="3938" w:hanging="3939"/>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p>
    <w:p w14:paraId="7F6E4BA8"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catch</w:t>
      </w:r>
      <w:r>
        <w:rPr>
          <w:rFonts w:ascii="FiraCode-Retina" w:hAnsi="FiraCode-Retina" w:cs="FiraCode-Retina"/>
          <w:color w:val="C0C5CE"/>
          <w:kern w:val="0"/>
          <w:sz w:val="40"/>
          <w:szCs w:val="40"/>
          <w:lang w:val="en-GB"/>
        </w:rPr>
        <w:t>(</w:t>
      </w:r>
      <w:r>
        <w:rPr>
          <w:rFonts w:ascii="FiraCode-Retina" w:hAnsi="FiraCode-Retina" w:cs="FiraCode-Retina"/>
          <w:color w:val="73B6D1"/>
          <w:kern w:val="0"/>
          <w:sz w:val="40"/>
          <w:szCs w:val="40"/>
          <w:lang w:val="en-GB"/>
        </w:rPr>
        <w:t>ArrayIndexOutOfBoundsException</w:t>
      </w:r>
      <w:r>
        <w:rPr>
          <w:rFonts w:ascii="FiraCode-Retina" w:hAnsi="FiraCode-Retina" w:cs="FiraCode-Retina"/>
          <w:color w:val="C0C5CE"/>
          <w:kern w:val="0"/>
          <w:sz w:val="40"/>
          <w:szCs w:val="40"/>
          <w:lang w:val="en-GB"/>
        </w:rPr>
        <w:t xml:space="preserve"> exception){}</w:t>
      </w:r>
    </w:p>
    <w:p w14:paraId="455969D6"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return</w:t>
      </w:r>
      <w:r>
        <w:rPr>
          <w:rFonts w:ascii="FiraCode-Retina" w:hAnsi="FiraCode-Retina" w:cs="FiraCode-Retina"/>
          <w:color w:val="C0C5CE"/>
          <w:kern w:val="0"/>
          <w:sz w:val="40"/>
          <w:szCs w:val="40"/>
          <w:lang w:val="en-GB"/>
        </w:rPr>
        <w:t xml:space="preserve"> vsota;</w:t>
      </w:r>
    </w:p>
    <w:p w14:paraId="123E0FAF" w14:textId="77777777" w:rsidR="00C36283" w:rsidRDefault="00C36283" w:rsidP="00C36283">
      <w:pPr>
        <w:autoSpaceDE w:val="0"/>
        <w:autoSpaceDN w:val="0"/>
        <w:adjustRightInd w:val="0"/>
        <w:spacing w:line="240" w:lineRule="auto"/>
        <w:ind w:left="1969" w:hanging="1970"/>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p>
    <w:p w14:paraId="71EC775A" w14:textId="77777777" w:rsidR="00C36283" w:rsidRDefault="00C36283" w:rsidP="00C36283">
      <w:pPr>
        <w:autoSpaceDE w:val="0"/>
        <w:autoSpaceDN w:val="0"/>
        <w:adjustRightInd w:val="0"/>
        <w:spacing w:line="240" w:lineRule="auto"/>
        <w:ind w:left="1969" w:hanging="1970"/>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public</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static</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w:t>
      </w:r>
      <w:r>
        <w:rPr>
          <w:rFonts w:ascii="FiraCode-Retina" w:hAnsi="FiraCode-Retina" w:cs="FiraCode-Retina"/>
          <w:color w:val="4E9AD1"/>
          <w:kern w:val="0"/>
          <w:sz w:val="40"/>
          <w:szCs w:val="40"/>
          <w:lang w:val="en-GB"/>
        </w:rPr>
        <w:t>getIntTab</w:t>
      </w:r>
      <w:r>
        <w:rPr>
          <w:rFonts w:ascii="FiraCode-Retina" w:hAnsi="FiraCode-Retina" w:cs="FiraCode-Retina"/>
          <w:color w:val="C0C5CE"/>
          <w:kern w:val="0"/>
          <w:sz w:val="40"/>
          <w:szCs w:val="40"/>
          <w:lang w:val="en-GB"/>
        </w:rPr>
        <w:t>(</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w:t>
      </w:r>
      <w:r>
        <w:rPr>
          <w:rFonts w:ascii="FiraCode-Retina" w:hAnsi="FiraCode-Retina" w:cs="FiraCode-Retina"/>
          <w:color w:val="4186B8"/>
          <w:kern w:val="0"/>
          <w:sz w:val="40"/>
          <w:szCs w:val="40"/>
          <w:lang w:val="en-GB"/>
        </w:rPr>
        <w:t>dolzina</w:t>
      </w:r>
      <w:r>
        <w:rPr>
          <w:rFonts w:ascii="FiraCode-Retina" w:hAnsi="FiraCode-Retina" w:cs="FiraCode-Retina"/>
          <w:color w:val="C0C5CE"/>
          <w:kern w:val="0"/>
          <w:sz w:val="40"/>
          <w:szCs w:val="40"/>
          <w:lang w:val="en-GB"/>
        </w:rPr>
        <w:t>){</w:t>
      </w:r>
    </w:p>
    <w:p w14:paraId="17AB9C2D"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tab = </w:t>
      </w:r>
      <w:r>
        <w:rPr>
          <w:rFonts w:ascii="FiraCode-Bold" w:hAnsi="FiraCode-Bold" w:cs="FiraCode-Bold"/>
          <w:b/>
          <w:bCs/>
          <w:color w:val="C9538C"/>
          <w:kern w:val="0"/>
          <w:sz w:val="40"/>
          <w:szCs w:val="40"/>
          <w:lang w:val="en-GB"/>
        </w:rPr>
        <w:t>new</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[dolzina];</w:t>
      </w:r>
    </w:p>
    <w:p w14:paraId="2D933427"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for</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i =</w:t>
      </w:r>
      <w:r>
        <w:rPr>
          <w:rFonts w:ascii="FiraCode-Retina" w:hAnsi="FiraCode-Retina" w:cs="FiraCode-Retina"/>
          <w:color w:val="D18770"/>
          <w:kern w:val="0"/>
          <w:sz w:val="40"/>
          <w:szCs w:val="40"/>
          <w:lang w:val="en-GB"/>
        </w:rPr>
        <w:t>0</w:t>
      </w:r>
      <w:r>
        <w:rPr>
          <w:rFonts w:ascii="FiraCode-Retina" w:hAnsi="FiraCode-Retina" w:cs="FiraCode-Retina"/>
          <w:color w:val="C0C5CE"/>
          <w:kern w:val="0"/>
          <w:sz w:val="40"/>
          <w:szCs w:val="40"/>
          <w:lang w:val="en-GB"/>
        </w:rPr>
        <w:t>; i&lt;dolzina; i++)tab[i]=(</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w:t>
      </w:r>
      <w:r>
        <w:rPr>
          <w:rFonts w:ascii="FiraCode-Retina" w:hAnsi="FiraCode-Retina" w:cs="FiraCode-Retina"/>
          <w:color w:val="73B6D1"/>
          <w:kern w:val="0"/>
          <w:sz w:val="40"/>
          <w:szCs w:val="40"/>
          <w:lang w:val="en-GB"/>
        </w:rPr>
        <w:t>Math</w:t>
      </w:r>
      <w:r>
        <w:rPr>
          <w:rFonts w:ascii="FiraCode-Retina" w:hAnsi="FiraCode-Retina" w:cs="FiraCode-Retina"/>
          <w:color w:val="C0C5CE"/>
          <w:kern w:val="0"/>
          <w:sz w:val="40"/>
          <w:szCs w:val="40"/>
          <w:lang w:val="en-GB"/>
        </w:rPr>
        <w:t>.random()*</w:t>
      </w:r>
      <w:r>
        <w:rPr>
          <w:rFonts w:ascii="FiraCode-Retina" w:hAnsi="FiraCode-Retina" w:cs="FiraCode-Retina"/>
          <w:color w:val="73B6D1"/>
          <w:kern w:val="0"/>
          <w:sz w:val="40"/>
          <w:szCs w:val="40"/>
          <w:lang w:val="en-GB"/>
        </w:rPr>
        <w:t>Integer</w:t>
      </w:r>
      <w:r>
        <w:rPr>
          <w:rFonts w:ascii="FiraCode-Retina" w:hAnsi="FiraCode-Retina" w:cs="FiraCode-Retina"/>
          <w:color w:val="C0C5CE"/>
          <w:kern w:val="0"/>
          <w:sz w:val="40"/>
          <w:szCs w:val="40"/>
          <w:lang w:val="en-GB"/>
        </w:rPr>
        <w:t>.</w:t>
      </w:r>
      <w:r>
        <w:rPr>
          <w:rFonts w:ascii="FiraCode-Retina" w:hAnsi="FiraCode-Retina" w:cs="FiraCode-Retina"/>
          <w:color w:val="D18770"/>
          <w:kern w:val="0"/>
          <w:sz w:val="40"/>
          <w:szCs w:val="40"/>
          <w:lang w:val="en-GB"/>
        </w:rPr>
        <w:t>MAX_VALUE</w:t>
      </w:r>
      <w:r>
        <w:rPr>
          <w:rFonts w:ascii="FiraCode-Retina" w:hAnsi="FiraCode-Retina" w:cs="FiraCode-Retina"/>
          <w:color w:val="C0C5CE"/>
          <w:kern w:val="0"/>
          <w:sz w:val="40"/>
          <w:szCs w:val="40"/>
          <w:lang w:val="en-GB"/>
        </w:rPr>
        <w:t>);</w:t>
      </w:r>
    </w:p>
    <w:p w14:paraId="034492CA"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return</w:t>
      </w:r>
      <w:r>
        <w:rPr>
          <w:rFonts w:ascii="FiraCode-Retina" w:hAnsi="FiraCode-Retina" w:cs="FiraCode-Retina"/>
          <w:color w:val="C0C5CE"/>
          <w:kern w:val="0"/>
          <w:sz w:val="40"/>
          <w:szCs w:val="40"/>
          <w:lang w:val="en-GB"/>
        </w:rPr>
        <w:t xml:space="preserve"> tab;</w:t>
      </w:r>
    </w:p>
    <w:p w14:paraId="78C001F5" w14:textId="77777777" w:rsidR="00C36283" w:rsidRDefault="00C36283" w:rsidP="00C36283">
      <w:pPr>
        <w:autoSpaceDE w:val="0"/>
        <w:autoSpaceDN w:val="0"/>
        <w:adjustRightInd w:val="0"/>
        <w:spacing w:line="240" w:lineRule="auto"/>
        <w:ind w:left="1969" w:hanging="1970"/>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p>
    <w:p w14:paraId="79180525" w14:textId="77777777" w:rsidR="00C36283" w:rsidRDefault="00C36283" w:rsidP="00C36283">
      <w:pPr>
        <w:autoSpaceDE w:val="0"/>
        <w:autoSpaceDN w:val="0"/>
        <w:adjustRightInd w:val="0"/>
        <w:spacing w:line="240" w:lineRule="auto"/>
        <w:ind w:left="1969" w:hanging="1970"/>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public</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static</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char</w:t>
      </w:r>
      <w:r>
        <w:rPr>
          <w:rFonts w:ascii="FiraCode-Retina" w:hAnsi="FiraCode-Retina" w:cs="FiraCode-Retina"/>
          <w:color w:val="C0C5CE"/>
          <w:kern w:val="0"/>
          <w:sz w:val="40"/>
          <w:szCs w:val="40"/>
          <w:lang w:val="en-GB"/>
        </w:rPr>
        <w:t xml:space="preserve">[] </w:t>
      </w:r>
      <w:r>
        <w:rPr>
          <w:rFonts w:ascii="FiraCode-Retina" w:hAnsi="FiraCode-Retina" w:cs="FiraCode-Retina"/>
          <w:color w:val="4E9AD1"/>
          <w:kern w:val="0"/>
          <w:sz w:val="40"/>
          <w:szCs w:val="40"/>
          <w:lang w:val="en-GB"/>
        </w:rPr>
        <w:t>getCharTab</w:t>
      </w:r>
      <w:r>
        <w:rPr>
          <w:rFonts w:ascii="FiraCode-Retina" w:hAnsi="FiraCode-Retina" w:cs="FiraCode-Retina"/>
          <w:color w:val="C0C5CE"/>
          <w:kern w:val="0"/>
          <w:sz w:val="40"/>
          <w:szCs w:val="40"/>
          <w:lang w:val="en-GB"/>
        </w:rPr>
        <w:t>(</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w:t>
      </w:r>
      <w:r>
        <w:rPr>
          <w:rFonts w:ascii="FiraCode-Retina" w:hAnsi="FiraCode-Retina" w:cs="FiraCode-Retina"/>
          <w:color w:val="4186B8"/>
          <w:kern w:val="0"/>
          <w:sz w:val="40"/>
          <w:szCs w:val="40"/>
          <w:lang w:val="en-GB"/>
        </w:rPr>
        <w:t>dolzina</w:t>
      </w:r>
      <w:r>
        <w:rPr>
          <w:rFonts w:ascii="FiraCode-Retina" w:hAnsi="FiraCode-Retina" w:cs="FiraCode-Retina"/>
          <w:color w:val="C0C5CE"/>
          <w:kern w:val="0"/>
          <w:sz w:val="40"/>
          <w:szCs w:val="40"/>
          <w:lang w:val="en-GB"/>
        </w:rPr>
        <w:t>){</w:t>
      </w:r>
    </w:p>
    <w:p w14:paraId="298A5800"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char</w:t>
      </w:r>
      <w:r>
        <w:rPr>
          <w:rFonts w:ascii="FiraCode-Retina" w:hAnsi="FiraCode-Retina" w:cs="FiraCode-Retina"/>
          <w:color w:val="C0C5CE"/>
          <w:kern w:val="0"/>
          <w:sz w:val="40"/>
          <w:szCs w:val="40"/>
          <w:lang w:val="en-GB"/>
        </w:rPr>
        <w:t xml:space="preserve">[] tab = </w:t>
      </w:r>
      <w:r>
        <w:rPr>
          <w:rFonts w:ascii="FiraCode-Bold" w:hAnsi="FiraCode-Bold" w:cs="FiraCode-Bold"/>
          <w:b/>
          <w:bCs/>
          <w:color w:val="C9538C"/>
          <w:kern w:val="0"/>
          <w:sz w:val="40"/>
          <w:szCs w:val="40"/>
          <w:lang w:val="en-GB"/>
        </w:rPr>
        <w:t>new</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char</w:t>
      </w:r>
      <w:r>
        <w:rPr>
          <w:rFonts w:ascii="FiraCode-Retina" w:hAnsi="FiraCode-Retina" w:cs="FiraCode-Retina"/>
          <w:color w:val="C0C5CE"/>
          <w:kern w:val="0"/>
          <w:sz w:val="40"/>
          <w:szCs w:val="40"/>
          <w:lang w:val="en-GB"/>
        </w:rPr>
        <w:t>[dolzina];</w:t>
      </w:r>
    </w:p>
    <w:p w14:paraId="3B5EBFB5"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char</w:t>
      </w:r>
      <w:r>
        <w:rPr>
          <w:rFonts w:ascii="FiraCode-Retina" w:hAnsi="FiraCode-Retina" w:cs="FiraCode-Retina"/>
          <w:color w:val="C0C5CE"/>
          <w:kern w:val="0"/>
          <w:sz w:val="40"/>
          <w:szCs w:val="40"/>
          <w:lang w:val="en-GB"/>
        </w:rPr>
        <w:t>[] abeceda = {</w:t>
      </w:r>
      <w:r>
        <w:rPr>
          <w:rFonts w:ascii="FiraCode-Retina" w:hAnsi="FiraCode-Retina" w:cs="FiraCode-Retina"/>
          <w:color w:val="679C76"/>
          <w:kern w:val="0"/>
          <w:sz w:val="40"/>
          <w:szCs w:val="40"/>
          <w:lang w:val="en-GB"/>
        </w:rPr>
        <w:t>'a'</w:t>
      </w:r>
      <w:r>
        <w:rPr>
          <w:rFonts w:ascii="FiraCode-Retina" w:hAnsi="FiraCode-Retina" w:cs="FiraCode-Retina"/>
          <w:color w:val="C0C5CE"/>
          <w:kern w:val="0"/>
          <w:sz w:val="40"/>
          <w:szCs w:val="40"/>
          <w:lang w:val="en-GB"/>
        </w:rPr>
        <w:t>,</w:t>
      </w:r>
      <w:r>
        <w:rPr>
          <w:rFonts w:ascii="FiraCode-Retina" w:hAnsi="FiraCode-Retina" w:cs="FiraCode-Retina"/>
          <w:color w:val="679C76"/>
          <w:kern w:val="0"/>
          <w:sz w:val="40"/>
          <w:szCs w:val="40"/>
          <w:lang w:val="en-GB"/>
        </w:rPr>
        <w:t>'b'</w:t>
      </w:r>
      <w:r>
        <w:rPr>
          <w:rFonts w:ascii="FiraCode-Retina" w:hAnsi="FiraCode-Retina" w:cs="FiraCode-Retina"/>
          <w:color w:val="C0C5CE"/>
          <w:kern w:val="0"/>
          <w:sz w:val="40"/>
          <w:szCs w:val="40"/>
          <w:lang w:val="en-GB"/>
        </w:rPr>
        <w:t>,</w:t>
      </w:r>
      <w:r>
        <w:rPr>
          <w:rFonts w:ascii="FiraCode-Retina" w:hAnsi="FiraCode-Retina" w:cs="FiraCode-Retina"/>
          <w:color w:val="679C76"/>
          <w:kern w:val="0"/>
          <w:sz w:val="40"/>
          <w:szCs w:val="40"/>
          <w:lang w:val="en-GB"/>
        </w:rPr>
        <w:t>'c'</w:t>
      </w:r>
      <w:r>
        <w:rPr>
          <w:rFonts w:ascii="FiraCode-Retina" w:hAnsi="FiraCode-Retina" w:cs="FiraCode-Retina"/>
          <w:color w:val="C0C5CE"/>
          <w:kern w:val="0"/>
          <w:sz w:val="40"/>
          <w:szCs w:val="40"/>
          <w:lang w:val="en-GB"/>
        </w:rPr>
        <w:t>,</w:t>
      </w:r>
      <w:r>
        <w:rPr>
          <w:rFonts w:ascii="FiraCode-Retina" w:hAnsi="FiraCode-Retina" w:cs="FiraCode-Retina"/>
          <w:color w:val="679C76"/>
          <w:kern w:val="0"/>
          <w:sz w:val="40"/>
          <w:szCs w:val="40"/>
          <w:lang w:val="en-GB"/>
        </w:rPr>
        <w:t>'č'</w:t>
      </w:r>
      <w:r>
        <w:rPr>
          <w:rFonts w:ascii="FiraCode-Retina" w:hAnsi="FiraCode-Retina" w:cs="FiraCode-Retina"/>
          <w:color w:val="C0C5CE"/>
          <w:kern w:val="0"/>
          <w:sz w:val="40"/>
          <w:szCs w:val="40"/>
          <w:lang w:val="en-GB"/>
        </w:rPr>
        <w:t>,</w:t>
      </w:r>
      <w:r>
        <w:rPr>
          <w:rFonts w:ascii="FiraCode-Retina" w:hAnsi="FiraCode-Retina" w:cs="FiraCode-Retina"/>
          <w:color w:val="679C76"/>
          <w:kern w:val="0"/>
          <w:sz w:val="40"/>
          <w:szCs w:val="40"/>
          <w:lang w:val="en-GB"/>
        </w:rPr>
        <w:t>'d'</w:t>
      </w:r>
      <w:r>
        <w:rPr>
          <w:rFonts w:ascii="FiraCode-Retina" w:hAnsi="FiraCode-Retina" w:cs="FiraCode-Retina"/>
          <w:color w:val="C0C5CE"/>
          <w:kern w:val="0"/>
          <w:sz w:val="40"/>
          <w:szCs w:val="40"/>
          <w:lang w:val="en-GB"/>
        </w:rPr>
        <w:t>,</w:t>
      </w:r>
      <w:r>
        <w:rPr>
          <w:rFonts w:ascii="FiraCode-Retina" w:hAnsi="FiraCode-Retina" w:cs="FiraCode-Retina"/>
          <w:color w:val="679C76"/>
          <w:kern w:val="0"/>
          <w:sz w:val="40"/>
          <w:szCs w:val="40"/>
          <w:lang w:val="en-GB"/>
        </w:rPr>
        <w:t>'e'</w:t>
      </w:r>
      <w:r>
        <w:rPr>
          <w:rFonts w:ascii="FiraCode-Retina" w:hAnsi="FiraCode-Retina" w:cs="FiraCode-Retina"/>
          <w:color w:val="C0C5CE"/>
          <w:kern w:val="0"/>
          <w:sz w:val="40"/>
          <w:szCs w:val="40"/>
          <w:lang w:val="en-GB"/>
        </w:rPr>
        <w:t>,</w:t>
      </w:r>
      <w:r>
        <w:rPr>
          <w:rFonts w:ascii="FiraCode-Retina" w:hAnsi="FiraCode-Retina" w:cs="FiraCode-Retina"/>
          <w:color w:val="679C76"/>
          <w:kern w:val="0"/>
          <w:sz w:val="40"/>
          <w:szCs w:val="40"/>
          <w:lang w:val="en-GB"/>
        </w:rPr>
        <w:t>'f'</w:t>
      </w:r>
      <w:r>
        <w:rPr>
          <w:rFonts w:ascii="FiraCode-Retina" w:hAnsi="FiraCode-Retina" w:cs="FiraCode-Retina"/>
          <w:color w:val="C0C5CE"/>
          <w:kern w:val="0"/>
          <w:sz w:val="40"/>
          <w:szCs w:val="40"/>
          <w:lang w:val="en-GB"/>
        </w:rPr>
        <w:t>,</w:t>
      </w:r>
      <w:r>
        <w:rPr>
          <w:rFonts w:ascii="FiraCode-Retina" w:hAnsi="FiraCode-Retina" w:cs="FiraCode-Retina"/>
          <w:color w:val="679C76"/>
          <w:kern w:val="0"/>
          <w:sz w:val="40"/>
          <w:szCs w:val="40"/>
          <w:lang w:val="en-GB"/>
        </w:rPr>
        <w:t>'g'</w:t>
      </w:r>
      <w:r>
        <w:rPr>
          <w:rFonts w:ascii="FiraCode-Retina" w:hAnsi="FiraCode-Retina" w:cs="FiraCode-Retina"/>
          <w:color w:val="C0C5CE"/>
          <w:kern w:val="0"/>
          <w:sz w:val="40"/>
          <w:szCs w:val="40"/>
          <w:lang w:val="en-GB"/>
        </w:rPr>
        <w:t>,</w:t>
      </w:r>
      <w:r>
        <w:rPr>
          <w:rFonts w:ascii="FiraCode-Retina" w:hAnsi="FiraCode-Retina" w:cs="FiraCode-Retina"/>
          <w:color w:val="679C76"/>
          <w:kern w:val="0"/>
          <w:sz w:val="40"/>
          <w:szCs w:val="40"/>
          <w:lang w:val="en-GB"/>
        </w:rPr>
        <w:t>'h'</w:t>
      </w:r>
      <w:r>
        <w:rPr>
          <w:rFonts w:ascii="FiraCode-Retina" w:hAnsi="FiraCode-Retina" w:cs="FiraCode-Retina"/>
          <w:color w:val="C0C5CE"/>
          <w:kern w:val="0"/>
          <w:sz w:val="40"/>
          <w:szCs w:val="40"/>
          <w:lang w:val="en-GB"/>
        </w:rPr>
        <w:t>,</w:t>
      </w:r>
      <w:r>
        <w:rPr>
          <w:rFonts w:ascii="FiraCode-Retina" w:hAnsi="FiraCode-Retina" w:cs="FiraCode-Retina"/>
          <w:color w:val="679C76"/>
          <w:kern w:val="0"/>
          <w:sz w:val="40"/>
          <w:szCs w:val="40"/>
          <w:lang w:val="en-GB"/>
        </w:rPr>
        <w:t>'i'</w:t>
      </w:r>
      <w:r>
        <w:rPr>
          <w:rFonts w:ascii="FiraCode-Retina" w:hAnsi="FiraCode-Retina" w:cs="FiraCode-Retina"/>
          <w:color w:val="C0C5CE"/>
          <w:kern w:val="0"/>
          <w:sz w:val="40"/>
          <w:szCs w:val="40"/>
          <w:lang w:val="en-GB"/>
        </w:rPr>
        <w:t>,</w:t>
      </w:r>
      <w:r>
        <w:rPr>
          <w:rFonts w:ascii="FiraCode-Retina" w:hAnsi="FiraCode-Retina" w:cs="FiraCode-Retina"/>
          <w:color w:val="679C76"/>
          <w:kern w:val="0"/>
          <w:sz w:val="40"/>
          <w:szCs w:val="40"/>
          <w:lang w:val="en-GB"/>
        </w:rPr>
        <w:t>'j'</w:t>
      </w:r>
      <w:r>
        <w:rPr>
          <w:rFonts w:ascii="FiraCode-Retina" w:hAnsi="FiraCode-Retina" w:cs="FiraCode-Retina"/>
          <w:color w:val="C0C5CE"/>
          <w:kern w:val="0"/>
          <w:sz w:val="40"/>
          <w:szCs w:val="40"/>
          <w:lang w:val="en-GB"/>
        </w:rPr>
        <w:t>,</w:t>
      </w:r>
      <w:r>
        <w:rPr>
          <w:rFonts w:ascii="FiraCode-Retina" w:hAnsi="FiraCode-Retina" w:cs="FiraCode-Retina"/>
          <w:color w:val="679C76"/>
          <w:kern w:val="0"/>
          <w:sz w:val="40"/>
          <w:szCs w:val="40"/>
          <w:lang w:val="en-GB"/>
        </w:rPr>
        <w:t>'k'</w:t>
      </w:r>
      <w:r>
        <w:rPr>
          <w:rFonts w:ascii="FiraCode-Retina" w:hAnsi="FiraCode-Retina" w:cs="FiraCode-Retina"/>
          <w:color w:val="C0C5CE"/>
          <w:kern w:val="0"/>
          <w:sz w:val="40"/>
          <w:szCs w:val="40"/>
          <w:lang w:val="en-GB"/>
        </w:rPr>
        <w:t>,</w:t>
      </w:r>
      <w:r>
        <w:rPr>
          <w:rFonts w:ascii="FiraCode-Retina" w:hAnsi="FiraCode-Retina" w:cs="FiraCode-Retina"/>
          <w:color w:val="679C76"/>
          <w:kern w:val="0"/>
          <w:sz w:val="40"/>
          <w:szCs w:val="40"/>
          <w:lang w:val="en-GB"/>
        </w:rPr>
        <w:t>'l'</w:t>
      </w:r>
      <w:r>
        <w:rPr>
          <w:rFonts w:ascii="FiraCode-Retina" w:hAnsi="FiraCode-Retina" w:cs="FiraCode-Retina"/>
          <w:color w:val="C0C5CE"/>
          <w:kern w:val="0"/>
          <w:sz w:val="40"/>
          <w:szCs w:val="40"/>
          <w:lang w:val="en-GB"/>
        </w:rPr>
        <w:t>,</w:t>
      </w:r>
      <w:r>
        <w:rPr>
          <w:rFonts w:ascii="FiraCode-Retina" w:hAnsi="FiraCode-Retina" w:cs="FiraCode-Retina"/>
          <w:color w:val="679C76"/>
          <w:kern w:val="0"/>
          <w:sz w:val="40"/>
          <w:szCs w:val="40"/>
          <w:lang w:val="en-GB"/>
        </w:rPr>
        <w:t>'m'</w:t>
      </w:r>
      <w:r>
        <w:rPr>
          <w:rFonts w:ascii="FiraCode-Retina" w:hAnsi="FiraCode-Retina" w:cs="FiraCode-Retina"/>
          <w:color w:val="C0C5CE"/>
          <w:kern w:val="0"/>
          <w:sz w:val="40"/>
          <w:szCs w:val="40"/>
          <w:lang w:val="en-GB"/>
        </w:rPr>
        <w:t>,</w:t>
      </w:r>
      <w:r>
        <w:rPr>
          <w:rFonts w:ascii="FiraCode-Retina" w:hAnsi="FiraCode-Retina" w:cs="FiraCode-Retina"/>
          <w:color w:val="679C76"/>
          <w:kern w:val="0"/>
          <w:sz w:val="40"/>
          <w:szCs w:val="40"/>
          <w:lang w:val="en-GB"/>
        </w:rPr>
        <w:t>'n'</w:t>
      </w:r>
      <w:r>
        <w:rPr>
          <w:rFonts w:ascii="FiraCode-Retina" w:hAnsi="FiraCode-Retina" w:cs="FiraCode-Retina"/>
          <w:color w:val="C0C5CE"/>
          <w:kern w:val="0"/>
          <w:sz w:val="40"/>
          <w:szCs w:val="40"/>
          <w:lang w:val="en-GB"/>
        </w:rPr>
        <w:t>,</w:t>
      </w:r>
      <w:r>
        <w:rPr>
          <w:rFonts w:ascii="FiraCode-Retina" w:hAnsi="FiraCode-Retina" w:cs="FiraCode-Retina"/>
          <w:color w:val="679C76"/>
          <w:kern w:val="0"/>
          <w:sz w:val="40"/>
          <w:szCs w:val="40"/>
          <w:lang w:val="en-GB"/>
        </w:rPr>
        <w:t>'o'</w:t>
      </w:r>
      <w:r>
        <w:rPr>
          <w:rFonts w:ascii="FiraCode-Retina" w:hAnsi="FiraCode-Retina" w:cs="FiraCode-Retina"/>
          <w:color w:val="C0C5CE"/>
          <w:kern w:val="0"/>
          <w:sz w:val="40"/>
          <w:szCs w:val="40"/>
          <w:lang w:val="en-GB"/>
        </w:rPr>
        <w:t>,</w:t>
      </w:r>
      <w:r>
        <w:rPr>
          <w:rFonts w:ascii="FiraCode-Retina" w:hAnsi="FiraCode-Retina" w:cs="FiraCode-Retina"/>
          <w:color w:val="679C76"/>
          <w:kern w:val="0"/>
          <w:sz w:val="40"/>
          <w:szCs w:val="40"/>
          <w:lang w:val="en-GB"/>
        </w:rPr>
        <w:t>'p'</w:t>
      </w:r>
      <w:r>
        <w:rPr>
          <w:rFonts w:ascii="FiraCode-Retina" w:hAnsi="FiraCode-Retina" w:cs="FiraCode-Retina"/>
          <w:color w:val="C0C5CE"/>
          <w:kern w:val="0"/>
          <w:sz w:val="40"/>
          <w:szCs w:val="40"/>
          <w:lang w:val="en-GB"/>
        </w:rPr>
        <w:t>,</w:t>
      </w:r>
      <w:r>
        <w:rPr>
          <w:rFonts w:ascii="FiraCode-Retina" w:hAnsi="FiraCode-Retina" w:cs="FiraCode-Retina"/>
          <w:color w:val="679C76"/>
          <w:kern w:val="0"/>
          <w:sz w:val="40"/>
          <w:szCs w:val="40"/>
          <w:lang w:val="en-GB"/>
        </w:rPr>
        <w:t>'r'</w:t>
      </w:r>
      <w:r>
        <w:rPr>
          <w:rFonts w:ascii="FiraCode-Retina" w:hAnsi="FiraCode-Retina" w:cs="FiraCode-Retina"/>
          <w:color w:val="C0C5CE"/>
          <w:kern w:val="0"/>
          <w:sz w:val="40"/>
          <w:szCs w:val="40"/>
          <w:lang w:val="en-GB"/>
        </w:rPr>
        <w:t>,</w:t>
      </w:r>
      <w:r>
        <w:rPr>
          <w:rFonts w:ascii="FiraCode-Retina" w:hAnsi="FiraCode-Retina" w:cs="FiraCode-Retina"/>
          <w:color w:val="679C76"/>
          <w:kern w:val="0"/>
          <w:sz w:val="40"/>
          <w:szCs w:val="40"/>
          <w:lang w:val="en-GB"/>
        </w:rPr>
        <w:t>'s'</w:t>
      </w:r>
      <w:r>
        <w:rPr>
          <w:rFonts w:ascii="FiraCode-Retina" w:hAnsi="FiraCode-Retina" w:cs="FiraCode-Retina"/>
          <w:color w:val="C0C5CE"/>
          <w:kern w:val="0"/>
          <w:sz w:val="40"/>
          <w:szCs w:val="40"/>
          <w:lang w:val="en-GB"/>
        </w:rPr>
        <w:t>,</w:t>
      </w:r>
      <w:r>
        <w:rPr>
          <w:rFonts w:ascii="FiraCode-Retina" w:hAnsi="FiraCode-Retina" w:cs="FiraCode-Retina"/>
          <w:color w:val="679C76"/>
          <w:kern w:val="0"/>
          <w:sz w:val="40"/>
          <w:szCs w:val="40"/>
          <w:lang w:val="en-GB"/>
        </w:rPr>
        <w:t>'š'</w:t>
      </w:r>
      <w:r>
        <w:rPr>
          <w:rFonts w:ascii="FiraCode-Retina" w:hAnsi="FiraCode-Retina" w:cs="FiraCode-Retina"/>
          <w:color w:val="C0C5CE"/>
          <w:kern w:val="0"/>
          <w:sz w:val="40"/>
          <w:szCs w:val="40"/>
          <w:lang w:val="en-GB"/>
        </w:rPr>
        <w:t>,</w:t>
      </w:r>
      <w:r>
        <w:rPr>
          <w:rFonts w:ascii="FiraCode-Retina" w:hAnsi="FiraCode-Retina" w:cs="FiraCode-Retina"/>
          <w:color w:val="679C76"/>
          <w:kern w:val="0"/>
          <w:sz w:val="40"/>
          <w:szCs w:val="40"/>
          <w:lang w:val="en-GB"/>
        </w:rPr>
        <w:t>'t'</w:t>
      </w:r>
      <w:r>
        <w:rPr>
          <w:rFonts w:ascii="FiraCode-Retina" w:hAnsi="FiraCode-Retina" w:cs="FiraCode-Retina"/>
          <w:color w:val="C0C5CE"/>
          <w:kern w:val="0"/>
          <w:sz w:val="40"/>
          <w:szCs w:val="40"/>
          <w:lang w:val="en-GB"/>
        </w:rPr>
        <w:t>,</w:t>
      </w:r>
      <w:r>
        <w:rPr>
          <w:rFonts w:ascii="FiraCode-Retina" w:hAnsi="FiraCode-Retina" w:cs="FiraCode-Retina"/>
          <w:color w:val="679C76"/>
          <w:kern w:val="0"/>
          <w:sz w:val="40"/>
          <w:szCs w:val="40"/>
          <w:lang w:val="en-GB"/>
        </w:rPr>
        <w:t>'u'</w:t>
      </w:r>
      <w:r>
        <w:rPr>
          <w:rFonts w:ascii="FiraCode-Retina" w:hAnsi="FiraCode-Retina" w:cs="FiraCode-Retina"/>
          <w:color w:val="C0C5CE"/>
          <w:kern w:val="0"/>
          <w:sz w:val="40"/>
          <w:szCs w:val="40"/>
          <w:lang w:val="en-GB"/>
        </w:rPr>
        <w:t>,</w:t>
      </w:r>
      <w:r>
        <w:rPr>
          <w:rFonts w:ascii="FiraCode-Retina" w:hAnsi="FiraCode-Retina" w:cs="FiraCode-Retina"/>
          <w:color w:val="679C76"/>
          <w:kern w:val="0"/>
          <w:sz w:val="40"/>
          <w:szCs w:val="40"/>
          <w:lang w:val="en-GB"/>
        </w:rPr>
        <w:t>'v'</w:t>
      </w:r>
      <w:r>
        <w:rPr>
          <w:rFonts w:ascii="FiraCode-Retina" w:hAnsi="FiraCode-Retina" w:cs="FiraCode-Retina"/>
          <w:color w:val="C0C5CE"/>
          <w:kern w:val="0"/>
          <w:sz w:val="40"/>
          <w:szCs w:val="40"/>
          <w:lang w:val="en-GB"/>
        </w:rPr>
        <w:t>,</w:t>
      </w:r>
      <w:r>
        <w:rPr>
          <w:rFonts w:ascii="FiraCode-Retina" w:hAnsi="FiraCode-Retina" w:cs="FiraCode-Retina"/>
          <w:color w:val="679C76"/>
          <w:kern w:val="0"/>
          <w:sz w:val="40"/>
          <w:szCs w:val="40"/>
          <w:lang w:val="en-GB"/>
        </w:rPr>
        <w:t>'z'</w:t>
      </w:r>
      <w:r>
        <w:rPr>
          <w:rFonts w:ascii="FiraCode-Retina" w:hAnsi="FiraCode-Retina" w:cs="FiraCode-Retina"/>
          <w:color w:val="C0C5CE"/>
          <w:kern w:val="0"/>
          <w:sz w:val="40"/>
          <w:szCs w:val="40"/>
          <w:lang w:val="en-GB"/>
        </w:rPr>
        <w:t>,</w:t>
      </w:r>
      <w:r>
        <w:rPr>
          <w:rFonts w:ascii="FiraCode-Retina" w:hAnsi="FiraCode-Retina" w:cs="FiraCode-Retina"/>
          <w:color w:val="679C76"/>
          <w:kern w:val="0"/>
          <w:sz w:val="40"/>
          <w:szCs w:val="40"/>
          <w:lang w:val="en-GB"/>
        </w:rPr>
        <w:t>'ž'</w:t>
      </w:r>
      <w:r>
        <w:rPr>
          <w:rFonts w:ascii="FiraCode-Retina" w:hAnsi="FiraCode-Retina" w:cs="FiraCode-Retina"/>
          <w:color w:val="C0C5CE"/>
          <w:kern w:val="0"/>
          <w:sz w:val="40"/>
          <w:szCs w:val="40"/>
          <w:lang w:val="en-GB"/>
        </w:rPr>
        <w:t>,</w:t>
      </w:r>
      <w:r>
        <w:rPr>
          <w:rFonts w:ascii="FiraCode-Retina" w:hAnsi="FiraCode-Retina" w:cs="FiraCode-Retina"/>
          <w:color w:val="679C76"/>
          <w:kern w:val="0"/>
          <w:sz w:val="40"/>
          <w:szCs w:val="40"/>
          <w:lang w:val="en-GB"/>
        </w:rPr>
        <w:t>'A'</w:t>
      </w:r>
      <w:r>
        <w:rPr>
          <w:rFonts w:ascii="FiraCode-Retina" w:hAnsi="FiraCode-Retina" w:cs="FiraCode-Retina"/>
          <w:color w:val="C0C5CE"/>
          <w:kern w:val="0"/>
          <w:sz w:val="40"/>
          <w:szCs w:val="40"/>
          <w:lang w:val="en-GB"/>
        </w:rPr>
        <w:t>,</w:t>
      </w:r>
      <w:r>
        <w:rPr>
          <w:rFonts w:ascii="FiraCode-Retina" w:hAnsi="FiraCode-Retina" w:cs="FiraCode-Retina"/>
          <w:color w:val="679C76"/>
          <w:kern w:val="0"/>
          <w:sz w:val="40"/>
          <w:szCs w:val="40"/>
          <w:lang w:val="en-GB"/>
        </w:rPr>
        <w:t>'B'</w:t>
      </w:r>
      <w:r>
        <w:rPr>
          <w:rFonts w:ascii="FiraCode-Retina" w:hAnsi="FiraCode-Retina" w:cs="FiraCode-Retina"/>
          <w:color w:val="C0C5CE"/>
          <w:kern w:val="0"/>
          <w:sz w:val="40"/>
          <w:szCs w:val="40"/>
          <w:lang w:val="en-GB"/>
        </w:rPr>
        <w:t>,</w:t>
      </w:r>
      <w:r>
        <w:rPr>
          <w:rFonts w:ascii="FiraCode-Retina" w:hAnsi="FiraCode-Retina" w:cs="FiraCode-Retina"/>
          <w:color w:val="679C76"/>
          <w:kern w:val="0"/>
          <w:sz w:val="40"/>
          <w:szCs w:val="40"/>
          <w:lang w:val="en-GB"/>
        </w:rPr>
        <w:t>'C'</w:t>
      </w:r>
      <w:r>
        <w:rPr>
          <w:rFonts w:ascii="FiraCode-Retina" w:hAnsi="FiraCode-Retina" w:cs="FiraCode-Retina"/>
          <w:color w:val="C0C5CE"/>
          <w:kern w:val="0"/>
          <w:sz w:val="40"/>
          <w:szCs w:val="40"/>
          <w:lang w:val="en-GB"/>
        </w:rPr>
        <w:t>,</w:t>
      </w:r>
      <w:r>
        <w:rPr>
          <w:rFonts w:ascii="FiraCode-Retina" w:hAnsi="FiraCode-Retina" w:cs="FiraCode-Retina"/>
          <w:color w:val="679C76"/>
          <w:kern w:val="0"/>
          <w:sz w:val="40"/>
          <w:szCs w:val="40"/>
          <w:lang w:val="en-GB"/>
        </w:rPr>
        <w:t>'Č'</w:t>
      </w:r>
      <w:r>
        <w:rPr>
          <w:rFonts w:ascii="FiraCode-Retina" w:hAnsi="FiraCode-Retina" w:cs="FiraCode-Retina"/>
          <w:color w:val="C0C5CE"/>
          <w:kern w:val="0"/>
          <w:sz w:val="40"/>
          <w:szCs w:val="40"/>
          <w:lang w:val="en-GB"/>
        </w:rPr>
        <w:t>,</w:t>
      </w:r>
      <w:r>
        <w:rPr>
          <w:rFonts w:ascii="FiraCode-Retina" w:hAnsi="FiraCode-Retina" w:cs="FiraCode-Retina"/>
          <w:color w:val="679C76"/>
          <w:kern w:val="0"/>
          <w:sz w:val="40"/>
          <w:szCs w:val="40"/>
          <w:lang w:val="en-GB"/>
        </w:rPr>
        <w:t>'D'</w:t>
      </w:r>
      <w:r>
        <w:rPr>
          <w:rFonts w:ascii="FiraCode-Retina" w:hAnsi="FiraCode-Retina" w:cs="FiraCode-Retina"/>
          <w:color w:val="C0C5CE"/>
          <w:kern w:val="0"/>
          <w:sz w:val="40"/>
          <w:szCs w:val="40"/>
          <w:lang w:val="en-GB"/>
        </w:rPr>
        <w:t>,</w:t>
      </w:r>
      <w:r>
        <w:rPr>
          <w:rFonts w:ascii="FiraCode-Retina" w:hAnsi="FiraCode-Retina" w:cs="FiraCode-Retina"/>
          <w:color w:val="679C76"/>
          <w:kern w:val="0"/>
          <w:sz w:val="40"/>
          <w:szCs w:val="40"/>
          <w:lang w:val="en-GB"/>
        </w:rPr>
        <w:t>'E'</w:t>
      </w:r>
      <w:r>
        <w:rPr>
          <w:rFonts w:ascii="FiraCode-Retina" w:hAnsi="FiraCode-Retina" w:cs="FiraCode-Retina"/>
          <w:color w:val="C0C5CE"/>
          <w:kern w:val="0"/>
          <w:sz w:val="40"/>
          <w:szCs w:val="40"/>
          <w:lang w:val="en-GB"/>
        </w:rPr>
        <w:t>,</w:t>
      </w:r>
      <w:r>
        <w:rPr>
          <w:rFonts w:ascii="FiraCode-Retina" w:hAnsi="FiraCode-Retina" w:cs="FiraCode-Retina"/>
          <w:color w:val="679C76"/>
          <w:kern w:val="0"/>
          <w:sz w:val="40"/>
          <w:szCs w:val="40"/>
          <w:lang w:val="en-GB"/>
        </w:rPr>
        <w:t>'F'</w:t>
      </w:r>
      <w:r>
        <w:rPr>
          <w:rFonts w:ascii="FiraCode-Retina" w:hAnsi="FiraCode-Retina" w:cs="FiraCode-Retina"/>
          <w:color w:val="C0C5CE"/>
          <w:kern w:val="0"/>
          <w:sz w:val="40"/>
          <w:szCs w:val="40"/>
          <w:lang w:val="en-GB"/>
        </w:rPr>
        <w:t>,</w:t>
      </w:r>
      <w:r>
        <w:rPr>
          <w:rFonts w:ascii="FiraCode-Retina" w:hAnsi="FiraCode-Retina" w:cs="FiraCode-Retina"/>
          <w:color w:val="679C76"/>
          <w:kern w:val="0"/>
          <w:sz w:val="40"/>
          <w:szCs w:val="40"/>
          <w:lang w:val="en-GB"/>
        </w:rPr>
        <w:t>'G'</w:t>
      </w:r>
      <w:r>
        <w:rPr>
          <w:rFonts w:ascii="FiraCode-Retina" w:hAnsi="FiraCode-Retina" w:cs="FiraCode-Retina"/>
          <w:color w:val="C0C5CE"/>
          <w:kern w:val="0"/>
          <w:sz w:val="40"/>
          <w:szCs w:val="40"/>
          <w:lang w:val="en-GB"/>
        </w:rPr>
        <w:t>,</w:t>
      </w:r>
      <w:r>
        <w:rPr>
          <w:rFonts w:ascii="FiraCode-Retina" w:hAnsi="FiraCode-Retina" w:cs="FiraCode-Retina"/>
          <w:color w:val="679C76"/>
          <w:kern w:val="0"/>
          <w:sz w:val="40"/>
          <w:szCs w:val="40"/>
          <w:lang w:val="en-GB"/>
        </w:rPr>
        <w:t>'H'</w:t>
      </w:r>
      <w:r>
        <w:rPr>
          <w:rFonts w:ascii="FiraCode-Retina" w:hAnsi="FiraCode-Retina" w:cs="FiraCode-Retina"/>
          <w:color w:val="C0C5CE"/>
          <w:kern w:val="0"/>
          <w:sz w:val="40"/>
          <w:szCs w:val="40"/>
          <w:lang w:val="en-GB"/>
        </w:rPr>
        <w:t>,</w:t>
      </w:r>
      <w:r>
        <w:rPr>
          <w:rFonts w:ascii="FiraCode-Retina" w:hAnsi="FiraCode-Retina" w:cs="FiraCode-Retina"/>
          <w:color w:val="679C76"/>
          <w:kern w:val="0"/>
          <w:sz w:val="40"/>
          <w:szCs w:val="40"/>
          <w:lang w:val="en-GB"/>
        </w:rPr>
        <w:t>'I'</w:t>
      </w:r>
      <w:r>
        <w:rPr>
          <w:rFonts w:ascii="FiraCode-Retina" w:hAnsi="FiraCode-Retina" w:cs="FiraCode-Retina"/>
          <w:color w:val="C0C5CE"/>
          <w:kern w:val="0"/>
          <w:sz w:val="40"/>
          <w:szCs w:val="40"/>
          <w:lang w:val="en-GB"/>
        </w:rPr>
        <w:t>,</w:t>
      </w:r>
      <w:r>
        <w:rPr>
          <w:rFonts w:ascii="FiraCode-Retina" w:hAnsi="FiraCode-Retina" w:cs="FiraCode-Retina"/>
          <w:color w:val="679C76"/>
          <w:kern w:val="0"/>
          <w:sz w:val="40"/>
          <w:szCs w:val="40"/>
          <w:lang w:val="en-GB"/>
        </w:rPr>
        <w:t>'J'</w:t>
      </w:r>
      <w:r>
        <w:rPr>
          <w:rFonts w:ascii="FiraCode-Retina" w:hAnsi="FiraCode-Retina" w:cs="FiraCode-Retina"/>
          <w:color w:val="C0C5CE"/>
          <w:kern w:val="0"/>
          <w:sz w:val="40"/>
          <w:szCs w:val="40"/>
          <w:lang w:val="en-GB"/>
        </w:rPr>
        <w:t>,</w:t>
      </w:r>
      <w:r>
        <w:rPr>
          <w:rFonts w:ascii="FiraCode-Retina" w:hAnsi="FiraCode-Retina" w:cs="FiraCode-Retina"/>
          <w:color w:val="679C76"/>
          <w:kern w:val="0"/>
          <w:sz w:val="40"/>
          <w:szCs w:val="40"/>
          <w:lang w:val="en-GB"/>
        </w:rPr>
        <w:t>'K'</w:t>
      </w:r>
      <w:r>
        <w:rPr>
          <w:rFonts w:ascii="FiraCode-Retina" w:hAnsi="FiraCode-Retina" w:cs="FiraCode-Retina"/>
          <w:color w:val="C0C5CE"/>
          <w:kern w:val="0"/>
          <w:sz w:val="40"/>
          <w:szCs w:val="40"/>
          <w:lang w:val="en-GB"/>
        </w:rPr>
        <w:t>,</w:t>
      </w:r>
      <w:r>
        <w:rPr>
          <w:rFonts w:ascii="FiraCode-Retina" w:hAnsi="FiraCode-Retina" w:cs="FiraCode-Retina"/>
          <w:color w:val="679C76"/>
          <w:kern w:val="0"/>
          <w:sz w:val="40"/>
          <w:szCs w:val="40"/>
          <w:lang w:val="en-GB"/>
        </w:rPr>
        <w:t>'L'</w:t>
      </w:r>
      <w:r>
        <w:rPr>
          <w:rFonts w:ascii="FiraCode-Retina" w:hAnsi="FiraCode-Retina" w:cs="FiraCode-Retina"/>
          <w:color w:val="C0C5CE"/>
          <w:kern w:val="0"/>
          <w:sz w:val="40"/>
          <w:szCs w:val="40"/>
          <w:lang w:val="en-GB"/>
        </w:rPr>
        <w:t>,</w:t>
      </w:r>
      <w:r>
        <w:rPr>
          <w:rFonts w:ascii="FiraCode-Retina" w:hAnsi="FiraCode-Retina" w:cs="FiraCode-Retina"/>
          <w:color w:val="679C76"/>
          <w:kern w:val="0"/>
          <w:sz w:val="40"/>
          <w:szCs w:val="40"/>
          <w:lang w:val="en-GB"/>
        </w:rPr>
        <w:t>'M'</w:t>
      </w:r>
      <w:r>
        <w:rPr>
          <w:rFonts w:ascii="FiraCode-Retina" w:hAnsi="FiraCode-Retina" w:cs="FiraCode-Retina"/>
          <w:color w:val="C0C5CE"/>
          <w:kern w:val="0"/>
          <w:sz w:val="40"/>
          <w:szCs w:val="40"/>
          <w:lang w:val="en-GB"/>
        </w:rPr>
        <w:t>,</w:t>
      </w:r>
      <w:r>
        <w:rPr>
          <w:rFonts w:ascii="FiraCode-Retina" w:hAnsi="FiraCode-Retina" w:cs="FiraCode-Retina"/>
          <w:color w:val="679C76"/>
          <w:kern w:val="0"/>
          <w:sz w:val="40"/>
          <w:szCs w:val="40"/>
          <w:lang w:val="en-GB"/>
        </w:rPr>
        <w:t>'N'</w:t>
      </w:r>
      <w:r>
        <w:rPr>
          <w:rFonts w:ascii="FiraCode-Retina" w:hAnsi="FiraCode-Retina" w:cs="FiraCode-Retina"/>
          <w:color w:val="C0C5CE"/>
          <w:kern w:val="0"/>
          <w:sz w:val="40"/>
          <w:szCs w:val="40"/>
          <w:lang w:val="en-GB"/>
        </w:rPr>
        <w:t>,</w:t>
      </w:r>
      <w:r>
        <w:rPr>
          <w:rFonts w:ascii="FiraCode-Retina" w:hAnsi="FiraCode-Retina" w:cs="FiraCode-Retina"/>
          <w:color w:val="679C76"/>
          <w:kern w:val="0"/>
          <w:sz w:val="40"/>
          <w:szCs w:val="40"/>
          <w:lang w:val="en-GB"/>
        </w:rPr>
        <w:t>'O'</w:t>
      </w:r>
      <w:r>
        <w:rPr>
          <w:rFonts w:ascii="FiraCode-Retina" w:hAnsi="FiraCode-Retina" w:cs="FiraCode-Retina"/>
          <w:color w:val="C0C5CE"/>
          <w:kern w:val="0"/>
          <w:sz w:val="40"/>
          <w:szCs w:val="40"/>
          <w:lang w:val="en-GB"/>
        </w:rPr>
        <w:t>,</w:t>
      </w:r>
      <w:r>
        <w:rPr>
          <w:rFonts w:ascii="FiraCode-Retina" w:hAnsi="FiraCode-Retina" w:cs="FiraCode-Retina"/>
          <w:color w:val="679C76"/>
          <w:kern w:val="0"/>
          <w:sz w:val="40"/>
          <w:szCs w:val="40"/>
          <w:lang w:val="en-GB"/>
        </w:rPr>
        <w:t>'P'</w:t>
      </w:r>
      <w:r>
        <w:rPr>
          <w:rFonts w:ascii="FiraCode-Retina" w:hAnsi="FiraCode-Retina" w:cs="FiraCode-Retina"/>
          <w:color w:val="C0C5CE"/>
          <w:kern w:val="0"/>
          <w:sz w:val="40"/>
          <w:szCs w:val="40"/>
          <w:lang w:val="en-GB"/>
        </w:rPr>
        <w:t>,</w:t>
      </w:r>
      <w:r>
        <w:rPr>
          <w:rFonts w:ascii="FiraCode-Retina" w:hAnsi="FiraCode-Retina" w:cs="FiraCode-Retina"/>
          <w:color w:val="679C76"/>
          <w:kern w:val="0"/>
          <w:sz w:val="40"/>
          <w:szCs w:val="40"/>
          <w:lang w:val="en-GB"/>
        </w:rPr>
        <w:t>'R'</w:t>
      </w:r>
      <w:r>
        <w:rPr>
          <w:rFonts w:ascii="FiraCode-Retina" w:hAnsi="FiraCode-Retina" w:cs="FiraCode-Retina"/>
          <w:color w:val="C0C5CE"/>
          <w:kern w:val="0"/>
          <w:sz w:val="40"/>
          <w:szCs w:val="40"/>
          <w:lang w:val="en-GB"/>
        </w:rPr>
        <w:t>,</w:t>
      </w:r>
      <w:r>
        <w:rPr>
          <w:rFonts w:ascii="FiraCode-Retina" w:hAnsi="FiraCode-Retina" w:cs="FiraCode-Retina"/>
          <w:color w:val="679C76"/>
          <w:kern w:val="0"/>
          <w:sz w:val="40"/>
          <w:szCs w:val="40"/>
          <w:lang w:val="en-GB"/>
        </w:rPr>
        <w:t>'S'</w:t>
      </w:r>
      <w:r>
        <w:rPr>
          <w:rFonts w:ascii="FiraCode-Retina" w:hAnsi="FiraCode-Retina" w:cs="FiraCode-Retina"/>
          <w:color w:val="C0C5CE"/>
          <w:kern w:val="0"/>
          <w:sz w:val="40"/>
          <w:szCs w:val="40"/>
          <w:lang w:val="en-GB"/>
        </w:rPr>
        <w:t>,</w:t>
      </w:r>
      <w:r>
        <w:rPr>
          <w:rFonts w:ascii="FiraCode-Retina" w:hAnsi="FiraCode-Retina" w:cs="FiraCode-Retina"/>
          <w:color w:val="679C76"/>
          <w:kern w:val="0"/>
          <w:sz w:val="40"/>
          <w:szCs w:val="40"/>
          <w:lang w:val="en-GB"/>
        </w:rPr>
        <w:t>'Š'</w:t>
      </w:r>
      <w:r>
        <w:rPr>
          <w:rFonts w:ascii="FiraCode-Retina" w:hAnsi="FiraCode-Retina" w:cs="FiraCode-Retina"/>
          <w:color w:val="C0C5CE"/>
          <w:kern w:val="0"/>
          <w:sz w:val="40"/>
          <w:szCs w:val="40"/>
          <w:lang w:val="en-GB"/>
        </w:rPr>
        <w:t>,</w:t>
      </w:r>
      <w:r>
        <w:rPr>
          <w:rFonts w:ascii="FiraCode-Retina" w:hAnsi="FiraCode-Retina" w:cs="FiraCode-Retina"/>
          <w:color w:val="679C76"/>
          <w:kern w:val="0"/>
          <w:sz w:val="40"/>
          <w:szCs w:val="40"/>
          <w:lang w:val="en-GB"/>
        </w:rPr>
        <w:t>'T'</w:t>
      </w:r>
      <w:r>
        <w:rPr>
          <w:rFonts w:ascii="FiraCode-Retina" w:hAnsi="FiraCode-Retina" w:cs="FiraCode-Retina"/>
          <w:color w:val="C0C5CE"/>
          <w:kern w:val="0"/>
          <w:sz w:val="40"/>
          <w:szCs w:val="40"/>
          <w:lang w:val="en-GB"/>
        </w:rPr>
        <w:t>,</w:t>
      </w:r>
      <w:r>
        <w:rPr>
          <w:rFonts w:ascii="FiraCode-Retina" w:hAnsi="FiraCode-Retina" w:cs="FiraCode-Retina"/>
          <w:color w:val="679C76"/>
          <w:kern w:val="0"/>
          <w:sz w:val="40"/>
          <w:szCs w:val="40"/>
          <w:lang w:val="en-GB"/>
        </w:rPr>
        <w:t>'U'</w:t>
      </w:r>
      <w:r>
        <w:rPr>
          <w:rFonts w:ascii="FiraCode-Retina" w:hAnsi="FiraCode-Retina" w:cs="FiraCode-Retina"/>
          <w:color w:val="C0C5CE"/>
          <w:kern w:val="0"/>
          <w:sz w:val="40"/>
          <w:szCs w:val="40"/>
          <w:lang w:val="en-GB"/>
        </w:rPr>
        <w:t>,</w:t>
      </w:r>
      <w:r>
        <w:rPr>
          <w:rFonts w:ascii="FiraCode-Retina" w:hAnsi="FiraCode-Retina" w:cs="FiraCode-Retina"/>
          <w:color w:val="679C76"/>
          <w:kern w:val="0"/>
          <w:sz w:val="40"/>
          <w:szCs w:val="40"/>
          <w:lang w:val="en-GB"/>
        </w:rPr>
        <w:t>'V'</w:t>
      </w:r>
      <w:r>
        <w:rPr>
          <w:rFonts w:ascii="FiraCode-Retina" w:hAnsi="FiraCode-Retina" w:cs="FiraCode-Retina"/>
          <w:color w:val="C0C5CE"/>
          <w:kern w:val="0"/>
          <w:sz w:val="40"/>
          <w:szCs w:val="40"/>
          <w:lang w:val="en-GB"/>
        </w:rPr>
        <w:t>,</w:t>
      </w:r>
      <w:r>
        <w:rPr>
          <w:rFonts w:ascii="FiraCode-Retina" w:hAnsi="FiraCode-Retina" w:cs="FiraCode-Retina"/>
          <w:color w:val="679C76"/>
          <w:kern w:val="0"/>
          <w:sz w:val="40"/>
          <w:szCs w:val="40"/>
          <w:lang w:val="en-GB"/>
        </w:rPr>
        <w:t>'Z'</w:t>
      </w:r>
      <w:r>
        <w:rPr>
          <w:rFonts w:ascii="FiraCode-Retina" w:hAnsi="FiraCode-Retina" w:cs="FiraCode-Retina"/>
          <w:color w:val="C0C5CE"/>
          <w:kern w:val="0"/>
          <w:sz w:val="40"/>
          <w:szCs w:val="40"/>
          <w:lang w:val="en-GB"/>
        </w:rPr>
        <w:t>,</w:t>
      </w:r>
      <w:r>
        <w:rPr>
          <w:rFonts w:ascii="FiraCode-Retina" w:hAnsi="FiraCode-Retina" w:cs="FiraCode-Retina"/>
          <w:color w:val="679C76"/>
          <w:kern w:val="0"/>
          <w:sz w:val="40"/>
          <w:szCs w:val="40"/>
          <w:lang w:val="en-GB"/>
        </w:rPr>
        <w:t>'Ž'</w:t>
      </w:r>
      <w:r>
        <w:rPr>
          <w:rFonts w:ascii="FiraCode-Retina" w:hAnsi="FiraCode-Retina" w:cs="FiraCode-Retina"/>
          <w:color w:val="C0C5CE"/>
          <w:kern w:val="0"/>
          <w:sz w:val="40"/>
          <w:szCs w:val="40"/>
          <w:lang w:val="en-GB"/>
        </w:rPr>
        <w:t>};</w:t>
      </w:r>
    </w:p>
    <w:p w14:paraId="3CED5613"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for</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i=</w:t>
      </w:r>
      <w:r>
        <w:rPr>
          <w:rFonts w:ascii="FiraCode-Retina" w:hAnsi="FiraCode-Retina" w:cs="FiraCode-Retina"/>
          <w:color w:val="D18770"/>
          <w:kern w:val="0"/>
          <w:sz w:val="40"/>
          <w:szCs w:val="40"/>
          <w:lang w:val="en-GB"/>
        </w:rPr>
        <w:t>0</w:t>
      </w:r>
      <w:r>
        <w:rPr>
          <w:rFonts w:ascii="FiraCode-Retina" w:hAnsi="FiraCode-Retina" w:cs="FiraCode-Retina"/>
          <w:color w:val="C0C5CE"/>
          <w:kern w:val="0"/>
          <w:sz w:val="40"/>
          <w:szCs w:val="40"/>
          <w:lang w:val="en-GB"/>
        </w:rPr>
        <w:t>;i&lt;dolzina;i++) tab[i]=abeceda[(</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w:t>
      </w:r>
      <w:r>
        <w:rPr>
          <w:rFonts w:ascii="FiraCode-Retina" w:hAnsi="FiraCode-Retina" w:cs="FiraCode-Retina"/>
          <w:color w:val="73B6D1"/>
          <w:kern w:val="0"/>
          <w:sz w:val="40"/>
          <w:szCs w:val="40"/>
          <w:lang w:val="en-GB"/>
        </w:rPr>
        <w:t>Math</w:t>
      </w:r>
      <w:r>
        <w:rPr>
          <w:rFonts w:ascii="FiraCode-Retina" w:hAnsi="FiraCode-Retina" w:cs="FiraCode-Retina"/>
          <w:color w:val="C0C5CE"/>
          <w:kern w:val="0"/>
          <w:sz w:val="40"/>
          <w:szCs w:val="40"/>
          <w:lang w:val="en-GB"/>
        </w:rPr>
        <w:t>.random()*abeceda.length-</w:t>
      </w:r>
      <w:r>
        <w:rPr>
          <w:rFonts w:ascii="FiraCode-Retina" w:hAnsi="FiraCode-Retina" w:cs="FiraCode-Retina"/>
          <w:color w:val="D18770"/>
          <w:kern w:val="0"/>
          <w:sz w:val="40"/>
          <w:szCs w:val="40"/>
          <w:lang w:val="en-GB"/>
        </w:rPr>
        <w:t>1</w:t>
      </w:r>
      <w:r>
        <w:rPr>
          <w:rFonts w:ascii="FiraCode-Retina" w:hAnsi="FiraCode-Retina" w:cs="FiraCode-Retina"/>
          <w:color w:val="C0C5CE"/>
          <w:kern w:val="0"/>
          <w:sz w:val="40"/>
          <w:szCs w:val="40"/>
          <w:lang w:val="en-GB"/>
        </w:rPr>
        <w:t>)];</w:t>
      </w:r>
    </w:p>
    <w:p w14:paraId="780BF024"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lastRenderedPageBreak/>
        <w:t xml:space="preserve">        </w:t>
      </w:r>
      <w:r>
        <w:rPr>
          <w:rFonts w:ascii="FiraCode-Bold" w:hAnsi="FiraCode-Bold" w:cs="FiraCode-Bold"/>
          <w:b/>
          <w:bCs/>
          <w:color w:val="C9538C"/>
          <w:kern w:val="0"/>
          <w:sz w:val="40"/>
          <w:szCs w:val="40"/>
          <w:lang w:val="en-GB"/>
        </w:rPr>
        <w:t>return</w:t>
      </w:r>
      <w:r>
        <w:rPr>
          <w:rFonts w:ascii="FiraCode-Retina" w:hAnsi="FiraCode-Retina" w:cs="FiraCode-Retina"/>
          <w:color w:val="C0C5CE"/>
          <w:kern w:val="0"/>
          <w:sz w:val="40"/>
          <w:szCs w:val="40"/>
          <w:lang w:val="en-GB"/>
        </w:rPr>
        <w:t xml:space="preserve"> tab;</w:t>
      </w:r>
    </w:p>
    <w:p w14:paraId="7D087BBA" w14:textId="77777777" w:rsidR="00C36283" w:rsidRDefault="00C36283" w:rsidP="00C36283">
      <w:pPr>
        <w:autoSpaceDE w:val="0"/>
        <w:autoSpaceDN w:val="0"/>
        <w:adjustRightInd w:val="0"/>
        <w:spacing w:line="240" w:lineRule="auto"/>
        <w:ind w:left="1969" w:hanging="1970"/>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p>
    <w:p w14:paraId="497F8914" w14:textId="77777777" w:rsidR="00C36283" w:rsidRDefault="00C36283" w:rsidP="00C36283">
      <w:pPr>
        <w:autoSpaceDE w:val="0"/>
        <w:autoSpaceDN w:val="0"/>
        <w:adjustRightInd w:val="0"/>
        <w:spacing w:line="240" w:lineRule="auto"/>
        <w:ind w:left="1969" w:hanging="1970"/>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public</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static</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boolean</w:t>
      </w:r>
      <w:r>
        <w:rPr>
          <w:rFonts w:ascii="FiraCode-Retina" w:hAnsi="FiraCode-Retina" w:cs="FiraCode-Retina"/>
          <w:color w:val="C0C5CE"/>
          <w:kern w:val="0"/>
          <w:sz w:val="40"/>
          <w:szCs w:val="40"/>
          <w:lang w:val="en-GB"/>
        </w:rPr>
        <w:t xml:space="preserve"> </w:t>
      </w:r>
      <w:r>
        <w:rPr>
          <w:rFonts w:ascii="FiraCode-Retina" w:hAnsi="FiraCode-Retina" w:cs="FiraCode-Retina"/>
          <w:color w:val="4E9AD1"/>
          <w:kern w:val="0"/>
          <w:sz w:val="40"/>
          <w:szCs w:val="40"/>
          <w:lang w:val="en-GB"/>
        </w:rPr>
        <w:t>aliJeVTabeli</w:t>
      </w:r>
      <w:r>
        <w:rPr>
          <w:rFonts w:ascii="FiraCode-Retina" w:hAnsi="FiraCode-Retina" w:cs="FiraCode-Retina"/>
          <w:color w:val="C0C5CE"/>
          <w:kern w:val="0"/>
          <w:sz w:val="40"/>
          <w:szCs w:val="40"/>
          <w:lang w:val="en-GB"/>
        </w:rPr>
        <w:t>(</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w:t>
      </w:r>
      <w:r>
        <w:rPr>
          <w:rFonts w:ascii="FiraCode-Retina" w:hAnsi="FiraCode-Retina" w:cs="FiraCode-Retina"/>
          <w:color w:val="4186B8"/>
          <w:kern w:val="0"/>
          <w:sz w:val="40"/>
          <w:szCs w:val="40"/>
          <w:lang w:val="en-GB"/>
        </w:rPr>
        <w:t>tab</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w:t>
      </w:r>
      <w:r>
        <w:rPr>
          <w:rFonts w:ascii="FiraCode-Retina" w:hAnsi="FiraCode-Retina" w:cs="FiraCode-Retina"/>
          <w:color w:val="4186B8"/>
          <w:kern w:val="0"/>
          <w:sz w:val="40"/>
          <w:szCs w:val="40"/>
          <w:lang w:val="en-GB"/>
        </w:rPr>
        <w:t>iskano</w:t>
      </w:r>
      <w:r>
        <w:rPr>
          <w:rFonts w:ascii="FiraCode-Retina" w:hAnsi="FiraCode-Retina" w:cs="FiraCode-Retina"/>
          <w:color w:val="C0C5CE"/>
          <w:kern w:val="0"/>
          <w:sz w:val="40"/>
          <w:szCs w:val="40"/>
          <w:lang w:val="en-GB"/>
        </w:rPr>
        <w:t>){</w:t>
      </w:r>
    </w:p>
    <w:p w14:paraId="3CBA9D81"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boolean</w:t>
      </w:r>
      <w:r>
        <w:rPr>
          <w:rFonts w:ascii="FiraCode-Retina" w:hAnsi="FiraCode-Retina" w:cs="FiraCode-Retina"/>
          <w:color w:val="C0C5CE"/>
          <w:kern w:val="0"/>
          <w:sz w:val="40"/>
          <w:szCs w:val="40"/>
          <w:lang w:val="en-GB"/>
        </w:rPr>
        <w:t xml:space="preserve"> a = </w:t>
      </w:r>
      <w:r>
        <w:rPr>
          <w:rFonts w:ascii="FiraCode-Bold" w:hAnsi="FiraCode-Bold" w:cs="FiraCode-Bold"/>
          <w:b/>
          <w:bCs/>
          <w:color w:val="C9538C"/>
          <w:kern w:val="0"/>
          <w:sz w:val="40"/>
          <w:szCs w:val="40"/>
          <w:lang w:val="en-GB"/>
        </w:rPr>
        <w:t>false</w:t>
      </w:r>
      <w:r>
        <w:rPr>
          <w:rFonts w:ascii="FiraCode-Retina" w:hAnsi="FiraCode-Retina" w:cs="FiraCode-Retina"/>
          <w:color w:val="C0C5CE"/>
          <w:kern w:val="0"/>
          <w:sz w:val="40"/>
          <w:szCs w:val="40"/>
          <w:lang w:val="en-GB"/>
        </w:rPr>
        <w:t>;</w:t>
      </w:r>
    </w:p>
    <w:p w14:paraId="5E394483"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for</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i = </w:t>
      </w:r>
      <w:r>
        <w:rPr>
          <w:rFonts w:ascii="FiraCode-Retina" w:hAnsi="FiraCode-Retina" w:cs="FiraCode-Retina"/>
          <w:color w:val="D18770"/>
          <w:kern w:val="0"/>
          <w:sz w:val="40"/>
          <w:szCs w:val="40"/>
          <w:lang w:val="en-GB"/>
        </w:rPr>
        <w:t>0</w:t>
      </w:r>
      <w:r>
        <w:rPr>
          <w:rFonts w:ascii="FiraCode-Retina" w:hAnsi="FiraCode-Retina" w:cs="FiraCode-Retina"/>
          <w:color w:val="C0C5CE"/>
          <w:kern w:val="0"/>
          <w:sz w:val="40"/>
          <w:szCs w:val="40"/>
          <w:lang w:val="en-GB"/>
        </w:rPr>
        <w:t>; i&lt;tab.length-</w:t>
      </w:r>
      <w:r>
        <w:rPr>
          <w:rFonts w:ascii="FiraCode-Retina" w:hAnsi="FiraCode-Retina" w:cs="FiraCode-Retina"/>
          <w:color w:val="D18770"/>
          <w:kern w:val="0"/>
          <w:sz w:val="40"/>
          <w:szCs w:val="40"/>
          <w:lang w:val="en-GB"/>
        </w:rPr>
        <w:t>1</w:t>
      </w:r>
      <w:r>
        <w:rPr>
          <w:rFonts w:ascii="FiraCode-Retina" w:hAnsi="FiraCode-Retina" w:cs="FiraCode-Retina"/>
          <w:color w:val="C0C5CE"/>
          <w:kern w:val="0"/>
          <w:sz w:val="40"/>
          <w:szCs w:val="40"/>
          <w:lang w:val="en-GB"/>
        </w:rPr>
        <w:t>;i++)</w:t>
      </w:r>
    </w:p>
    <w:p w14:paraId="56064FF2" w14:textId="77777777" w:rsidR="00C36283" w:rsidRDefault="00C36283" w:rsidP="00C36283">
      <w:pPr>
        <w:autoSpaceDE w:val="0"/>
        <w:autoSpaceDN w:val="0"/>
        <w:adjustRightInd w:val="0"/>
        <w:spacing w:line="240" w:lineRule="auto"/>
        <w:ind w:left="3938" w:hanging="3939"/>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if</w:t>
      </w:r>
      <w:r>
        <w:rPr>
          <w:rFonts w:ascii="FiraCode-Retina" w:hAnsi="FiraCode-Retina" w:cs="FiraCode-Retina"/>
          <w:color w:val="C0C5CE"/>
          <w:kern w:val="0"/>
          <w:sz w:val="40"/>
          <w:szCs w:val="40"/>
          <w:lang w:val="en-GB"/>
        </w:rPr>
        <w:t xml:space="preserve"> (tab[i] == iskano){</w:t>
      </w:r>
    </w:p>
    <w:p w14:paraId="4B35E881" w14:textId="77777777" w:rsidR="00C36283" w:rsidRDefault="00C36283" w:rsidP="00C36283">
      <w:pPr>
        <w:autoSpaceDE w:val="0"/>
        <w:autoSpaceDN w:val="0"/>
        <w:adjustRightInd w:val="0"/>
        <w:spacing w:line="240" w:lineRule="auto"/>
        <w:ind w:left="4923" w:hanging="492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a=</w:t>
      </w:r>
      <w:r>
        <w:rPr>
          <w:rFonts w:ascii="FiraCode-Bold" w:hAnsi="FiraCode-Bold" w:cs="FiraCode-Bold"/>
          <w:b/>
          <w:bCs/>
          <w:color w:val="C9538C"/>
          <w:kern w:val="0"/>
          <w:sz w:val="40"/>
          <w:szCs w:val="40"/>
          <w:lang w:val="en-GB"/>
        </w:rPr>
        <w:t>true</w:t>
      </w:r>
      <w:r>
        <w:rPr>
          <w:rFonts w:ascii="FiraCode-Retina" w:hAnsi="FiraCode-Retina" w:cs="FiraCode-Retina"/>
          <w:color w:val="C0C5CE"/>
          <w:kern w:val="0"/>
          <w:sz w:val="40"/>
          <w:szCs w:val="40"/>
          <w:lang w:val="en-GB"/>
        </w:rPr>
        <w:t>;</w:t>
      </w:r>
    </w:p>
    <w:p w14:paraId="6E2584C9" w14:textId="77777777" w:rsidR="00C36283" w:rsidRDefault="00C36283" w:rsidP="00C36283">
      <w:pPr>
        <w:autoSpaceDE w:val="0"/>
        <w:autoSpaceDN w:val="0"/>
        <w:adjustRightInd w:val="0"/>
        <w:spacing w:line="240" w:lineRule="auto"/>
        <w:ind w:left="4923" w:hanging="492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break</w:t>
      </w:r>
      <w:r>
        <w:rPr>
          <w:rFonts w:ascii="FiraCode-Retina" w:hAnsi="FiraCode-Retina" w:cs="FiraCode-Retina"/>
          <w:color w:val="C0C5CE"/>
          <w:kern w:val="0"/>
          <w:sz w:val="40"/>
          <w:szCs w:val="40"/>
          <w:lang w:val="en-GB"/>
        </w:rPr>
        <w:t>;</w:t>
      </w:r>
    </w:p>
    <w:p w14:paraId="306410C0" w14:textId="77777777" w:rsidR="00C36283" w:rsidRDefault="00C36283" w:rsidP="00C36283">
      <w:pPr>
        <w:autoSpaceDE w:val="0"/>
        <w:autoSpaceDN w:val="0"/>
        <w:adjustRightInd w:val="0"/>
        <w:spacing w:line="240" w:lineRule="auto"/>
        <w:ind w:left="3938" w:hanging="3939"/>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p>
    <w:p w14:paraId="09E367CD"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return</w:t>
      </w:r>
      <w:r>
        <w:rPr>
          <w:rFonts w:ascii="FiraCode-Retina" w:hAnsi="FiraCode-Retina" w:cs="FiraCode-Retina"/>
          <w:color w:val="C0C5CE"/>
          <w:kern w:val="0"/>
          <w:sz w:val="40"/>
          <w:szCs w:val="40"/>
          <w:lang w:val="en-GB"/>
        </w:rPr>
        <w:t xml:space="preserve"> a;</w:t>
      </w:r>
    </w:p>
    <w:p w14:paraId="7411D2F9" w14:textId="77777777" w:rsidR="00C36283" w:rsidRDefault="00C36283" w:rsidP="00C36283">
      <w:pPr>
        <w:autoSpaceDE w:val="0"/>
        <w:autoSpaceDN w:val="0"/>
        <w:adjustRightInd w:val="0"/>
        <w:spacing w:line="240" w:lineRule="auto"/>
        <w:ind w:left="1969" w:hanging="1970"/>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p>
    <w:p w14:paraId="6AD7A0CD" w14:textId="77777777" w:rsidR="00C36283" w:rsidRDefault="00C36283" w:rsidP="00C36283">
      <w:pPr>
        <w:autoSpaceDE w:val="0"/>
        <w:autoSpaceDN w:val="0"/>
        <w:adjustRightInd w:val="0"/>
        <w:spacing w:line="240" w:lineRule="auto"/>
        <w:ind w:left="1969" w:hanging="1970"/>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public</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static</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boolean</w:t>
      </w:r>
      <w:r>
        <w:rPr>
          <w:rFonts w:ascii="FiraCode-Retina" w:hAnsi="FiraCode-Retina" w:cs="FiraCode-Retina"/>
          <w:color w:val="C0C5CE"/>
          <w:kern w:val="0"/>
          <w:sz w:val="40"/>
          <w:szCs w:val="40"/>
          <w:lang w:val="en-GB"/>
        </w:rPr>
        <w:t xml:space="preserve"> </w:t>
      </w:r>
      <w:r>
        <w:rPr>
          <w:rFonts w:ascii="FiraCode-Retina" w:hAnsi="FiraCode-Retina" w:cs="FiraCode-Retina"/>
          <w:color w:val="4E9AD1"/>
          <w:kern w:val="0"/>
          <w:sz w:val="40"/>
          <w:szCs w:val="40"/>
          <w:lang w:val="en-GB"/>
        </w:rPr>
        <w:t>aliJeVTabeli</w:t>
      </w:r>
      <w:r>
        <w:rPr>
          <w:rFonts w:ascii="FiraCode-Retina" w:hAnsi="FiraCode-Retina" w:cs="FiraCode-Retina"/>
          <w:color w:val="C0C5CE"/>
          <w:kern w:val="0"/>
          <w:sz w:val="40"/>
          <w:szCs w:val="40"/>
          <w:lang w:val="en-GB"/>
        </w:rPr>
        <w:t>(</w:t>
      </w:r>
      <w:r>
        <w:rPr>
          <w:rFonts w:ascii="FiraCode-Retina" w:hAnsi="FiraCode-Retina" w:cs="FiraCode-Retina"/>
          <w:color w:val="73B6D1"/>
          <w:kern w:val="0"/>
          <w:sz w:val="40"/>
          <w:szCs w:val="40"/>
          <w:lang w:val="en-GB"/>
        </w:rPr>
        <w:t>char</w:t>
      </w:r>
      <w:r>
        <w:rPr>
          <w:rFonts w:ascii="FiraCode-Retina" w:hAnsi="FiraCode-Retina" w:cs="FiraCode-Retina"/>
          <w:color w:val="C0C5CE"/>
          <w:kern w:val="0"/>
          <w:sz w:val="40"/>
          <w:szCs w:val="40"/>
          <w:lang w:val="en-GB"/>
        </w:rPr>
        <w:t xml:space="preserve">[] </w:t>
      </w:r>
      <w:r>
        <w:rPr>
          <w:rFonts w:ascii="FiraCode-Retina" w:hAnsi="FiraCode-Retina" w:cs="FiraCode-Retina"/>
          <w:color w:val="4186B8"/>
          <w:kern w:val="0"/>
          <w:sz w:val="40"/>
          <w:szCs w:val="40"/>
          <w:lang w:val="en-GB"/>
        </w:rPr>
        <w:t>tab</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char</w:t>
      </w:r>
      <w:r>
        <w:rPr>
          <w:rFonts w:ascii="FiraCode-Retina" w:hAnsi="FiraCode-Retina" w:cs="FiraCode-Retina"/>
          <w:color w:val="C0C5CE"/>
          <w:kern w:val="0"/>
          <w:sz w:val="40"/>
          <w:szCs w:val="40"/>
          <w:lang w:val="en-GB"/>
        </w:rPr>
        <w:t xml:space="preserve"> </w:t>
      </w:r>
      <w:r>
        <w:rPr>
          <w:rFonts w:ascii="FiraCode-Retina" w:hAnsi="FiraCode-Retina" w:cs="FiraCode-Retina"/>
          <w:color w:val="4186B8"/>
          <w:kern w:val="0"/>
          <w:sz w:val="40"/>
          <w:szCs w:val="40"/>
          <w:lang w:val="en-GB"/>
        </w:rPr>
        <w:t>iskano</w:t>
      </w:r>
      <w:r>
        <w:rPr>
          <w:rFonts w:ascii="FiraCode-Retina" w:hAnsi="FiraCode-Retina" w:cs="FiraCode-Retina"/>
          <w:color w:val="C0C5CE"/>
          <w:kern w:val="0"/>
          <w:sz w:val="40"/>
          <w:szCs w:val="40"/>
          <w:lang w:val="en-GB"/>
        </w:rPr>
        <w:t>){</w:t>
      </w:r>
    </w:p>
    <w:p w14:paraId="6D40CC89"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boolean</w:t>
      </w:r>
      <w:r>
        <w:rPr>
          <w:rFonts w:ascii="FiraCode-Retina" w:hAnsi="FiraCode-Retina" w:cs="FiraCode-Retina"/>
          <w:color w:val="C0C5CE"/>
          <w:kern w:val="0"/>
          <w:sz w:val="40"/>
          <w:szCs w:val="40"/>
          <w:lang w:val="en-GB"/>
        </w:rPr>
        <w:t xml:space="preserve"> a = </w:t>
      </w:r>
      <w:r>
        <w:rPr>
          <w:rFonts w:ascii="FiraCode-Bold" w:hAnsi="FiraCode-Bold" w:cs="FiraCode-Bold"/>
          <w:b/>
          <w:bCs/>
          <w:color w:val="C9538C"/>
          <w:kern w:val="0"/>
          <w:sz w:val="40"/>
          <w:szCs w:val="40"/>
          <w:lang w:val="en-GB"/>
        </w:rPr>
        <w:t>false</w:t>
      </w:r>
      <w:r>
        <w:rPr>
          <w:rFonts w:ascii="FiraCode-Retina" w:hAnsi="FiraCode-Retina" w:cs="FiraCode-Retina"/>
          <w:color w:val="C0C5CE"/>
          <w:kern w:val="0"/>
          <w:sz w:val="40"/>
          <w:szCs w:val="40"/>
          <w:lang w:val="en-GB"/>
        </w:rPr>
        <w:t>;</w:t>
      </w:r>
    </w:p>
    <w:p w14:paraId="69F38B8B"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for</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i = </w:t>
      </w:r>
      <w:r>
        <w:rPr>
          <w:rFonts w:ascii="FiraCode-Retina" w:hAnsi="FiraCode-Retina" w:cs="FiraCode-Retina"/>
          <w:color w:val="D18770"/>
          <w:kern w:val="0"/>
          <w:sz w:val="40"/>
          <w:szCs w:val="40"/>
          <w:lang w:val="en-GB"/>
        </w:rPr>
        <w:t>0</w:t>
      </w:r>
      <w:r>
        <w:rPr>
          <w:rFonts w:ascii="FiraCode-Retina" w:hAnsi="FiraCode-Retina" w:cs="FiraCode-Retina"/>
          <w:color w:val="C0C5CE"/>
          <w:kern w:val="0"/>
          <w:sz w:val="40"/>
          <w:szCs w:val="40"/>
          <w:lang w:val="en-GB"/>
        </w:rPr>
        <w:t>; i&lt;tab.length-</w:t>
      </w:r>
      <w:r>
        <w:rPr>
          <w:rFonts w:ascii="FiraCode-Retina" w:hAnsi="FiraCode-Retina" w:cs="FiraCode-Retina"/>
          <w:color w:val="D18770"/>
          <w:kern w:val="0"/>
          <w:sz w:val="40"/>
          <w:szCs w:val="40"/>
          <w:lang w:val="en-GB"/>
        </w:rPr>
        <w:t>1</w:t>
      </w:r>
      <w:r>
        <w:rPr>
          <w:rFonts w:ascii="FiraCode-Retina" w:hAnsi="FiraCode-Retina" w:cs="FiraCode-Retina"/>
          <w:color w:val="C0C5CE"/>
          <w:kern w:val="0"/>
          <w:sz w:val="40"/>
          <w:szCs w:val="40"/>
          <w:lang w:val="en-GB"/>
        </w:rPr>
        <w:t>;i++)</w:t>
      </w:r>
    </w:p>
    <w:p w14:paraId="3F3D435D" w14:textId="77777777" w:rsidR="00C36283" w:rsidRDefault="00C36283" w:rsidP="00C36283">
      <w:pPr>
        <w:autoSpaceDE w:val="0"/>
        <w:autoSpaceDN w:val="0"/>
        <w:adjustRightInd w:val="0"/>
        <w:spacing w:line="240" w:lineRule="auto"/>
        <w:ind w:left="3938" w:hanging="3939"/>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if</w:t>
      </w:r>
      <w:r>
        <w:rPr>
          <w:rFonts w:ascii="FiraCode-Retina" w:hAnsi="FiraCode-Retina" w:cs="FiraCode-Retina"/>
          <w:color w:val="C0C5CE"/>
          <w:kern w:val="0"/>
          <w:sz w:val="40"/>
          <w:szCs w:val="40"/>
          <w:lang w:val="en-GB"/>
        </w:rPr>
        <w:t xml:space="preserve"> (tab[i] == iskano){</w:t>
      </w:r>
    </w:p>
    <w:p w14:paraId="2C4E27E5" w14:textId="77777777" w:rsidR="00C36283" w:rsidRDefault="00C36283" w:rsidP="00C36283">
      <w:pPr>
        <w:autoSpaceDE w:val="0"/>
        <w:autoSpaceDN w:val="0"/>
        <w:adjustRightInd w:val="0"/>
        <w:spacing w:line="240" w:lineRule="auto"/>
        <w:ind w:left="4923" w:hanging="492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a=</w:t>
      </w:r>
      <w:r>
        <w:rPr>
          <w:rFonts w:ascii="FiraCode-Bold" w:hAnsi="FiraCode-Bold" w:cs="FiraCode-Bold"/>
          <w:b/>
          <w:bCs/>
          <w:color w:val="C9538C"/>
          <w:kern w:val="0"/>
          <w:sz w:val="40"/>
          <w:szCs w:val="40"/>
          <w:lang w:val="en-GB"/>
        </w:rPr>
        <w:t>true</w:t>
      </w:r>
      <w:r>
        <w:rPr>
          <w:rFonts w:ascii="FiraCode-Retina" w:hAnsi="FiraCode-Retina" w:cs="FiraCode-Retina"/>
          <w:color w:val="C0C5CE"/>
          <w:kern w:val="0"/>
          <w:sz w:val="40"/>
          <w:szCs w:val="40"/>
          <w:lang w:val="en-GB"/>
        </w:rPr>
        <w:t>;</w:t>
      </w:r>
    </w:p>
    <w:p w14:paraId="4D5D3F40" w14:textId="77777777" w:rsidR="00C36283" w:rsidRDefault="00C36283" w:rsidP="00C36283">
      <w:pPr>
        <w:autoSpaceDE w:val="0"/>
        <w:autoSpaceDN w:val="0"/>
        <w:adjustRightInd w:val="0"/>
        <w:spacing w:line="240" w:lineRule="auto"/>
        <w:ind w:left="4923" w:hanging="492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break</w:t>
      </w:r>
      <w:r>
        <w:rPr>
          <w:rFonts w:ascii="FiraCode-Retina" w:hAnsi="FiraCode-Retina" w:cs="FiraCode-Retina"/>
          <w:color w:val="C0C5CE"/>
          <w:kern w:val="0"/>
          <w:sz w:val="40"/>
          <w:szCs w:val="40"/>
          <w:lang w:val="en-GB"/>
        </w:rPr>
        <w:t>;</w:t>
      </w:r>
    </w:p>
    <w:p w14:paraId="0D5069E6" w14:textId="77777777" w:rsidR="00C36283" w:rsidRDefault="00C36283" w:rsidP="00C36283">
      <w:pPr>
        <w:autoSpaceDE w:val="0"/>
        <w:autoSpaceDN w:val="0"/>
        <w:adjustRightInd w:val="0"/>
        <w:spacing w:line="240" w:lineRule="auto"/>
        <w:ind w:left="3938" w:hanging="3939"/>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p>
    <w:p w14:paraId="60FB4264"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return</w:t>
      </w:r>
      <w:r>
        <w:rPr>
          <w:rFonts w:ascii="FiraCode-Retina" w:hAnsi="FiraCode-Retina" w:cs="FiraCode-Retina"/>
          <w:color w:val="C0C5CE"/>
          <w:kern w:val="0"/>
          <w:sz w:val="40"/>
          <w:szCs w:val="40"/>
          <w:lang w:val="en-GB"/>
        </w:rPr>
        <w:t xml:space="preserve"> a;</w:t>
      </w:r>
    </w:p>
    <w:p w14:paraId="222EEC1E" w14:textId="77777777" w:rsidR="00C36283" w:rsidRDefault="00C36283" w:rsidP="00C36283">
      <w:pPr>
        <w:autoSpaceDE w:val="0"/>
        <w:autoSpaceDN w:val="0"/>
        <w:adjustRightInd w:val="0"/>
        <w:spacing w:line="240" w:lineRule="auto"/>
        <w:ind w:left="1969" w:hanging="1970"/>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p>
    <w:p w14:paraId="7D25030D" w14:textId="77777777" w:rsidR="00C36283" w:rsidRDefault="00C36283" w:rsidP="00C36283">
      <w:pPr>
        <w:autoSpaceDE w:val="0"/>
        <w:autoSpaceDN w:val="0"/>
        <w:adjustRightInd w:val="0"/>
        <w:spacing w:line="240" w:lineRule="auto"/>
        <w:ind w:left="1969" w:hanging="1970"/>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public</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static</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boolean</w:t>
      </w:r>
      <w:r>
        <w:rPr>
          <w:rFonts w:ascii="FiraCode-Retina" w:hAnsi="FiraCode-Retina" w:cs="FiraCode-Retina"/>
          <w:color w:val="C0C5CE"/>
          <w:kern w:val="0"/>
          <w:sz w:val="40"/>
          <w:szCs w:val="40"/>
          <w:lang w:val="en-GB"/>
        </w:rPr>
        <w:t xml:space="preserve"> </w:t>
      </w:r>
      <w:r>
        <w:rPr>
          <w:rFonts w:ascii="FiraCode-Retina" w:hAnsi="FiraCode-Retina" w:cs="FiraCode-Retina"/>
          <w:color w:val="4E9AD1"/>
          <w:kern w:val="0"/>
          <w:sz w:val="40"/>
          <w:szCs w:val="40"/>
          <w:lang w:val="en-GB"/>
        </w:rPr>
        <w:t>aliJeVTabeliTest</w:t>
      </w:r>
      <w:r>
        <w:rPr>
          <w:rFonts w:ascii="FiraCode-Retina" w:hAnsi="FiraCode-Retina" w:cs="FiraCode-Retina"/>
          <w:color w:val="C0C5CE"/>
          <w:kern w:val="0"/>
          <w:sz w:val="40"/>
          <w:szCs w:val="40"/>
          <w:lang w:val="en-GB"/>
        </w:rPr>
        <w:t>(</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w:t>
      </w:r>
      <w:r>
        <w:rPr>
          <w:rFonts w:ascii="FiraCode-Retina" w:hAnsi="FiraCode-Retina" w:cs="FiraCode-Retina"/>
          <w:color w:val="4186B8"/>
          <w:kern w:val="0"/>
          <w:sz w:val="40"/>
          <w:szCs w:val="40"/>
          <w:lang w:val="en-GB"/>
        </w:rPr>
        <w:t>tab</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w:t>
      </w:r>
      <w:r>
        <w:rPr>
          <w:rFonts w:ascii="FiraCode-Retina" w:hAnsi="FiraCode-Retina" w:cs="FiraCode-Retina"/>
          <w:color w:val="4186B8"/>
          <w:kern w:val="0"/>
          <w:sz w:val="40"/>
          <w:szCs w:val="40"/>
          <w:lang w:val="en-GB"/>
        </w:rPr>
        <w:t>iskano</w:t>
      </w:r>
      <w:r>
        <w:rPr>
          <w:rFonts w:ascii="FiraCode-Retina" w:hAnsi="FiraCode-Retina" w:cs="FiraCode-Retina"/>
          <w:color w:val="C0C5CE"/>
          <w:kern w:val="0"/>
          <w:sz w:val="40"/>
          <w:szCs w:val="40"/>
          <w:lang w:val="en-GB"/>
        </w:rPr>
        <w:t>){</w:t>
      </w:r>
    </w:p>
    <w:p w14:paraId="0FF306DB"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boolean</w:t>
      </w:r>
      <w:r>
        <w:rPr>
          <w:rFonts w:ascii="FiraCode-Retina" w:hAnsi="FiraCode-Retina" w:cs="FiraCode-Retina"/>
          <w:color w:val="C0C5CE"/>
          <w:kern w:val="0"/>
          <w:sz w:val="40"/>
          <w:szCs w:val="40"/>
          <w:lang w:val="en-GB"/>
        </w:rPr>
        <w:t xml:space="preserve"> a = </w:t>
      </w:r>
      <w:r>
        <w:rPr>
          <w:rFonts w:ascii="FiraCode-Bold" w:hAnsi="FiraCode-Bold" w:cs="FiraCode-Bold"/>
          <w:b/>
          <w:bCs/>
          <w:color w:val="C9538C"/>
          <w:kern w:val="0"/>
          <w:sz w:val="40"/>
          <w:szCs w:val="40"/>
          <w:lang w:val="en-GB"/>
        </w:rPr>
        <w:t>false</w:t>
      </w:r>
      <w:r>
        <w:rPr>
          <w:rFonts w:ascii="FiraCode-Retina" w:hAnsi="FiraCode-Retina" w:cs="FiraCode-Retina"/>
          <w:color w:val="C0C5CE"/>
          <w:kern w:val="0"/>
          <w:sz w:val="40"/>
          <w:szCs w:val="40"/>
          <w:lang w:val="en-GB"/>
        </w:rPr>
        <w:t>;</w:t>
      </w:r>
    </w:p>
    <w:p w14:paraId="795AC038"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b =</w:t>
      </w:r>
      <w:r>
        <w:rPr>
          <w:rFonts w:ascii="FiraCode-Retina" w:hAnsi="FiraCode-Retina" w:cs="FiraCode-Retina"/>
          <w:color w:val="D18770"/>
          <w:kern w:val="0"/>
          <w:sz w:val="40"/>
          <w:szCs w:val="40"/>
          <w:lang w:val="en-GB"/>
        </w:rPr>
        <w:t>0</w:t>
      </w:r>
      <w:r>
        <w:rPr>
          <w:rFonts w:ascii="FiraCode-Retina" w:hAnsi="FiraCode-Retina" w:cs="FiraCode-Retina"/>
          <w:color w:val="C0C5CE"/>
          <w:kern w:val="0"/>
          <w:sz w:val="40"/>
          <w:szCs w:val="40"/>
          <w:lang w:val="en-GB"/>
        </w:rPr>
        <w:t>;</w:t>
      </w:r>
    </w:p>
    <w:p w14:paraId="298D1B2F"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for</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i = </w:t>
      </w:r>
      <w:r>
        <w:rPr>
          <w:rFonts w:ascii="FiraCode-Retina" w:hAnsi="FiraCode-Retina" w:cs="FiraCode-Retina"/>
          <w:color w:val="D18770"/>
          <w:kern w:val="0"/>
          <w:sz w:val="40"/>
          <w:szCs w:val="40"/>
          <w:lang w:val="en-GB"/>
        </w:rPr>
        <w:t>0</w:t>
      </w:r>
      <w:r>
        <w:rPr>
          <w:rFonts w:ascii="FiraCode-Retina" w:hAnsi="FiraCode-Retina" w:cs="FiraCode-Retina"/>
          <w:color w:val="C0C5CE"/>
          <w:kern w:val="0"/>
          <w:sz w:val="40"/>
          <w:szCs w:val="40"/>
          <w:lang w:val="en-GB"/>
        </w:rPr>
        <w:t>; i&lt;tab.length-</w:t>
      </w:r>
      <w:r>
        <w:rPr>
          <w:rFonts w:ascii="FiraCode-Retina" w:hAnsi="FiraCode-Retina" w:cs="FiraCode-Retina"/>
          <w:color w:val="D18770"/>
          <w:kern w:val="0"/>
          <w:sz w:val="40"/>
          <w:szCs w:val="40"/>
          <w:lang w:val="en-GB"/>
        </w:rPr>
        <w:t>1</w:t>
      </w:r>
      <w:r>
        <w:rPr>
          <w:rFonts w:ascii="FiraCode-Retina" w:hAnsi="FiraCode-Retina" w:cs="FiraCode-Retina"/>
          <w:color w:val="C0C5CE"/>
          <w:kern w:val="0"/>
          <w:sz w:val="40"/>
          <w:szCs w:val="40"/>
          <w:lang w:val="en-GB"/>
        </w:rPr>
        <w:t>;i++){</w:t>
      </w:r>
    </w:p>
    <w:p w14:paraId="255890D9" w14:textId="77777777" w:rsidR="00C36283" w:rsidRDefault="00C36283" w:rsidP="00C36283">
      <w:pPr>
        <w:autoSpaceDE w:val="0"/>
        <w:autoSpaceDN w:val="0"/>
        <w:adjustRightInd w:val="0"/>
        <w:spacing w:line="240" w:lineRule="auto"/>
        <w:ind w:left="3938" w:hanging="3939"/>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if</w:t>
      </w:r>
      <w:r>
        <w:rPr>
          <w:rFonts w:ascii="FiraCode-Retina" w:hAnsi="FiraCode-Retina" w:cs="FiraCode-Retina"/>
          <w:color w:val="C0C5CE"/>
          <w:kern w:val="0"/>
          <w:sz w:val="40"/>
          <w:szCs w:val="40"/>
          <w:lang w:val="en-GB"/>
        </w:rPr>
        <w:t xml:space="preserve"> (tab[i] == iskano){</w:t>
      </w:r>
    </w:p>
    <w:p w14:paraId="51B9A634" w14:textId="77777777" w:rsidR="00C36283" w:rsidRDefault="00C36283" w:rsidP="00C36283">
      <w:pPr>
        <w:autoSpaceDE w:val="0"/>
        <w:autoSpaceDN w:val="0"/>
        <w:adjustRightInd w:val="0"/>
        <w:spacing w:line="240" w:lineRule="auto"/>
        <w:ind w:left="4923" w:hanging="492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lastRenderedPageBreak/>
        <w:t xml:space="preserve">                a=</w:t>
      </w:r>
      <w:r>
        <w:rPr>
          <w:rFonts w:ascii="FiraCode-Bold" w:hAnsi="FiraCode-Bold" w:cs="FiraCode-Bold"/>
          <w:b/>
          <w:bCs/>
          <w:color w:val="C9538C"/>
          <w:kern w:val="0"/>
          <w:sz w:val="40"/>
          <w:szCs w:val="40"/>
          <w:lang w:val="en-GB"/>
        </w:rPr>
        <w:t>true</w:t>
      </w:r>
      <w:r>
        <w:rPr>
          <w:rFonts w:ascii="FiraCode-Retina" w:hAnsi="FiraCode-Retina" w:cs="FiraCode-Retina"/>
          <w:color w:val="C0C5CE"/>
          <w:kern w:val="0"/>
          <w:sz w:val="40"/>
          <w:szCs w:val="40"/>
          <w:lang w:val="en-GB"/>
        </w:rPr>
        <w:t>;</w:t>
      </w:r>
    </w:p>
    <w:p w14:paraId="5A29FCC5" w14:textId="77777777" w:rsidR="00C36283" w:rsidRDefault="00C36283" w:rsidP="00C36283">
      <w:pPr>
        <w:autoSpaceDE w:val="0"/>
        <w:autoSpaceDN w:val="0"/>
        <w:adjustRightInd w:val="0"/>
        <w:spacing w:line="240" w:lineRule="auto"/>
        <w:ind w:left="4923" w:hanging="492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break</w:t>
      </w:r>
      <w:r>
        <w:rPr>
          <w:rFonts w:ascii="FiraCode-Retina" w:hAnsi="FiraCode-Retina" w:cs="FiraCode-Retina"/>
          <w:color w:val="C0C5CE"/>
          <w:kern w:val="0"/>
          <w:sz w:val="40"/>
          <w:szCs w:val="40"/>
          <w:lang w:val="en-GB"/>
        </w:rPr>
        <w:t>;</w:t>
      </w:r>
    </w:p>
    <w:p w14:paraId="17D2F047" w14:textId="77777777" w:rsidR="00C36283" w:rsidRDefault="00C36283" w:rsidP="00C36283">
      <w:pPr>
        <w:autoSpaceDE w:val="0"/>
        <w:autoSpaceDN w:val="0"/>
        <w:adjustRightInd w:val="0"/>
        <w:spacing w:line="240" w:lineRule="auto"/>
        <w:ind w:left="3938" w:hanging="3939"/>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p>
    <w:p w14:paraId="12589E0D" w14:textId="77777777" w:rsidR="00C36283" w:rsidRDefault="00C36283" w:rsidP="00C36283">
      <w:pPr>
        <w:autoSpaceDE w:val="0"/>
        <w:autoSpaceDN w:val="0"/>
        <w:adjustRightInd w:val="0"/>
        <w:spacing w:line="240" w:lineRule="auto"/>
        <w:ind w:left="3938" w:hanging="3939"/>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b++;</w:t>
      </w:r>
    </w:p>
    <w:p w14:paraId="6CB40C6C"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p>
    <w:p w14:paraId="524D71CF"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return</w:t>
      </w:r>
      <w:r>
        <w:rPr>
          <w:rFonts w:ascii="FiraCode-Retina" w:hAnsi="FiraCode-Retina" w:cs="FiraCode-Retina"/>
          <w:color w:val="C0C5CE"/>
          <w:kern w:val="0"/>
          <w:sz w:val="40"/>
          <w:szCs w:val="40"/>
          <w:lang w:val="en-GB"/>
        </w:rPr>
        <w:t xml:space="preserve"> a;</w:t>
      </w:r>
    </w:p>
    <w:p w14:paraId="001405AB" w14:textId="77777777" w:rsidR="00C36283" w:rsidRDefault="00C36283" w:rsidP="00C36283">
      <w:pPr>
        <w:autoSpaceDE w:val="0"/>
        <w:autoSpaceDN w:val="0"/>
        <w:adjustRightInd w:val="0"/>
        <w:spacing w:line="240" w:lineRule="auto"/>
        <w:ind w:left="1969" w:hanging="1970"/>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p>
    <w:p w14:paraId="1B2A2114" w14:textId="77777777" w:rsidR="00C36283" w:rsidRDefault="00C36283" w:rsidP="00C36283">
      <w:pPr>
        <w:autoSpaceDE w:val="0"/>
        <w:autoSpaceDN w:val="0"/>
        <w:adjustRightInd w:val="0"/>
        <w:spacing w:line="240" w:lineRule="auto"/>
        <w:ind w:left="1969" w:hanging="1970"/>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public</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static</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boolean</w:t>
      </w:r>
      <w:r>
        <w:rPr>
          <w:rFonts w:ascii="FiraCode-Retina" w:hAnsi="FiraCode-Retina" w:cs="FiraCode-Retina"/>
          <w:color w:val="C0C5CE"/>
          <w:kern w:val="0"/>
          <w:sz w:val="40"/>
          <w:szCs w:val="40"/>
          <w:lang w:val="en-GB"/>
        </w:rPr>
        <w:t xml:space="preserve"> </w:t>
      </w:r>
      <w:r>
        <w:rPr>
          <w:rFonts w:ascii="FiraCode-Retina" w:hAnsi="FiraCode-Retina" w:cs="FiraCode-Retina"/>
          <w:color w:val="4E9AD1"/>
          <w:kern w:val="0"/>
          <w:sz w:val="40"/>
          <w:szCs w:val="40"/>
          <w:lang w:val="en-GB"/>
        </w:rPr>
        <w:t>aliJeVTabeliTest</w:t>
      </w:r>
      <w:r>
        <w:rPr>
          <w:rFonts w:ascii="FiraCode-Retina" w:hAnsi="FiraCode-Retina" w:cs="FiraCode-Retina"/>
          <w:color w:val="C0C5CE"/>
          <w:kern w:val="0"/>
          <w:sz w:val="40"/>
          <w:szCs w:val="40"/>
          <w:lang w:val="en-GB"/>
        </w:rPr>
        <w:t>(</w:t>
      </w:r>
      <w:r>
        <w:rPr>
          <w:rFonts w:ascii="FiraCode-Retina" w:hAnsi="FiraCode-Retina" w:cs="FiraCode-Retina"/>
          <w:color w:val="73B6D1"/>
          <w:kern w:val="0"/>
          <w:sz w:val="40"/>
          <w:szCs w:val="40"/>
          <w:lang w:val="en-GB"/>
        </w:rPr>
        <w:t>char</w:t>
      </w:r>
      <w:r>
        <w:rPr>
          <w:rFonts w:ascii="FiraCode-Retina" w:hAnsi="FiraCode-Retina" w:cs="FiraCode-Retina"/>
          <w:color w:val="C0C5CE"/>
          <w:kern w:val="0"/>
          <w:sz w:val="40"/>
          <w:szCs w:val="40"/>
          <w:lang w:val="en-GB"/>
        </w:rPr>
        <w:t xml:space="preserve">[] </w:t>
      </w:r>
      <w:r>
        <w:rPr>
          <w:rFonts w:ascii="FiraCode-Retina" w:hAnsi="FiraCode-Retina" w:cs="FiraCode-Retina"/>
          <w:color w:val="4186B8"/>
          <w:kern w:val="0"/>
          <w:sz w:val="40"/>
          <w:szCs w:val="40"/>
          <w:lang w:val="en-GB"/>
        </w:rPr>
        <w:t>tab</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char</w:t>
      </w:r>
      <w:r>
        <w:rPr>
          <w:rFonts w:ascii="FiraCode-Retina" w:hAnsi="FiraCode-Retina" w:cs="FiraCode-Retina"/>
          <w:color w:val="C0C5CE"/>
          <w:kern w:val="0"/>
          <w:sz w:val="40"/>
          <w:szCs w:val="40"/>
          <w:lang w:val="en-GB"/>
        </w:rPr>
        <w:t xml:space="preserve"> </w:t>
      </w:r>
      <w:r>
        <w:rPr>
          <w:rFonts w:ascii="FiraCode-Retina" w:hAnsi="FiraCode-Retina" w:cs="FiraCode-Retina"/>
          <w:color w:val="4186B8"/>
          <w:kern w:val="0"/>
          <w:sz w:val="40"/>
          <w:szCs w:val="40"/>
          <w:lang w:val="en-GB"/>
        </w:rPr>
        <w:t>iskano</w:t>
      </w:r>
      <w:r>
        <w:rPr>
          <w:rFonts w:ascii="FiraCode-Retina" w:hAnsi="FiraCode-Retina" w:cs="FiraCode-Retina"/>
          <w:color w:val="C0C5CE"/>
          <w:kern w:val="0"/>
          <w:sz w:val="40"/>
          <w:szCs w:val="40"/>
          <w:lang w:val="en-GB"/>
        </w:rPr>
        <w:t>){</w:t>
      </w:r>
    </w:p>
    <w:p w14:paraId="3A43B956"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boolean</w:t>
      </w:r>
      <w:r>
        <w:rPr>
          <w:rFonts w:ascii="FiraCode-Retina" w:hAnsi="FiraCode-Retina" w:cs="FiraCode-Retina"/>
          <w:color w:val="C0C5CE"/>
          <w:kern w:val="0"/>
          <w:sz w:val="40"/>
          <w:szCs w:val="40"/>
          <w:lang w:val="en-GB"/>
        </w:rPr>
        <w:t xml:space="preserve"> a = </w:t>
      </w:r>
      <w:r>
        <w:rPr>
          <w:rFonts w:ascii="FiraCode-Bold" w:hAnsi="FiraCode-Bold" w:cs="FiraCode-Bold"/>
          <w:b/>
          <w:bCs/>
          <w:color w:val="C9538C"/>
          <w:kern w:val="0"/>
          <w:sz w:val="40"/>
          <w:szCs w:val="40"/>
          <w:lang w:val="en-GB"/>
        </w:rPr>
        <w:t>false</w:t>
      </w:r>
      <w:r>
        <w:rPr>
          <w:rFonts w:ascii="FiraCode-Retina" w:hAnsi="FiraCode-Retina" w:cs="FiraCode-Retina"/>
          <w:color w:val="C0C5CE"/>
          <w:kern w:val="0"/>
          <w:sz w:val="40"/>
          <w:szCs w:val="40"/>
          <w:lang w:val="en-GB"/>
        </w:rPr>
        <w:t>;</w:t>
      </w:r>
    </w:p>
    <w:p w14:paraId="5329DAC7"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b=</w:t>
      </w:r>
      <w:r>
        <w:rPr>
          <w:rFonts w:ascii="FiraCode-Retina" w:hAnsi="FiraCode-Retina" w:cs="FiraCode-Retina"/>
          <w:color w:val="D18770"/>
          <w:kern w:val="0"/>
          <w:sz w:val="40"/>
          <w:szCs w:val="40"/>
          <w:lang w:val="en-GB"/>
        </w:rPr>
        <w:t>0</w:t>
      </w:r>
      <w:r>
        <w:rPr>
          <w:rFonts w:ascii="FiraCode-Retina" w:hAnsi="FiraCode-Retina" w:cs="FiraCode-Retina"/>
          <w:color w:val="C0C5CE"/>
          <w:kern w:val="0"/>
          <w:sz w:val="40"/>
          <w:szCs w:val="40"/>
          <w:lang w:val="en-GB"/>
        </w:rPr>
        <w:t>;</w:t>
      </w:r>
    </w:p>
    <w:p w14:paraId="07BAE986"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for</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i = </w:t>
      </w:r>
      <w:r>
        <w:rPr>
          <w:rFonts w:ascii="FiraCode-Retina" w:hAnsi="FiraCode-Retina" w:cs="FiraCode-Retina"/>
          <w:color w:val="D18770"/>
          <w:kern w:val="0"/>
          <w:sz w:val="40"/>
          <w:szCs w:val="40"/>
          <w:lang w:val="en-GB"/>
        </w:rPr>
        <w:t>0</w:t>
      </w:r>
      <w:r>
        <w:rPr>
          <w:rFonts w:ascii="FiraCode-Retina" w:hAnsi="FiraCode-Retina" w:cs="FiraCode-Retina"/>
          <w:color w:val="C0C5CE"/>
          <w:kern w:val="0"/>
          <w:sz w:val="40"/>
          <w:szCs w:val="40"/>
          <w:lang w:val="en-GB"/>
        </w:rPr>
        <w:t>; i&lt;tab.length-</w:t>
      </w:r>
      <w:r>
        <w:rPr>
          <w:rFonts w:ascii="FiraCode-Retina" w:hAnsi="FiraCode-Retina" w:cs="FiraCode-Retina"/>
          <w:color w:val="D18770"/>
          <w:kern w:val="0"/>
          <w:sz w:val="40"/>
          <w:szCs w:val="40"/>
          <w:lang w:val="en-GB"/>
        </w:rPr>
        <w:t>1</w:t>
      </w:r>
      <w:r>
        <w:rPr>
          <w:rFonts w:ascii="FiraCode-Retina" w:hAnsi="FiraCode-Retina" w:cs="FiraCode-Retina"/>
          <w:color w:val="C0C5CE"/>
          <w:kern w:val="0"/>
          <w:sz w:val="40"/>
          <w:szCs w:val="40"/>
          <w:lang w:val="en-GB"/>
        </w:rPr>
        <w:t>;i++){</w:t>
      </w:r>
    </w:p>
    <w:p w14:paraId="289D7C5E" w14:textId="77777777" w:rsidR="00C36283" w:rsidRDefault="00C36283" w:rsidP="00C36283">
      <w:pPr>
        <w:autoSpaceDE w:val="0"/>
        <w:autoSpaceDN w:val="0"/>
        <w:adjustRightInd w:val="0"/>
        <w:spacing w:line="240" w:lineRule="auto"/>
        <w:ind w:left="3938" w:hanging="3939"/>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if</w:t>
      </w:r>
      <w:r>
        <w:rPr>
          <w:rFonts w:ascii="FiraCode-Retina" w:hAnsi="FiraCode-Retina" w:cs="FiraCode-Retina"/>
          <w:color w:val="C0C5CE"/>
          <w:kern w:val="0"/>
          <w:sz w:val="40"/>
          <w:szCs w:val="40"/>
          <w:lang w:val="en-GB"/>
        </w:rPr>
        <w:t xml:space="preserve"> (tab[i] == iskano){</w:t>
      </w:r>
    </w:p>
    <w:p w14:paraId="3CB8EEF3" w14:textId="77777777" w:rsidR="00C36283" w:rsidRDefault="00C36283" w:rsidP="00C36283">
      <w:pPr>
        <w:autoSpaceDE w:val="0"/>
        <w:autoSpaceDN w:val="0"/>
        <w:adjustRightInd w:val="0"/>
        <w:spacing w:line="240" w:lineRule="auto"/>
        <w:ind w:left="4923" w:hanging="492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a=</w:t>
      </w:r>
      <w:r>
        <w:rPr>
          <w:rFonts w:ascii="FiraCode-Bold" w:hAnsi="FiraCode-Bold" w:cs="FiraCode-Bold"/>
          <w:b/>
          <w:bCs/>
          <w:color w:val="C9538C"/>
          <w:kern w:val="0"/>
          <w:sz w:val="40"/>
          <w:szCs w:val="40"/>
          <w:lang w:val="en-GB"/>
        </w:rPr>
        <w:t>true</w:t>
      </w:r>
      <w:r>
        <w:rPr>
          <w:rFonts w:ascii="FiraCode-Retina" w:hAnsi="FiraCode-Retina" w:cs="FiraCode-Retina"/>
          <w:color w:val="C0C5CE"/>
          <w:kern w:val="0"/>
          <w:sz w:val="40"/>
          <w:szCs w:val="40"/>
          <w:lang w:val="en-GB"/>
        </w:rPr>
        <w:t>;</w:t>
      </w:r>
    </w:p>
    <w:p w14:paraId="1DB3C116" w14:textId="77777777" w:rsidR="00C36283" w:rsidRDefault="00C36283" w:rsidP="00C36283">
      <w:pPr>
        <w:autoSpaceDE w:val="0"/>
        <w:autoSpaceDN w:val="0"/>
        <w:adjustRightInd w:val="0"/>
        <w:spacing w:line="240" w:lineRule="auto"/>
        <w:ind w:left="4923" w:hanging="492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break</w:t>
      </w:r>
      <w:r>
        <w:rPr>
          <w:rFonts w:ascii="FiraCode-Retina" w:hAnsi="FiraCode-Retina" w:cs="FiraCode-Retina"/>
          <w:color w:val="C0C5CE"/>
          <w:kern w:val="0"/>
          <w:sz w:val="40"/>
          <w:szCs w:val="40"/>
          <w:lang w:val="en-GB"/>
        </w:rPr>
        <w:t>;</w:t>
      </w:r>
    </w:p>
    <w:p w14:paraId="1403368C" w14:textId="77777777" w:rsidR="00C36283" w:rsidRDefault="00C36283" w:rsidP="00C36283">
      <w:pPr>
        <w:autoSpaceDE w:val="0"/>
        <w:autoSpaceDN w:val="0"/>
        <w:adjustRightInd w:val="0"/>
        <w:spacing w:line="240" w:lineRule="auto"/>
        <w:ind w:left="3938" w:hanging="3939"/>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p>
    <w:p w14:paraId="5A504C42" w14:textId="77777777" w:rsidR="00C36283" w:rsidRDefault="00C36283" w:rsidP="00C36283">
      <w:pPr>
        <w:autoSpaceDE w:val="0"/>
        <w:autoSpaceDN w:val="0"/>
        <w:adjustRightInd w:val="0"/>
        <w:spacing w:line="240" w:lineRule="auto"/>
        <w:ind w:left="3938" w:hanging="3939"/>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b++;</w:t>
      </w:r>
    </w:p>
    <w:p w14:paraId="558A710B"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p>
    <w:p w14:paraId="3B1F9082"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System</w:t>
      </w:r>
      <w:r>
        <w:rPr>
          <w:rFonts w:ascii="FiraCode-Retina" w:hAnsi="FiraCode-Retina" w:cs="FiraCode-Retina"/>
          <w:color w:val="C0C5CE"/>
          <w:kern w:val="0"/>
          <w:sz w:val="40"/>
          <w:szCs w:val="40"/>
          <w:lang w:val="en-GB"/>
        </w:rPr>
        <w:t>.out.println(</w:t>
      </w:r>
      <w:r>
        <w:rPr>
          <w:rFonts w:ascii="FiraCode-Retina" w:hAnsi="FiraCode-Retina" w:cs="FiraCode-Retina"/>
          <w:color w:val="679C76"/>
          <w:kern w:val="0"/>
          <w:sz w:val="40"/>
          <w:szCs w:val="40"/>
          <w:lang w:val="en-GB"/>
        </w:rPr>
        <w:t>"Primerjanih je bilo: "</w:t>
      </w:r>
      <w:r>
        <w:rPr>
          <w:rFonts w:ascii="FiraCode-Retina" w:hAnsi="FiraCode-Retina" w:cs="FiraCode-Retina"/>
          <w:color w:val="C0C5CE"/>
          <w:kern w:val="0"/>
          <w:sz w:val="40"/>
          <w:szCs w:val="40"/>
          <w:lang w:val="en-GB"/>
        </w:rPr>
        <w:t>+b);</w:t>
      </w:r>
    </w:p>
    <w:p w14:paraId="44F79914"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return</w:t>
      </w:r>
      <w:r>
        <w:rPr>
          <w:rFonts w:ascii="FiraCode-Retina" w:hAnsi="FiraCode-Retina" w:cs="FiraCode-Retina"/>
          <w:color w:val="C0C5CE"/>
          <w:kern w:val="0"/>
          <w:sz w:val="40"/>
          <w:szCs w:val="40"/>
          <w:lang w:val="en-GB"/>
        </w:rPr>
        <w:t xml:space="preserve"> a;</w:t>
      </w:r>
    </w:p>
    <w:p w14:paraId="69B8638A" w14:textId="77777777" w:rsidR="00C36283" w:rsidRDefault="00C36283" w:rsidP="00C36283">
      <w:pPr>
        <w:autoSpaceDE w:val="0"/>
        <w:autoSpaceDN w:val="0"/>
        <w:adjustRightInd w:val="0"/>
        <w:spacing w:line="240" w:lineRule="auto"/>
        <w:ind w:left="1969" w:hanging="1970"/>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p>
    <w:p w14:paraId="61CF85B7" w14:textId="77777777" w:rsidR="00C36283" w:rsidRDefault="00C36283" w:rsidP="00C36283">
      <w:pPr>
        <w:autoSpaceDE w:val="0"/>
        <w:autoSpaceDN w:val="0"/>
        <w:adjustRightInd w:val="0"/>
        <w:spacing w:line="240" w:lineRule="auto"/>
        <w:ind w:left="1969" w:hanging="1970"/>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public</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static</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boolean</w:t>
      </w:r>
      <w:r>
        <w:rPr>
          <w:rFonts w:ascii="FiraCode-Retina" w:hAnsi="FiraCode-Retina" w:cs="FiraCode-Retina"/>
          <w:color w:val="C0C5CE"/>
          <w:kern w:val="0"/>
          <w:sz w:val="40"/>
          <w:szCs w:val="40"/>
          <w:lang w:val="en-GB"/>
        </w:rPr>
        <w:t xml:space="preserve"> </w:t>
      </w:r>
      <w:r>
        <w:rPr>
          <w:rFonts w:ascii="FiraCode-Retina" w:hAnsi="FiraCode-Retina" w:cs="FiraCode-Retina"/>
          <w:color w:val="4E9AD1"/>
          <w:kern w:val="0"/>
          <w:sz w:val="40"/>
          <w:szCs w:val="40"/>
          <w:lang w:val="en-GB"/>
        </w:rPr>
        <w:t>aliJeVTabeliTestRand</w:t>
      </w:r>
      <w:r>
        <w:rPr>
          <w:rFonts w:ascii="FiraCode-Retina" w:hAnsi="FiraCode-Retina" w:cs="FiraCode-Retina"/>
          <w:color w:val="C0C5CE"/>
          <w:kern w:val="0"/>
          <w:sz w:val="40"/>
          <w:szCs w:val="40"/>
          <w:lang w:val="en-GB"/>
        </w:rPr>
        <w:t>(</w:t>
      </w:r>
      <w:r>
        <w:rPr>
          <w:rFonts w:ascii="FiraCode-Retina" w:hAnsi="FiraCode-Retina" w:cs="FiraCode-Retina"/>
          <w:color w:val="73B6D1"/>
          <w:kern w:val="0"/>
          <w:sz w:val="40"/>
          <w:szCs w:val="40"/>
          <w:lang w:val="en-GB"/>
        </w:rPr>
        <w:t>char</w:t>
      </w:r>
      <w:r>
        <w:rPr>
          <w:rFonts w:ascii="FiraCode-Retina" w:hAnsi="FiraCode-Retina" w:cs="FiraCode-Retina"/>
          <w:color w:val="C0C5CE"/>
          <w:kern w:val="0"/>
          <w:sz w:val="40"/>
          <w:szCs w:val="40"/>
          <w:lang w:val="en-GB"/>
        </w:rPr>
        <w:t xml:space="preserve">[] </w:t>
      </w:r>
      <w:r>
        <w:rPr>
          <w:rFonts w:ascii="FiraCode-Retina" w:hAnsi="FiraCode-Retina" w:cs="FiraCode-Retina"/>
          <w:color w:val="4186B8"/>
          <w:kern w:val="0"/>
          <w:sz w:val="40"/>
          <w:szCs w:val="40"/>
          <w:lang w:val="en-GB"/>
        </w:rPr>
        <w:t>tab</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char</w:t>
      </w:r>
      <w:r>
        <w:rPr>
          <w:rFonts w:ascii="FiraCode-Retina" w:hAnsi="FiraCode-Retina" w:cs="FiraCode-Retina"/>
          <w:color w:val="C0C5CE"/>
          <w:kern w:val="0"/>
          <w:sz w:val="40"/>
          <w:szCs w:val="40"/>
          <w:lang w:val="en-GB"/>
        </w:rPr>
        <w:t xml:space="preserve"> </w:t>
      </w:r>
      <w:r>
        <w:rPr>
          <w:rFonts w:ascii="FiraCode-Retina" w:hAnsi="FiraCode-Retina" w:cs="FiraCode-Retina"/>
          <w:color w:val="4186B8"/>
          <w:kern w:val="0"/>
          <w:sz w:val="40"/>
          <w:szCs w:val="40"/>
          <w:lang w:val="en-GB"/>
        </w:rPr>
        <w:t>iskano</w:t>
      </w:r>
      <w:r>
        <w:rPr>
          <w:rFonts w:ascii="FiraCode-Retina" w:hAnsi="FiraCode-Retina" w:cs="FiraCode-Retina"/>
          <w:color w:val="C0C5CE"/>
          <w:kern w:val="0"/>
          <w:sz w:val="40"/>
          <w:szCs w:val="40"/>
          <w:lang w:val="en-GB"/>
        </w:rPr>
        <w:t>){</w:t>
      </w:r>
    </w:p>
    <w:p w14:paraId="71499C7D"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boolean</w:t>
      </w:r>
      <w:r>
        <w:rPr>
          <w:rFonts w:ascii="FiraCode-Retina" w:hAnsi="FiraCode-Retina" w:cs="FiraCode-Retina"/>
          <w:color w:val="C0C5CE"/>
          <w:kern w:val="0"/>
          <w:sz w:val="40"/>
          <w:szCs w:val="40"/>
          <w:lang w:val="en-GB"/>
        </w:rPr>
        <w:t xml:space="preserve"> a = </w:t>
      </w:r>
      <w:r>
        <w:rPr>
          <w:rFonts w:ascii="FiraCode-Bold" w:hAnsi="FiraCode-Bold" w:cs="FiraCode-Bold"/>
          <w:b/>
          <w:bCs/>
          <w:color w:val="C9538C"/>
          <w:kern w:val="0"/>
          <w:sz w:val="40"/>
          <w:szCs w:val="40"/>
          <w:lang w:val="en-GB"/>
        </w:rPr>
        <w:t>false</w:t>
      </w:r>
      <w:r>
        <w:rPr>
          <w:rFonts w:ascii="FiraCode-Retina" w:hAnsi="FiraCode-Retina" w:cs="FiraCode-Retina"/>
          <w:color w:val="C0C5CE"/>
          <w:kern w:val="0"/>
          <w:sz w:val="40"/>
          <w:szCs w:val="40"/>
          <w:lang w:val="en-GB"/>
        </w:rPr>
        <w:t>;</w:t>
      </w:r>
    </w:p>
    <w:p w14:paraId="30054D8A"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b=</w:t>
      </w:r>
      <w:r>
        <w:rPr>
          <w:rFonts w:ascii="FiraCode-Retina" w:hAnsi="FiraCode-Retina" w:cs="FiraCode-Retina"/>
          <w:color w:val="D18770"/>
          <w:kern w:val="0"/>
          <w:sz w:val="40"/>
          <w:szCs w:val="40"/>
          <w:lang w:val="en-GB"/>
        </w:rPr>
        <w:t>0</w:t>
      </w:r>
      <w:r>
        <w:rPr>
          <w:rFonts w:ascii="FiraCode-Retina" w:hAnsi="FiraCode-Retina" w:cs="FiraCode-Retina"/>
          <w:color w:val="C0C5CE"/>
          <w:kern w:val="0"/>
          <w:sz w:val="40"/>
          <w:szCs w:val="40"/>
          <w:lang w:val="en-GB"/>
        </w:rPr>
        <w:t>;</w:t>
      </w:r>
    </w:p>
    <w:p w14:paraId="567C70C9"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for</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i = </w:t>
      </w:r>
      <w:r>
        <w:rPr>
          <w:rFonts w:ascii="FiraCode-Retina" w:hAnsi="FiraCode-Retina" w:cs="FiraCode-Retina"/>
          <w:color w:val="D18770"/>
          <w:kern w:val="0"/>
          <w:sz w:val="40"/>
          <w:szCs w:val="40"/>
          <w:lang w:val="en-GB"/>
        </w:rPr>
        <w:t>0</w:t>
      </w:r>
      <w:r>
        <w:rPr>
          <w:rFonts w:ascii="FiraCode-Retina" w:hAnsi="FiraCode-Retina" w:cs="FiraCode-Retina"/>
          <w:color w:val="C0C5CE"/>
          <w:kern w:val="0"/>
          <w:sz w:val="40"/>
          <w:szCs w:val="40"/>
          <w:lang w:val="en-GB"/>
        </w:rPr>
        <w:t>; i&lt;</w:t>
      </w:r>
      <w:r>
        <w:rPr>
          <w:rFonts w:ascii="FiraCode-Retina" w:hAnsi="FiraCode-Retina" w:cs="FiraCode-Retina"/>
          <w:color w:val="D18770"/>
          <w:kern w:val="0"/>
          <w:sz w:val="40"/>
          <w:szCs w:val="40"/>
          <w:lang w:val="en-GB"/>
        </w:rPr>
        <w:t>1000</w:t>
      </w:r>
      <w:r>
        <w:rPr>
          <w:rFonts w:ascii="FiraCode-Retina" w:hAnsi="FiraCode-Retina" w:cs="FiraCode-Retina"/>
          <w:color w:val="C0C5CE"/>
          <w:kern w:val="0"/>
          <w:sz w:val="40"/>
          <w:szCs w:val="40"/>
          <w:lang w:val="en-GB"/>
        </w:rPr>
        <w:t>;i++){</w:t>
      </w:r>
    </w:p>
    <w:p w14:paraId="7EFFBE0F" w14:textId="77777777" w:rsidR="00C36283" w:rsidRDefault="00C36283" w:rsidP="00C36283">
      <w:pPr>
        <w:autoSpaceDE w:val="0"/>
        <w:autoSpaceDN w:val="0"/>
        <w:adjustRightInd w:val="0"/>
        <w:spacing w:line="240" w:lineRule="auto"/>
        <w:ind w:left="3938" w:hanging="3939"/>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rand =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w:t>
      </w:r>
      <w:r>
        <w:rPr>
          <w:rFonts w:ascii="FiraCode-Retina" w:hAnsi="FiraCode-Retina" w:cs="FiraCode-Retina"/>
          <w:color w:val="73B6D1"/>
          <w:kern w:val="0"/>
          <w:sz w:val="40"/>
          <w:szCs w:val="40"/>
          <w:lang w:val="en-GB"/>
        </w:rPr>
        <w:t>Math</w:t>
      </w:r>
      <w:r>
        <w:rPr>
          <w:rFonts w:ascii="FiraCode-Retina" w:hAnsi="FiraCode-Retina" w:cs="FiraCode-Retina"/>
          <w:color w:val="C0C5CE"/>
          <w:kern w:val="0"/>
          <w:sz w:val="40"/>
          <w:szCs w:val="40"/>
          <w:lang w:val="en-GB"/>
        </w:rPr>
        <w:t>.random()*tab.length-</w:t>
      </w:r>
      <w:r>
        <w:rPr>
          <w:rFonts w:ascii="FiraCode-Retina" w:hAnsi="FiraCode-Retina" w:cs="FiraCode-Retina"/>
          <w:color w:val="D18770"/>
          <w:kern w:val="0"/>
          <w:sz w:val="40"/>
          <w:szCs w:val="40"/>
          <w:lang w:val="en-GB"/>
        </w:rPr>
        <w:t>1</w:t>
      </w:r>
      <w:r>
        <w:rPr>
          <w:rFonts w:ascii="FiraCode-Retina" w:hAnsi="FiraCode-Retina" w:cs="FiraCode-Retina"/>
          <w:color w:val="C0C5CE"/>
          <w:kern w:val="0"/>
          <w:sz w:val="40"/>
          <w:szCs w:val="40"/>
          <w:lang w:val="en-GB"/>
        </w:rPr>
        <w:t>);</w:t>
      </w:r>
    </w:p>
    <w:p w14:paraId="342B4CFF" w14:textId="77777777" w:rsidR="00C36283" w:rsidRDefault="00C36283" w:rsidP="00C36283">
      <w:pPr>
        <w:autoSpaceDE w:val="0"/>
        <w:autoSpaceDN w:val="0"/>
        <w:adjustRightInd w:val="0"/>
        <w:spacing w:line="240" w:lineRule="auto"/>
        <w:ind w:left="3938" w:hanging="3939"/>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if</w:t>
      </w:r>
      <w:r>
        <w:rPr>
          <w:rFonts w:ascii="FiraCode-Retina" w:hAnsi="FiraCode-Retina" w:cs="FiraCode-Retina"/>
          <w:color w:val="C0C5CE"/>
          <w:kern w:val="0"/>
          <w:sz w:val="40"/>
          <w:szCs w:val="40"/>
          <w:lang w:val="en-GB"/>
        </w:rPr>
        <w:t xml:space="preserve"> (tab[rand] == iskano){</w:t>
      </w:r>
    </w:p>
    <w:p w14:paraId="7C359CBD" w14:textId="77777777" w:rsidR="00C36283" w:rsidRDefault="00C36283" w:rsidP="00C36283">
      <w:pPr>
        <w:autoSpaceDE w:val="0"/>
        <w:autoSpaceDN w:val="0"/>
        <w:adjustRightInd w:val="0"/>
        <w:spacing w:line="240" w:lineRule="auto"/>
        <w:ind w:left="4923" w:hanging="492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lastRenderedPageBreak/>
        <w:t xml:space="preserve">                a=</w:t>
      </w:r>
      <w:r>
        <w:rPr>
          <w:rFonts w:ascii="FiraCode-Bold" w:hAnsi="FiraCode-Bold" w:cs="FiraCode-Bold"/>
          <w:b/>
          <w:bCs/>
          <w:color w:val="C9538C"/>
          <w:kern w:val="0"/>
          <w:sz w:val="40"/>
          <w:szCs w:val="40"/>
          <w:lang w:val="en-GB"/>
        </w:rPr>
        <w:t>true</w:t>
      </w:r>
      <w:r>
        <w:rPr>
          <w:rFonts w:ascii="FiraCode-Retina" w:hAnsi="FiraCode-Retina" w:cs="FiraCode-Retina"/>
          <w:color w:val="C0C5CE"/>
          <w:kern w:val="0"/>
          <w:sz w:val="40"/>
          <w:szCs w:val="40"/>
          <w:lang w:val="en-GB"/>
        </w:rPr>
        <w:t>;</w:t>
      </w:r>
    </w:p>
    <w:p w14:paraId="2FCAF127" w14:textId="77777777" w:rsidR="00C36283" w:rsidRDefault="00C36283" w:rsidP="00C36283">
      <w:pPr>
        <w:autoSpaceDE w:val="0"/>
        <w:autoSpaceDN w:val="0"/>
        <w:adjustRightInd w:val="0"/>
        <w:spacing w:line="240" w:lineRule="auto"/>
        <w:ind w:left="4923" w:hanging="492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break</w:t>
      </w:r>
      <w:r>
        <w:rPr>
          <w:rFonts w:ascii="FiraCode-Retina" w:hAnsi="FiraCode-Retina" w:cs="FiraCode-Retina"/>
          <w:color w:val="C0C5CE"/>
          <w:kern w:val="0"/>
          <w:sz w:val="40"/>
          <w:szCs w:val="40"/>
          <w:lang w:val="en-GB"/>
        </w:rPr>
        <w:t>;</w:t>
      </w:r>
    </w:p>
    <w:p w14:paraId="17922DA0" w14:textId="77777777" w:rsidR="00C36283" w:rsidRDefault="00C36283" w:rsidP="00C36283">
      <w:pPr>
        <w:autoSpaceDE w:val="0"/>
        <w:autoSpaceDN w:val="0"/>
        <w:adjustRightInd w:val="0"/>
        <w:spacing w:line="240" w:lineRule="auto"/>
        <w:ind w:left="3938" w:hanging="3939"/>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p>
    <w:p w14:paraId="5DED1F67" w14:textId="77777777" w:rsidR="00C36283" w:rsidRDefault="00C36283" w:rsidP="00C36283">
      <w:pPr>
        <w:autoSpaceDE w:val="0"/>
        <w:autoSpaceDN w:val="0"/>
        <w:adjustRightInd w:val="0"/>
        <w:spacing w:line="240" w:lineRule="auto"/>
        <w:ind w:left="3938" w:hanging="3939"/>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b++;</w:t>
      </w:r>
    </w:p>
    <w:p w14:paraId="6CDA88CF"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p>
    <w:p w14:paraId="16BF579A"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System</w:t>
      </w:r>
      <w:r>
        <w:rPr>
          <w:rFonts w:ascii="FiraCode-Retina" w:hAnsi="FiraCode-Retina" w:cs="FiraCode-Retina"/>
          <w:color w:val="C0C5CE"/>
          <w:kern w:val="0"/>
          <w:sz w:val="40"/>
          <w:szCs w:val="40"/>
          <w:lang w:val="en-GB"/>
        </w:rPr>
        <w:t>.out.println(</w:t>
      </w:r>
      <w:r>
        <w:rPr>
          <w:rFonts w:ascii="FiraCode-Retina" w:hAnsi="FiraCode-Retina" w:cs="FiraCode-Retina"/>
          <w:color w:val="679C76"/>
          <w:kern w:val="0"/>
          <w:sz w:val="40"/>
          <w:szCs w:val="40"/>
          <w:lang w:val="en-GB"/>
        </w:rPr>
        <w:t>"Primerjanih je bilo: "</w:t>
      </w:r>
      <w:r>
        <w:rPr>
          <w:rFonts w:ascii="FiraCode-Retina" w:hAnsi="FiraCode-Retina" w:cs="FiraCode-Retina"/>
          <w:color w:val="C0C5CE"/>
          <w:kern w:val="0"/>
          <w:sz w:val="40"/>
          <w:szCs w:val="40"/>
          <w:lang w:val="en-GB"/>
        </w:rPr>
        <w:t>+b);</w:t>
      </w:r>
    </w:p>
    <w:p w14:paraId="45905FB9"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return</w:t>
      </w:r>
      <w:r>
        <w:rPr>
          <w:rFonts w:ascii="FiraCode-Retina" w:hAnsi="FiraCode-Retina" w:cs="FiraCode-Retina"/>
          <w:color w:val="C0C5CE"/>
          <w:kern w:val="0"/>
          <w:sz w:val="40"/>
          <w:szCs w:val="40"/>
          <w:lang w:val="en-GB"/>
        </w:rPr>
        <w:t xml:space="preserve"> a;</w:t>
      </w:r>
    </w:p>
    <w:p w14:paraId="4EB51F90" w14:textId="77777777" w:rsidR="00C36283" w:rsidRDefault="00C36283" w:rsidP="00C36283">
      <w:pPr>
        <w:autoSpaceDE w:val="0"/>
        <w:autoSpaceDN w:val="0"/>
        <w:adjustRightInd w:val="0"/>
        <w:spacing w:line="240" w:lineRule="auto"/>
        <w:ind w:left="1969" w:hanging="1970"/>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p>
    <w:p w14:paraId="1588AB9C" w14:textId="77777777" w:rsidR="00C36283" w:rsidRDefault="00C36283" w:rsidP="00C36283">
      <w:pPr>
        <w:autoSpaceDE w:val="0"/>
        <w:autoSpaceDN w:val="0"/>
        <w:adjustRightInd w:val="0"/>
        <w:spacing w:line="240" w:lineRule="auto"/>
        <w:ind w:left="1969" w:hanging="1970"/>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public</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static</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boolean</w:t>
      </w:r>
      <w:r>
        <w:rPr>
          <w:rFonts w:ascii="FiraCode-Retina" w:hAnsi="FiraCode-Retina" w:cs="FiraCode-Retina"/>
          <w:color w:val="C0C5CE"/>
          <w:kern w:val="0"/>
          <w:sz w:val="40"/>
          <w:szCs w:val="40"/>
          <w:lang w:val="en-GB"/>
        </w:rPr>
        <w:t xml:space="preserve"> </w:t>
      </w:r>
      <w:r>
        <w:rPr>
          <w:rFonts w:ascii="FiraCode-Retina" w:hAnsi="FiraCode-Retina" w:cs="FiraCode-Retina"/>
          <w:color w:val="4E9AD1"/>
          <w:kern w:val="0"/>
          <w:sz w:val="40"/>
          <w:szCs w:val="40"/>
          <w:lang w:val="en-GB"/>
        </w:rPr>
        <w:t>aliJeVTabeliTestRand</w:t>
      </w:r>
      <w:r>
        <w:rPr>
          <w:rFonts w:ascii="FiraCode-Retina" w:hAnsi="FiraCode-Retina" w:cs="FiraCode-Retina"/>
          <w:color w:val="C0C5CE"/>
          <w:kern w:val="0"/>
          <w:sz w:val="40"/>
          <w:szCs w:val="40"/>
          <w:lang w:val="en-GB"/>
        </w:rPr>
        <w:t>(</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w:t>
      </w:r>
      <w:r>
        <w:rPr>
          <w:rFonts w:ascii="FiraCode-Retina" w:hAnsi="FiraCode-Retina" w:cs="FiraCode-Retina"/>
          <w:color w:val="4186B8"/>
          <w:kern w:val="0"/>
          <w:sz w:val="40"/>
          <w:szCs w:val="40"/>
          <w:lang w:val="en-GB"/>
        </w:rPr>
        <w:t>tab</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w:t>
      </w:r>
      <w:r>
        <w:rPr>
          <w:rFonts w:ascii="FiraCode-Retina" w:hAnsi="FiraCode-Retina" w:cs="FiraCode-Retina"/>
          <w:color w:val="4186B8"/>
          <w:kern w:val="0"/>
          <w:sz w:val="40"/>
          <w:szCs w:val="40"/>
          <w:lang w:val="en-GB"/>
        </w:rPr>
        <w:t>iskano</w:t>
      </w:r>
      <w:r>
        <w:rPr>
          <w:rFonts w:ascii="FiraCode-Retina" w:hAnsi="FiraCode-Retina" w:cs="FiraCode-Retina"/>
          <w:color w:val="C0C5CE"/>
          <w:kern w:val="0"/>
          <w:sz w:val="40"/>
          <w:szCs w:val="40"/>
          <w:lang w:val="en-GB"/>
        </w:rPr>
        <w:t>){</w:t>
      </w:r>
    </w:p>
    <w:p w14:paraId="372C4069"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boolean</w:t>
      </w:r>
      <w:r>
        <w:rPr>
          <w:rFonts w:ascii="FiraCode-Retina" w:hAnsi="FiraCode-Retina" w:cs="FiraCode-Retina"/>
          <w:color w:val="C0C5CE"/>
          <w:kern w:val="0"/>
          <w:sz w:val="40"/>
          <w:szCs w:val="40"/>
          <w:lang w:val="en-GB"/>
        </w:rPr>
        <w:t xml:space="preserve"> a = </w:t>
      </w:r>
      <w:r>
        <w:rPr>
          <w:rFonts w:ascii="FiraCode-Bold" w:hAnsi="FiraCode-Bold" w:cs="FiraCode-Bold"/>
          <w:b/>
          <w:bCs/>
          <w:color w:val="C9538C"/>
          <w:kern w:val="0"/>
          <w:sz w:val="40"/>
          <w:szCs w:val="40"/>
          <w:lang w:val="en-GB"/>
        </w:rPr>
        <w:t>false</w:t>
      </w:r>
      <w:r>
        <w:rPr>
          <w:rFonts w:ascii="FiraCode-Retina" w:hAnsi="FiraCode-Retina" w:cs="FiraCode-Retina"/>
          <w:color w:val="C0C5CE"/>
          <w:kern w:val="0"/>
          <w:sz w:val="40"/>
          <w:szCs w:val="40"/>
          <w:lang w:val="en-GB"/>
        </w:rPr>
        <w:t>;</w:t>
      </w:r>
    </w:p>
    <w:p w14:paraId="37AFD396"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b=</w:t>
      </w:r>
      <w:r>
        <w:rPr>
          <w:rFonts w:ascii="FiraCode-Retina" w:hAnsi="FiraCode-Retina" w:cs="FiraCode-Retina"/>
          <w:color w:val="D18770"/>
          <w:kern w:val="0"/>
          <w:sz w:val="40"/>
          <w:szCs w:val="40"/>
          <w:lang w:val="en-GB"/>
        </w:rPr>
        <w:t>0</w:t>
      </w:r>
      <w:r>
        <w:rPr>
          <w:rFonts w:ascii="FiraCode-Retina" w:hAnsi="FiraCode-Retina" w:cs="FiraCode-Retina"/>
          <w:color w:val="C0C5CE"/>
          <w:kern w:val="0"/>
          <w:sz w:val="40"/>
          <w:szCs w:val="40"/>
          <w:lang w:val="en-GB"/>
        </w:rPr>
        <w:t>;</w:t>
      </w:r>
    </w:p>
    <w:p w14:paraId="6F54FA5B"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for</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i = </w:t>
      </w:r>
      <w:r>
        <w:rPr>
          <w:rFonts w:ascii="FiraCode-Retina" w:hAnsi="FiraCode-Retina" w:cs="FiraCode-Retina"/>
          <w:color w:val="D18770"/>
          <w:kern w:val="0"/>
          <w:sz w:val="40"/>
          <w:szCs w:val="40"/>
          <w:lang w:val="en-GB"/>
        </w:rPr>
        <w:t>0</w:t>
      </w:r>
      <w:r>
        <w:rPr>
          <w:rFonts w:ascii="FiraCode-Retina" w:hAnsi="FiraCode-Retina" w:cs="FiraCode-Retina"/>
          <w:color w:val="C0C5CE"/>
          <w:kern w:val="0"/>
          <w:sz w:val="40"/>
          <w:szCs w:val="40"/>
          <w:lang w:val="en-GB"/>
        </w:rPr>
        <w:t>; i&lt;</w:t>
      </w:r>
      <w:r>
        <w:rPr>
          <w:rFonts w:ascii="FiraCode-Retina" w:hAnsi="FiraCode-Retina" w:cs="FiraCode-Retina"/>
          <w:color w:val="D18770"/>
          <w:kern w:val="0"/>
          <w:sz w:val="40"/>
          <w:szCs w:val="40"/>
          <w:lang w:val="en-GB"/>
        </w:rPr>
        <w:t>1000</w:t>
      </w:r>
      <w:r>
        <w:rPr>
          <w:rFonts w:ascii="FiraCode-Retina" w:hAnsi="FiraCode-Retina" w:cs="FiraCode-Retina"/>
          <w:color w:val="C0C5CE"/>
          <w:kern w:val="0"/>
          <w:sz w:val="40"/>
          <w:szCs w:val="40"/>
          <w:lang w:val="en-GB"/>
        </w:rPr>
        <w:t>;i++){</w:t>
      </w:r>
    </w:p>
    <w:p w14:paraId="2A155F3C" w14:textId="77777777" w:rsidR="00C36283" w:rsidRDefault="00C36283" w:rsidP="00C36283">
      <w:pPr>
        <w:autoSpaceDE w:val="0"/>
        <w:autoSpaceDN w:val="0"/>
        <w:adjustRightInd w:val="0"/>
        <w:spacing w:line="240" w:lineRule="auto"/>
        <w:ind w:left="3938" w:hanging="3939"/>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rand =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w:t>
      </w:r>
      <w:r>
        <w:rPr>
          <w:rFonts w:ascii="FiraCode-Retina" w:hAnsi="FiraCode-Retina" w:cs="FiraCode-Retina"/>
          <w:color w:val="73B6D1"/>
          <w:kern w:val="0"/>
          <w:sz w:val="40"/>
          <w:szCs w:val="40"/>
          <w:lang w:val="en-GB"/>
        </w:rPr>
        <w:t>Math</w:t>
      </w:r>
      <w:r>
        <w:rPr>
          <w:rFonts w:ascii="FiraCode-Retina" w:hAnsi="FiraCode-Retina" w:cs="FiraCode-Retina"/>
          <w:color w:val="C0C5CE"/>
          <w:kern w:val="0"/>
          <w:sz w:val="40"/>
          <w:szCs w:val="40"/>
          <w:lang w:val="en-GB"/>
        </w:rPr>
        <w:t>.random()*tab.length-</w:t>
      </w:r>
      <w:r>
        <w:rPr>
          <w:rFonts w:ascii="FiraCode-Retina" w:hAnsi="FiraCode-Retina" w:cs="FiraCode-Retina"/>
          <w:color w:val="D18770"/>
          <w:kern w:val="0"/>
          <w:sz w:val="40"/>
          <w:szCs w:val="40"/>
          <w:lang w:val="en-GB"/>
        </w:rPr>
        <w:t>1</w:t>
      </w:r>
      <w:r>
        <w:rPr>
          <w:rFonts w:ascii="FiraCode-Retina" w:hAnsi="FiraCode-Retina" w:cs="FiraCode-Retina"/>
          <w:color w:val="C0C5CE"/>
          <w:kern w:val="0"/>
          <w:sz w:val="40"/>
          <w:szCs w:val="40"/>
          <w:lang w:val="en-GB"/>
        </w:rPr>
        <w:t>);</w:t>
      </w:r>
    </w:p>
    <w:p w14:paraId="10F3431D" w14:textId="77777777" w:rsidR="00C36283" w:rsidRDefault="00C36283" w:rsidP="00C36283">
      <w:pPr>
        <w:autoSpaceDE w:val="0"/>
        <w:autoSpaceDN w:val="0"/>
        <w:adjustRightInd w:val="0"/>
        <w:spacing w:line="240" w:lineRule="auto"/>
        <w:ind w:left="3938" w:hanging="3939"/>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if</w:t>
      </w:r>
      <w:r>
        <w:rPr>
          <w:rFonts w:ascii="FiraCode-Retina" w:hAnsi="FiraCode-Retina" w:cs="FiraCode-Retina"/>
          <w:color w:val="C0C5CE"/>
          <w:kern w:val="0"/>
          <w:sz w:val="40"/>
          <w:szCs w:val="40"/>
          <w:lang w:val="en-GB"/>
        </w:rPr>
        <w:t xml:space="preserve"> (tab[rand] == iskano){</w:t>
      </w:r>
    </w:p>
    <w:p w14:paraId="5F62597E" w14:textId="77777777" w:rsidR="00C36283" w:rsidRDefault="00C36283" w:rsidP="00C36283">
      <w:pPr>
        <w:autoSpaceDE w:val="0"/>
        <w:autoSpaceDN w:val="0"/>
        <w:adjustRightInd w:val="0"/>
        <w:spacing w:line="240" w:lineRule="auto"/>
        <w:ind w:left="4923" w:hanging="492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a=</w:t>
      </w:r>
      <w:r>
        <w:rPr>
          <w:rFonts w:ascii="FiraCode-Bold" w:hAnsi="FiraCode-Bold" w:cs="FiraCode-Bold"/>
          <w:b/>
          <w:bCs/>
          <w:color w:val="C9538C"/>
          <w:kern w:val="0"/>
          <w:sz w:val="40"/>
          <w:szCs w:val="40"/>
          <w:lang w:val="en-GB"/>
        </w:rPr>
        <w:t>true</w:t>
      </w:r>
      <w:r>
        <w:rPr>
          <w:rFonts w:ascii="FiraCode-Retina" w:hAnsi="FiraCode-Retina" w:cs="FiraCode-Retina"/>
          <w:color w:val="C0C5CE"/>
          <w:kern w:val="0"/>
          <w:sz w:val="40"/>
          <w:szCs w:val="40"/>
          <w:lang w:val="en-GB"/>
        </w:rPr>
        <w:t>;</w:t>
      </w:r>
    </w:p>
    <w:p w14:paraId="5B102C2F" w14:textId="77777777" w:rsidR="00C36283" w:rsidRDefault="00C36283" w:rsidP="00C36283">
      <w:pPr>
        <w:autoSpaceDE w:val="0"/>
        <w:autoSpaceDN w:val="0"/>
        <w:adjustRightInd w:val="0"/>
        <w:spacing w:line="240" w:lineRule="auto"/>
        <w:ind w:left="4923" w:hanging="492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break</w:t>
      </w:r>
      <w:r>
        <w:rPr>
          <w:rFonts w:ascii="FiraCode-Retina" w:hAnsi="FiraCode-Retina" w:cs="FiraCode-Retina"/>
          <w:color w:val="C0C5CE"/>
          <w:kern w:val="0"/>
          <w:sz w:val="40"/>
          <w:szCs w:val="40"/>
          <w:lang w:val="en-GB"/>
        </w:rPr>
        <w:t>;</w:t>
      </w:r>
    </w:p>
    <w:p w14:paraId="167BF91E" w14:textId="77777777" w:rsidR="00C36283" w:rsidRDefault="00C36283" w:rsidP="00C36283">
      <w:pPr>
        <w:autoSpaceDE w:val="0"/>
        <w:autoSpaceDN w:val="0"/>
        <w:adjustRightInd w:val="0"/>
        <w:spacing w:line="240" w:lineRule="auto"/>
        <w:ind w:left="3938" w:hanging="3939"/>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p>
    <w:p w14:paraId="2D10B8E9" w14:textId="77777777" w:rsidR="00C36283" w:rsidRDefault="00C36283" w:rsidP="00C36283">
      <w:pPr>
        <w:autoSpaceDE w:val="0"/>
        <w:autoSpaceDN w:val="0"/>
        <w:adjustRightInd w:val="0"/>
        <w:spacing w:line="240" w:lineRule="auto"/>
        <w:ind w:left="3938" w:hanging="3939"/>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b++;</w:t>
      </w:r>
    </w:p>
    <w:p w14:paraId="75928148"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p>
    <w:p w14:paraId="1076A1AB"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System</w:t>
      </w:r>
      <w:r>
        <w:rPr>
          <w:rFonts w:ascii="FiraCode-Retina" w:hAnsi="FiraCode-Retina" w:cs="FiraCode-Retina"/>
          <w:color w:val="C0C5CE"/>
          <w:kern w:val="0"/>
          <w:sz w:val="40"/>
          <w:szCs w:val="40"/>
          <w:lang w:val="en-GB"/>
        </w:rPr>
        <w:t>.out.println(</w:t>
      </w:r>
      <w:r>
        <w:rPr>
          <w:rFonts w:ascii="FiraCode-Retina" w:hAnsi="FiraCode-Retina" w:cs="FiraCode-Retina"/>
          <w:color w:val="679C76"/>
          <w:kern w:val="0"/>
          <w:sz w:val="40"/>
          <w:szCs w:val="40"/>
          <w:lang w:val="en-GB"/>
        </w:rPr>
        <w:t>"Primerjanih je bilo: "</w:t>
      </w:r>
      <w:r>
        <w:rPr>
          <w:rFonts w:ascii="FiraCode-Retina" w:hAnsi="FiraCode-Retina" w:cs="FiraCode-Retina"/>
          <w:color w:val="C0C5CE"/>
          <w:kern w:val="0"/>
          <w:sz w:val="40"/>
          <w:szCs w:val="40"/>
          <w:lang w:val="en-GB"/>
        </w:rPr>
        <w:t>+b);</w:t>
      </w:r>
    </w:p>
    <w:p w14:paraId="3224D000"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return</w:t>
      </w:r>
      <w:r>
        <w:rPr>
          <w:rFonts w:ascii="FiraCode-Retina" w:hAnsi="FiraCode-Retina" w:cs="FiraCode-Retina"/>
          <w:color w:val="C0C5CE"/>
          <w:kern w:val="0"/>
          <w:sz w:val="40"/>
          <w:szCs w:val="40"/>
          <w:lang w:val="en-GB"/>
        </w:rPr>
        <w:t xml:space="preserve"> a;</w:t>
      </w:r>
    </w:p>
    <w:p w14:paraId="494C504A" w14:textId="77777777" w:rsidR="00C36283" w:rsidRDefault="00C36283" w:rsidP="00C36283">
      <w:pPr>
        <w:autoSpaceDE w:val="0"/>
        <w:autoSpaceDN w:val="0"/>
        <w:adjustRightInd w:val="0"/>
        <w:spacing w:line="240" w:lineRule="auto"/>
        <w:ind w:left="1969" w:hanging="1970"/>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p>
    <w:p w14:paraId="0FB0FAE1" w14:textId="77777777" w:rsidR="00C36283" w:rsidRDefault="00C36283" w:rsidP="00C36283">
      <w:pPr>
        <w:autoSpaceDE w:val="0"/>
        <w:autoSpaceDN w:val="0"/>
        <w:adjustRightInd w:val="0"/>
        <w:spacing w:line="240" w:lineRule="auto"/>
        <w:ind w:left="1969" w:hanging="1970"/>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public</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static</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w:t>
      </w:r>
      <w:r>
        <w:rPr>
          <w:rFonts w:ascii="FiraCode-Retina" w:hAnsi="FiraCode-Retina" w:cs="FiraCode-Retina"/>
          <w:color w:val="4E9AD1"/>
          <w:kern w:val="0"/>
          <w:sz w:val="40"/>
          <w:szCs w:val="40"/>
          <w:lang w:val="en-GB"/>
        </w:rPr>
        <w:t>kjeVTabeliJe</w:t>
      </w:r>
      <w:r>
        <w:rPr>
          <w:rFonts w:ascii="FiraCode-Retina" w:hAnsi="FiraCode-Retina" w:cs="FiraCode-Retina"/>
          <w:color w:val="C0C5CE"/>
          <w:kern w:val="0"/>
          <w:sz w:val="40"/>
          <w:szCs w:val="40"/>
          <w:lang w:val="en-GB"/>
        </w:rPr>
        <w:t>(</w:t>
      </w:r>
      <w:r>
        <w:rPr>
          <w:rFonts w:ascii="FiraCode-Retina" w:hAnsi="FiraCode-Retina" w:cs="FiraCode-Retina"/>
          <w:color w:val="73B6D1"/>
          <w:kern w:val="0"/>
          <w:sz w:val="40"/>
          <w:szCs w:val="40"/>
          <w:lang w:val="en-GB"/>
        </w:rPr>
        <w:t>char</w:t>
      </w:r>
      <w:r>
        <w:rPr>
          <w:rFonts w:ascii="FiraCode-Retina" w:hAnsi="FiraCode-Retina" w:cs="FiraCode-Retina"/>
          <w:color w:val="C0C5CE"/>
          <w:kern w:val="0"/>
          <w:sz w:val="40"/>
          <w:szCs w:val="40"/>
          <w:lang w:val="en-GB"/>
        </w:rPr>
        <w:t xml:space="preserve">[] </w:t>
      </w:r>
      <w:r>
        <w:rPr>
          <w:rFonts w:ascii="FiraCode-Retina" w:hAnsi="FiraCode-Retina" w:cs="FiraCode-Retina"/>
          <w:color w:val="4186B8"/>
          <w:kern w:val="0"/>
          <w:sz w:val="40"/>
          <w:szCs w:val="40"/>
          <w:lang w:val="en-GB"/>
        </w:rPr>
        <w:t>tab</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char</w:t>
      </w:r>
      <w:r>
        <w:rPr>
          <w:rFonts w:ascii="FiraCode-Retina" w:hAnsi="FiraCode-Retina" w:cs="FiraCode-Retina"/>
          <w:color w:val="C0C5CE"/>
          <w:kern w:val="0"/>
          <w:sz w:val="40"/>
          <w:szCs w:val="40"/>
          <w:lang w:val="en-GB"/>
        </w:rPr>
        <w:t xml:space="preserve"> </w:t>
      </w:r>
      <w:r>
        <w:rPr>
          <w:rFonts w:ascii="FiraCode-Retina" w:hAnsi="FiraCode-Retina" w:cs="FiraCode-Retina"/>
          <w:color w:val="4186B8"/>
          <w:kern w:val="0"/>
          <w:sz w:val="40"/>
          <w:szCs w:val="40"/>
          <w:lang w:val="en-GB"/>
        </w:rPr>
        <w:t>iskano</w:t>
      </w:r>
      <w:r>
        <w:rPr>
          <w:rFonts w:ascii="FiraCode-Retina" w:hAnsi="FiraCode-Retina" w:cs="FiraCode-Retina"/>
          <w:color w:val="C0C5CE"/>
          <w:kern w:val="0"/>
          <w:sz w:val="40"/>
          <w:szCs w:val="40"/>
          <w:lang w:val="en-GB"/>
        </w:rPr>
        <w:t>){</w:t>
      </w:r>
    </w:p>
    <w:p w14:paraId="139554F8"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b=</w:t>
      </w:r>
      <w:r>
        <w:rPr>
          <w:rFonts w:ascii="FiraCode-Retina" w:hAnsi="FiraCode-Retina" w:cs="FiraCode-Retina"/>
          <w:color w:val="D18770"/>
          <w:kern w:val="0"/>
          <w:sz w:val="40"/>
          <w:szCs w:val="40"/>
          <w:lang w:val="en-GB"/>
        </w:rPr>
        <w:t>0</w:t>
      </w:r>
      <w:r>
        <w:rPr>
          <w:rFonts w:ascii="FiraCode-Retina" w:hAnsi="FiraCode-Retina" w:cs="FiraCode-Retina"/>
          <w:color w:val="C0C5CE"/>
          <w:kern w:val="0"/>
          <w:sz w:val="40"/>
          <w:szCs w:val="40"/>
          <w:lang w:val="en-GB"/>
        </w:rPr>
        <w:t>,c=-</w:t>
      </w:r>
      <w:r>
        <w:rPr>
          <w:rFonts w:ascii="FiraCode-Retina" w:hAnsi="FiraCode-Retina" w:cs="FiraCode-Retina"/>
          <w:color w:val="D18770"/>
          <w:kern w:val="0"/>
          <w:sz w:val="40"/>
          <w:szCs w:val="40"/>
          <w:lang w:val="en-GB"/>
        </w:rPr>
        <w:t>1</w:t>
      </w:r>
      <w:r>
        <w:rPr>
          <w:rFonts w:ascii="FiraCode-Retina" w:hAnsi="FiraCode-Retina" w:cs="FiraCode-Retina"/>
          <w:color w:val="C0C5CE"/>
          <w:kern w:val="0"/>
          <w:sz w:val="40"/>
          <w:szCs w:val="40"/>
          <w:lang w:val="en-GB"/>
        </w:rPr>
        <w:t>;</w:t>
      </w:r>
    </w:p>
    <w:p w14:paraId="62E96FA7"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for</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i = </w:t>
      </w:r>
      <w:r>
        <w:rPr>
          <w:rFonts w:ascii="FiraCode-Retina" w:hAnsi="FiraCode-Retina" w:cs="FiraCode-Retina"/>
          <w:color w:val="D18770"/>
          <w:kern w:val="0"/>
          <w:sz w:val="40"/>
          <w:szCs w:val="40"/>
          <w:lang w:val="en-GB"/>
        </w:rPr>
        <w:t>0</w:t>
      </w:r>
      <w:r>
        <w:rPr>
          <w:rFonts w:ascii="FiraCode-Retina" w:hAnsi="FiraCode-Retina" w:cs="FiraCode-Retina"/>
          <w:color w:val="C0C5CE"/>
          <w:kern w:val="0"/>
          <w:sz w:val="40"/>
          <w:szCs w:val="40"/>
          <w:lang w:val="en-GB"/>
        </w:rPr>
        <w:t>; i&lt;tab.length-</w:t>
      </w:r>
      <w:r>
        <w:rPr>
          <w:rFonts w:ascii="FiraCode-Retina" w:hAnsi="FiraCode-Retina" w:cs="FiraCode-Retina"/>
          <w:color w:val="D18770"/>
          <w:kern w:val="0"/>
          <w:sz w:val="40"/>
          <w:szCs w:val="40"/>
          <w:lang w:val="en-GB"/>
        </w:rPr>
        <w:t>1</w:t>
      </w:r>
      <w:r>
        <w:rPr>
          <w:rFonts w:ascii="FiraCode-Retina" w:hAnsi="FiraCode-Retina" w:cs="FiraCode-Retina"/>
          <w:color w:val="C0C5CE"/>
          <w:kern w:val="0"/>
          <w:sz w:val="40"/>
          <w:szCs w:val="40"/>
          <w:lang w:val="en-GB"/>
        </w:rPr>
        <w:t>;i++){</w:t>
      </w:r>
    </w:p>
    <w:p w14:paraId="306D5766" w14:textId="77777777" w:rsidR="00C36283" w:rsidRDefault="00C36283" w:rsidP="00C36283">
      <w:pPr>
        <w:autoSpaceDE w:val="0"/>
        <w:autoSpaceDN w:val="0"/>
        <w:adjustRightInd w:val="0"/>
        <w:spacing w:line="240" w:lineRule="auto"/>
        <w:ind w:left="3938" w:hanging="3939"/>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if</w:t>
      </w:r>
      <w:r>
        <w:rPr>
          <w:rFonts w:ascii="FiraCode-Retina" w:hAnsi="FiraCode-Retina" w:cs="FiraCode-Retina"/>
          <w:color w:val="C0C5CE"/>
          <w:kern w:val="0"/>
          <w:sz w:val="40"/>
          <w:szCs w:val="40"/>
          <w:lang w:val="en-GB"/>
        </w:rPr>
        <w:t xml:space="preserve"> (tab[i] == iskano){</w:t>
      </w:r>
    </w:p>
    <w:p w14:paraId="6DBEB5F3" w14:textId="77777777" w:rsidR="00C36283" w:rsidRDefault="00C36283" w:rsidP="00C36283">
      <w:pPr>
        <w:autoSpaceDE w:val="0"/>
        <w:autoSpaceDN w:val="0"/>
        <w:adjustRightInd w:val="0"/>
        <w:spacing w:line="240" w:lineRule="auto"/>
        <w:ind w:left="4923" w:hanging="492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c=i;</w:t>
      </w:r>
    </w:p>
    <w:p w14:paraId="48571992" w14:textId="77777777" w:rsidR="00C36283" w:rsidRDefault="00C36283" w:rsidP="00C36283">
      <w:pPr>
        <w:autoSpaceDE w:val="0"/>
        <w:autoSpaceDN w:val="0"/>
        <w:adjustRightInd w:val="0"/>
        <w:spacing w:line="240" w:lineRule="auto"/>
        <w:ind w:left="4923" w:hanging="492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lastRenderedPageBreak/>
        <w:t xml:space="preserve">                </w:t>
      </w:r>
      <w:r>
        <w:rPr>
          <w:rFonts w:ascii="FiraCode-Bold" w:hAnsi="FiraCode-Bold" w:cs="FiraCode-Bold"/>
          <w:b/>
          <w:bCs/>
          <w:color w:val="C9538C"/>
          <w:kern w:val="0"/>
          <w:sz w:val="40"/>
          <w:szCs w:val="40"/>
          <w:lang w:val="en-GB"/>
        </w:rPr>
        <w:t>break</w:t>
      </w:r>
      <w:r>
        <w:rPr>
          <w:rFonts w:ascii="FiraCode-Retina" w:hAnsi="FiraCode-Retina" w:cs="FiraCode-Retina"/>
          <w:color w:val="C0C5CE"/>
          <w:kern w:val="0"/>
          <w:sz w:val="40"/>
          <w:szCs w:val="40"/>
          <w:lang w:val="en-GB"/>
        </w:rPr>
        <w:t>;</w:t>
      </w:r>
    </w:p>
    <w:p w14:paraId="507CDE43" w14:textId="77777777" w:rsidR="00C36283" w:rsidRDefault="00C36283" w:rsidP="00C36283">
      <w:pPr>
        <w:autoSpaceDE w:val="0"/>
        <w:autoSpaceDN w:val="0"/>
        <w:adjustRightInd w:val="0"/>
        <w:spacing w:line="240" w:lineRule="auto"/>
        <w:ind w:left="3938" w:hanging="3939"/>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p>
    <w:p w14:paraId="6167A394" w14:textId="77777777" w:rsidR="00C36283" w:rsidRDefault="00C36283" w:rsidP="00C36283">
      <w:pPr>
        <w:autoSpaceDE w:val="0"/>
        <w:autoSpaceDN w:val="0"/>
        <w:adjustRightInd w:val="0"/>
        <w:spacing w:line="240" w:lineRule="auto"/>
        <w:ind w:left="3938" w:hanging="3939"/>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b++;</w:t>
      </w:r>
    </w:p>
    <w:p w14:paraId="5FFB4C8A"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p>
    <w:p w14:paraId="46B439ED"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return</w:t>
      </w:r>
      <w:r>
        <w:rPr>
          <w:rFonts w:ascii="FiraCode-Retina" w:hAnsi="FiraCode-Retina" w:cs="FiraCode-Retina"/>
          <w:color w:val="C0C5CE"/>
          <w:kern w:val="0"/>
          <w:sz w:val="40"/>
          <w:szCs w:val="40"/>
          <w:lang w:val="en-GB"/>
        </w:rPr>
        <w:t xml:space="preserve"> tab[</w:t>
      </w:r>
      <w:r>
        <w:rPr>
          <w:rFonts w:ascii="FiraCode-Retina" w:hAnsi="FiraCode-Retina" w:cs="FiraCode-Retina"/>
          <w:color w:val="D18770"/>
          <w:kern w:val="0"/>
          <w:sz w:val="40"/>
          <w:szCs w:val="40"/>
          <w:lang w:val="en-GB"/>
        </w:rPr>
        <w:t>0</w:t>
      </w:r>
      <w:r>
        <w:rPr>
          <w:rFonts w:ascii="FiraCode-Retina" w:hAnsi="FiraCode-Retina" w:cs="FiraCode-Retina"/>
          <w:color w:val="C0C5CE"/>
          <w:kern w:val="0"/>
          <w:sz w:val="40"/>
          <w:szCs w:val="40"/>
          <w:lang w:val="en-GB"/>
        </w:rPr>
        <w:t>];</w:t>
      </w:r>
    </w:p>
    <w:p w14:paraId="0B1F133D" w14:textId="77777777" w:rsidR="00C36283" w:rsidRDefault="00C36283" w:rsidP="00C36283">
      <w:pPr>
        <w:autoSpaceDE w:val="0"/>
        <w:autoSpaceDN w:val="0"/>
        <w:adjustRightInd w:val="0"/>
        <w:spacing w:line="240" w:lineRule="auto"/>
        <w:ind w:left="1969" w:hanging="1970"/>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p>
    <w:p w14:paraId="4231D258" w14:textId="77777777" w:rsidR="00C36283" w:rsidRDefault="00C36283" w:rsidP="00C36283">
      <w:pPr>
        <w:autoSpaceDE w:val="0"/>
        <w:autoSpaceDN w:val="0"/>
        <w:adjustRightInd w:val="0"/>
        <w:spacing w:line="240" w:lineRule="auto"/>
        <w:ind w:left="1969" w:hanging="1970"/>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public</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static</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w:t>
      </w:r>
      <w:r>
        <w:rPr>
          <w:rFonts w:ascii="FiraCode-Retina" w:hAnsi="FiraCode-Retina" w:cs="FiraCode-Retina"/>
          <w:color w:val="4E9AD1"/>
          <w:kern w:val="0"/>
          <w:sz w:val="40"/>
          <w:szCs w:val="40"/>
          <w:lang w:val="en-GB"/>
        </w:rPr>
        <w:t>kjeVTabeliJe</w:t>
      </w:r>
      <w:r>
        <w:rPr>
          <w:rFonts w:ascii="FiraCode-Retina" w:hAnsi="FiraCode-Retina" w:cs="FiraCode-Retina"/>
          <w:color w:val="C0C5CE"/>
          <w:kern w:val="0"/>
          <w:sz w:val="40"/>
          <w:szCs w:val="40"/>
          <w:lang w:val="en-GB"/>
        </w:rPr>
        <w:t>(</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w:t>
      </w:r>
      <w:r>
        <w:rPr>
          <w:rFonts w:ascii="FiraCode-Retina" w:hAnsi="FiraCode-Retina" w:cs="FiraCode-Retina"/>
          <w:color w:val="4186B8"/>
          <w:kern w:val="0"/>
          <w:sz w:val="40"/>
          <w:szCs w:val="40"/>
          <w:lang w:val="en-GB"/>
        </w:rPr>
        <w:t>tab</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w:t>
      </w:r>
      <w:r>
        <w:rPr>
          <w:rFonts w:ascii="FiraCode-Retina" w:hAnsi="FiraCode-Retina" w:cs="FiraCode-Retina"/>
          <w:color w:val="4186B8"/>
          <w:kern w:val="0"/>
          <w:sz w:val="40"/>
          <w:szCs w:val="40"/>
          <w:lang w:val="en-GB"/>
        </w:rPr>
        <w:t>iskano</w:t>
      </w:r>
      <w:r>
        <w:rPr>
          <w:rFonts w:ascii="FiraCode-Retina" w:hAnsi="FiraCode-Retina" w:cs="FiraCode-Retina"/>
          <w:color w:val="C0C5CE"/>
          <w:kern w:val="0"/>
          <w:sz w:val="40"/>
          <w:szCs w:val="40"/>
          <w:lang w:val="en-GB"/>
        </w:rPr>
        <w:t>){</w:t>
      </w:r>
    </w:p>
    <w:p w14:paraId="0C5F42E1"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b=</w:t>
      </w:r>
      <w:r>
        <w:rPr>
          <w:rFonts w:ascii="FiraCode-Retina" w:hAnsi="FiraCode-Retina" w:cs="FiraCode-Retina"/>
          <w:color w:val="D18770"/>
          <w:kern w:val="0"/>
          <w:sz w:val="40"/>
          <w:szCs w:val="40"/>
          <w:lang w:val="en-GB"/>
        </w:rPr>
        <w:t>0</w:t>
      </w:r>
      <w:r>
        <w:rPr>
          <w:rFonts w:ascii="FiraCode-Retina" w:hAnsi="FiraCode-Retina" w:cs="FiraCode-Retina"/>
          <w:color w:val="C0C5CE"/>
          <w:kern w:val="0"/>
          <w:sz w:val="40"/>
          <w:szCs w:val="40"/>
          <w:lang w:val="en-GB"/>
        </w:rPr>
        <w:t>,c=-</w:t>
      </w:r>
      <w:r>
        <w:rPr>
          <w:rFonts w:ascii="FiraCode-Retina" w:hAnsi="FiraCode-Retina" w:cs="FiraCode-Retina"/>
          <w:color w:val="D18770"/>
          <w:kern w:val="0"/>
          <w:sz w:val="40"/>
          <w:szCs w:val="40"/>
          <w:lang w:val="en-GB"/>
        </w:rPr>
        <w:t>1</w:t>
      </w:r>
      <w:r>
        <w:rPr>
          <w:rFonts w:ascii="FiraCode-Retina" w:hAnsi="FiraCode-Retina" w:cs="FiraCode-Retina"/>
          <w:color w:val="C0C5CE"/>
          <w:kern w:val="0"/>
          <w:sz w:val="40"/>
          <w:szCs w:val="40"/>
          <w:lang w:val="en-GB"/>
        </w:rPr>
        <w:t>;</w:t>
      </w:r>
    </w:p>
    <w:p w14:paraId="3D955B19"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for</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i = </w:t>
      </w:r>
      <w:r>
        <w:rPr>
          <w:rFonts w:ascii="FiraCode-Retina" w:hAnsi="FiraCode-Retina" w:cs="FiraCode-Retina"/>
          <w:color w:val="D18770"/>
          <w:kern w:val="0"/>
          <w:sz w:val="40"/>
          <w:szCs w:val="40"/>
          <w:lang w:val="en-GB"/>
        </w:rPr>
        <w:t>0</w:t>
      </w:r>
      <w:r>
        <w:rPr>
          <w:rFonts w:ascii="FiraCode-Retina" w:hAnsi="FiraCode-Retina" w:cs="FiraCode-Retina"/>
          <w:color w:val="C0C5CE"/>
          <w:kern w:val="0"/>
          <w:sz w:val="40"/>
          <w:szCs w:val="40"/>
          <w:lang w:val="en-GB"/>
        </w:rPr>
        <w:t>; i&lt;</w:t>
      </w:r>
      <w:r>
        <w:rPr>
          <w:rFonts w:ascii="FiraCode-Retina" w:hAnsi="FiraCode-Retina" w:cs="FiraCode-Retina"/>
          <w:color w:val="D18770"/>
          <w:kern w:val="0"/>
          <w:sz w:val="40"/>
          <w:szCs w:val="40"/>
          <w:lang w:val="en-GB"/>
        </w:rPr>
        <w:t>1000</w:t>
      </w:r>
      <w:r>
        <w:rPr>
          <w:rFonts w:ascii="FiraCode-Retina" w:hAnsi="FiraCode-Retina" w:cs="FiraCode-Retina"/>
          <w:color w:val="C0C5CE"/>
          <w:kern w:val="0"/>
          <w:sz w:val="40"/>
          <w:szCs w:val="40"/>
          <w:lang w:val="en-GB"/>
        </w:rPr>
        <w:t>;i++){</w:t>
      </w:r>
    </w:p>
    <w:p w14:paraId="25D4B21D" w14:textId="77777777" w:rsidR="00C36283" w:rsidRDefault="00C36283" w:rsidP="00C36283">
      <w:pPr>
        <w:autoSpaceDE w:val="0"/>
        <w:autoSpaceDN w:val="0"/>
        <w:adjustRightInd w:val="0"/>
        <w:spacing w:line="240" w:lineRule="auto"/>
        <w:ind w:left="3938" w:hanging="3939"/>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rand =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w:t>
      </w:r>
      <w:r>
        <w:rPr>
          <w:rFonts w:ascii="FiraCode-Retina" w:hAnsi="FiraCode-Retina" w:cs="FiraCode-Retina"/>
          <w:color w:val="73B6D1"/>
          <w:kern w:val="0"/>
          <w:sz w:val="40"/>
          <w:szCs w:val="40"/>
          <w:lang w:val="en-GB"/>
        </w:rPr>
        <w:t>Math</w:t>
      </w:r>
      <w:r>
        <w:rPr>
          <w:rFonts w:ascii="FiraCode-Retina" w:hAnsi="FiraCode-Retina" w:cs="FiraCode-Retina"/>
          <w:color w:val="C0C5CE"/>
          <w:kern w:val="0"/>
          <w:sz w:val="40"/>
          <w:szCs w:val="40"/>
          <w:lang w:val="en-GB"/>
        </w:rPr>
        <w:t>.random()*tab.length-</w:t>
      </w:r>
      <w:r>
        <w:rPr>
          <w:rFonts w:ascii="FiraCode-Retina" w:hAnsi="FiraCode-Retina" w:cs="FiraCode-Retina"/>
          <w:color w:val="D18770"/>
          <w:kern w:val="0"/>
          <w:sz w:val="40"/>
          <w:szCs w:val="40"/>
          <w:lang w:val="en-GB"/>
        </w:rPr>
        <w:t>1</w:t>
      </w:r>
      <w:r>
        <w:rPr>
          <w:rFonts w:ascii="FiraCode-Retina" w:hAnsi="FiraCode-Retina" w:cs="FiraCode-Retina"/>
          <w:color w:val="C0C5CE"/>
          <w:kern w:val="0"/>
          <w:sz w:val="40"/>
          <w:szCs w:val="40"/>
          <w:lang w:val="en-GB"/>
        </w:rPr>
        <w:t>);</w:t>
      </w:r>
    </w:p>
    <w:p w14:paraId="6BC1C8D1" w14:textId="77777777" w:rsidR="00C36283" w:rsidRDefault="00C36283" w:rsidP="00C36283">
      <w:pPr>
        <w:autoSpaceDE w:val="0"/>
        <w:autoSpaceDN w:val="0"/>
        <w:adjustRightInd w:val="0"/>
        <w:spacing w:line="240" w:lineRule="auto"/>
        <w:ind w:left="3938" w:hanging="3939"/>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if</w:t>
      </w:r>
      <w:r>
        <w:rPr>
          <w:rFonts w:ascii="FiraCode-Retina" w:hAnsi="FiraCode-Retina" w:cs="FiraCode-Retina"/>
          <w:color w:val="C0C5CE"/>
          <w:kern w:val="0"/>
          <w:sz w:val="40"/>
          <w:szCs w:val="40"/>
          <w:lang w:val="en-GB"/>
        </w:rPr>
        <w:t xml:space="preserve"> (tab[rand] == iskano){</w:t>
      </w:r>
    </w:p>
    <w:p w14:paraId="0441E24E" w14:textId="77777777" w:rsidR="00C36283" w:rsidRDefault="00C36283" w:rsidP="00C36283">
      <w:pPr>
        <w:autoSpaceDE w:val="0"/>
        <w:autoSpaceDN w:val="0"/>
        <w:adjustRightInd w:val="0"/>
        <w:spacing w:line="240" w:lineRule="auto"/>
        <w:ind w:left="4923" w:hanging="492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c=i;</w:t>
      </w:r>
    </w:p>
    <w:p w14:paraId="6E937EDC" w14:textId="77777777" w:rsidR="00C36283" w:rsidRDefault="00C36283" w:rsidP="00C36283">
      <w:pPr>
        <w:autoSpaceDE w:val="0"/>
        <w:autoSpaceDN w:val="0"/>
        <w:adjustRightInd w:val="0"/>
        <w:spacing w:line="240" w:lineRule="auto"/>
        <w:ind w:left="4923" w:hanging="492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break</w:t>
      </w:r>
      <w:r>
        <w:rPr>
          <w:rFonts w:ascii="FiraCode-Retina" w:hAnsi="FiraCode-Retina" w:cs="FiraCode-Retina"/>
          <w:color w:val="C0C5CE"/>
          <w:kern w:val="0"/>
          <w:sz w:val="40"/>
          <w:szCs w:val="40"/>
          <w:lang w:val="en-GB"/>
        </w:rPr>
        <w:t>;</w:t>
      </w:r>
    </w:p>
    <w:p w14:paraId="2B76A46D" w14:textId="77777777" w:rsidR="00C36283" w:rsidRDefault="00C36283" w:rsidP="00C36283">
      <w:pPr>
        <w:autoSpaceDE w:val="0"/>
        <w:autoSpaceDN w:val="0"/>
        <w:adjustRightInd w:val="0"/>
        <w:spacing w:line="240" w:lineRule="auto"/>
        <w:ind w:left="3938" w:hanging="3939"/>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p>
    <w:p w14:paraId="018EAFA9" w14:textId="77777777" w:rsidR="00C36283" w:rsidRDefault="00C36283" w:rsidP="00C36283">
      <w:pPr>
        <w:autoSpaceDE w:val="0"/>
        <w:autoSpaceDN w:val="0"/>
        <w:adjustRightInd w:val="0"/>
        <w:spacing w:line="240" w:lineRule="auto"/>
        <w:ind w:left="3938" w:hanging="3939"/>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b++;</w:t>
      </w:r>
    </w:p>
    <w:p w14:paraId="59F59380"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p>
    <w:p w14:paraId="3D287CAE"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System</w:t>
      </w:r>
      <w:r>
        <w:rPr>
          <w:rFonts w:ascii="FiraCode-Retina" w:hAnsi="FiraCode-Retina" w:cs="FiraCode-Retina"/>
          <w:color w:val="C0C5CE"/>
          <w:kern w:val="0"/>
          <w:sz w:val="40"/>
          <w:szCs w:val="40"/>
          <w:lang w:val="en-GB"/>
        </w:rPr>
        <w:t>.out.println(</w:t>
      </w:r>
      <w:r>
        <w:rPr>
          <w:rFonts w:ascii="FiraCode-Retina" w:hAnsi="FiraCode-Retina" w:cs="FiraCode-Retina"/>
          <w:color w:val="679C76"/>
          <w:kern w:val="0"/>
          <w:sz w:val="40"/>
          <w:szCs w:val="40"/>
          <w:lang w:val="en-GB"/>
        </w:rPr>
        <w:t>"Primerjanih je bilo: "</w:t>
      </w:r>
      <w:r>
        <w:rPr>
          <w:rFonts w:ascii="FiraCode-Retina" w:hAnsi="FiraCode-Retina" w:cs="FiraCode-Retina"/>
          <w:color w:val="C0C5CE"/>
          <w:kern w:val="0"/>
          <w:sz w:val="40"/>
          <w:szCs w:val="40"/>
          <w:lang w:val="en-GB"/>
        </w:rPr>
        <w:t>+b);</w:t>
      </w:r>
    </w:p>
    <w:p w14:paraId="5543E2B8"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return</w:t>
      </w:r>
      <w:r>
        <w:rPr>
          <w:rFonts w:ascii="FiraCode-Retina" w:hAnsi="FiraCode-Retina" w:cs="FiraCode-Retina"/>
          <w:color w:val="C0C5CE"/>
          <w:kern w:val="0"/>
          <w:sz w:val="40"/>
          <w:szCs w:val="40"/>
          <w:lang w:val="en-GB"/>
        </w:rPr>
        <w:t xml:space="preserve"> c;</w:t>
      </w:r>
    </w:p>
    <w:p w14:paraId="285D9FEF" w14:textId="77777777" w:rsidR="00C36283" w:rsidRDefault="00C36283" w:rsidP="00C36283">
      <w:pPr>
        <w:autoSpaceDE w:val="0"/>
        <w:autoSpaceDN w:val="0"/>
        <w:adjustRightInd w:val="0"/>
        <w:spacing w:line="240" w:lineRule="auto"/>
        <w:ind w:left="1969" w:hanging="1970"/>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p>
    <w:p w14:paraId="2ACD6DAA" w14:textId="77777777" w:rsidR="00C36283" w:rsidRDefault="00C36283" w:rsidP="00C36283">
      <w:pPr>
        <w:autoSpaceDE w:val="0"/>
        <w:autoSpaceDN w:val="0"/>
        <w:adjustRightInd w:val="0"/>
        <w:spacing w:line="240" w:lineRule="auto"/>
        <w:ind w:left="1969" w:hanging="1970"/>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public</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static</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w:t>
      </w:r>
      <w:r>
        <w:rPr>
          <w:rFonts w:ascii="FiraCode-Retina" w:hAnsi="FiraCode-Retina" w:cs="FiraCode-Retina"/>
          <w:color w:val="4E9AD1"/>
          <w:kern w:val="0"/>
          <w:sz w:val="40"/>
          <w:szCs w:val="40"/>
          <w:lang w:val="en-GB"/>
        </w:rPr>
        <w:t>skrajsajTabeloNa</w:t>
      </w:r>
      <w:r>
        <w:rPr>
          <w:rFonts w:ascii="FiraCode-Retina" w:hAnsi="FiraCode-Retina" w:cs="FiraCode-Retina"/>
          <w:color w:val="C0C5CE"/>
          <w:kern w:val="0"/>
          <w:sz w:val="40"/>
          <w:szCs w:val="40"/>
          <w:lang w:val="en-GB"/>
        </w:rPr>
        <w:t>(</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w:t>
      </w:r>
      <w:r>
        <w:rPr>
          <w:rFonts w:ascii="FiraCode-Retina" w:hAnsi="FiraCode-Retina" w:cs="FiraCode-Retina"/>
          <w:color w:val="4186B8"/>
          <w:kern w:val="0"/>
          <w:sz w:val="40"/>
          <w:szCs w:val="40"/>
          <w:lang w:val="en-GB"/>
        </w:rPr>
        <w:t>tab</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w:t>
      </w:r>
      <w:r>
        <w:rPr>
          <w:rFonts w:ascii="FiraCode-Retina" w:hAnsi="FiraCode-Retina" w:cs="FiraCode-Retina"/>
          <w:color w:val="4186B8"/>
          <w:kern w:val="0"/>
          <w:sz w:val="40"/>
          <w:szCs w:val="40"/>
          <w:lang w:val="en-GB"/>
        </w:rPr>
        <w:t>dolzina</w:t>
      </w:r>
      <w:r>
        <w:rPr>
          <w:rFonts w:ascii="FiraCode-Retina" w:hAnsi="FiraCode-Retina" w:cs="FiraCode-Retina"/>
          <w:color w:val="C0C5CE"/>
          <w:kern w:val="0"/>
          <w:sz w:val="40"/>
          <w:szCs w:val="40"/>
          <w:lang w:val="en-GB"/>
        </w:rPr>
        <w:t>){</w:t>
      </w:r>
    </w:p>
    <w:p w14:paraId="25F4E46E"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n_tab = </w:t>
      </w:r>
      <w:r>
        <w:rPr>
          <w:rFonts w:ascii="FiraCode-Bold" w:hAnsi="FiraCode-Bold" w:cs="FiraCode-Bold"/>
          <w:b/>
          <w:bCs/>
          <w:color w:val="C9538C"/>
          <w:kern w:val="0"/>
          <w:sz w:val="40"/>
          <w:szCs w:val="40"/>
          <w:lang w:val="en-GB"/>
        </w:rPr>
        <w:t>new</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[dolzina];</w:t>
      </w:r>
    </w:p>
    <w:p w14:paraId="3EEC295A"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for</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i =</w:t>
      </w:r>
      <w:r>
        <w:rPr>
          <w:rFonts w:ascii="FiraCode-Retina" w:hAnsi="FiraCode-Retina" w:cs="FiraCode-Retina"/>
          <w:color w:val="D18770"/>
          <w:kern w:val="0"/>
          <w:sz w:val="40"/>
          <w:szCs w:val="40"/>
          <w:lang w:val="en-GB"/>
        </w:rPr>
        <w:t>0</w:t>
      </w:r>
      <w:r>
        <w:rPr>
          <w:rFonts w:ascii="FiraCode-Retina" w:hAnsi="FiraCode-Retina" w:cs="FiraCode-Retina"/>
          <w:color w:val="C0C5CE"/>
          <w:kern w:val="0"/>
          <w:sz w:val="40"/>
          <w:szCs w:val="40"/>
          <w:lang w:val="en-GB"/>
        </w:rPr>
        <w:t>; i&lt;dolzina-</w:t>
      </w:r>
      <w:r>
        <w:rPr>
          <w:rFonts w:ascii="FiraCode-Retina" w:hAnsi="FiraCode-Retina" w:cs="FiraCode-Retina"/>
          <w:color w:val="D18770"/>
          <w:kern w:val="0"/>
          <w:sz w:val="40"/>
          <w:szCs w:val="40"/>
          <w:lang w:val="en-GB"/>
        </w:rPr>
        <w:t>1</w:t>
      </w:r>
      <w:r>
        <w:rPr>
          <w:rFonts w:ascii="FiraCode-Retina" w:hAnsi="FiraCode-Retina" w:cs="FiraCode-Retina"/>
          <w:color w:val="C0C5CE"/>
          <w:kern w:val="0"/>
          <w:sz w:val="40"/>
          <w:szCs w:val="40"/>
          <w:lang w:val="en-GB"/>
        </w:rPr>
        <w:t>; i++){</w:t>
      </w:r>
    </w:p>
    <w:p w14:paraId="04FB2FED" w14:textId="77777777" w:rsidR="00C36283" w:rsidRDefault="00C36283" w:rsidP="00C36283">
      <w:pPr>
        <w:autoSpaceDE w:val="0"/>
        <w:autoSpaceDN w:val="0"/>
        <w:adjustRightInd w:val="0"/>
        <w:spacing w:line="240" w:lineRule="auto"/>
        <w:ind w:left="3938" w:hanging="3939"/>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n_tab[i]=tab[i];</w:t>
      </w:r>
    </w:p>
    <w:p w14:paraId="336A3C7D"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p>
    <w:p w14:paraId="0D9F5364"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return</w:t>
      </w:r>
      <w:r>
        <w:rPr>
          <w:rFonts w:ascii="FiraCode-Retina" w:hAnsi="FiraCode-Retina" w:cs="FiraCode-Retina"/>
          <w:color w:val="C0C5CE"/>
          <w:kern w:val="0"/>
          <w:sz w:val="40"/>
          <w:szCs w:val="40"/>
          <w:lang w:val="en-GB"/>
        </w:rPr>
        <w:t xml:space="preserve"> n_tab;</w:t>
      </w:r>
    </w:p>
    <w:p w14:paraId="344EDDD9" w14:textId="77777777" w:rsidR="00C36283" w:rsidRDefault="00C36283" w:rsidP="00C36283">
      <w:pPr>
        <w:autoSpaceDE w:val="0"/>
        <w:autoSpaceDN w:val="0"/>
        <w:adjustRightInd w:val="0"/>
        <w:spacing w:line="240" w:lineRule="auto"/>
        <w:ind w:left="1969" w:hanging="1970"/>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p>
    <w:p w14:paraId="50A1A25A" w14:textId="77777777" w:rsidR="00C36283" w:rsidRDefault="00C36283" w:rsidP="00C36283">
      <w:pPr>
        <w:autoSpaceDE w:val="0"/>
        <w:autoSpaceDN w:val="0"/>
        <w:adjustRightInd w:val="0"/>
        <w:spacing w:line="240" w:lineRule="auto"/>
        <w:ind w:left="1969" w:hanging="1970"/>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lastRenderedPageBreak/>
        <w:t xml:space="preserve">    </w:t>
      </w:r>
      <w:r>
        <w:rPr>
          <w:rFonts w:ascii="FiraCode-Retina" w:hAnsi="FiraCode-Retina" w:cs="FiraCode-Retina"/>
          <w:color w:val="73B6D1"/>
          <w:kern w:val="0"/>
          <w:sz w:val="40"/>
          <w:szCs w:val="40"/>
          <w:lang w:val="en-GB"/>
        </w:rPr>
        <w:t>public</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static</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char</w:t>
      </w:r>
      <w:r>
        <w:rPr>
          <w:rFonts w:ascii="FiraCode-Retina" w:hAnsi="FiraCode-Retina" w:cs="FiraCode-Retina"/>
          <w:color w:val="C0C5CE"/>
          <w:kern w:val="0"/>
          <w:sz w:val="40"/>
          <w:szCs w:val="40"/>
          <w:lang w:val="en-GB"/>
        </w:rPr>
        <w:t xml:space="preserve">[] </w:t>
      </w:r>
      <w:r>
        <w:rPr>
          <w:rFonts w:ascii="FiraCode-Retina" w:hAnsi="FiraCode-Retina" w:cs="FiraCode-Retina"/>
          <w:color w:val="4E9AD1"/>
          <w:kern w:val="0"/>
          <w:sz w:val="40"/>
          <w:szCs w:val="40"/>
          <w:lang w:val="en-GB"/>
        </w:rPr>
        <w:t>skrajsajTabeloNa</w:t>
      </w:r>
      <w:r>
        <w:rPr>
          <w:rFonts w:ascii="FiraCode-Retina" w:hAnsi="FiraCode-Retina" w:cs="FiraCode-Retina"/>
          <w:color w:val="C0C5CE"/>
          <w:kern w:val="0"/>
          <w:sz w:val="40"/>
          <w:szCs w:val="40"/>
          <w:lang w:val="en-GB"/>
        </w:rPr>
        <w:t>(</w:t>
      </w:r>
      <w:r>
        <w:rPr>
          <w:rFonts w:ascii="FiraCode-Retina" w:hAnsi="FiraCode-Retina" w:cs="FiraCode-Retina"/>
          <w:color w:val="73B6D1"/>
          <w:kern w:val="0"/>
          <w:sz w:val="40"/>
          <w:szCs w:val="40"/>
          <w:lang w:val="en-GB"/>
        </w:rPr>
        <w:t>char</w:t>
      </w:r>
      <w:r>
        <w:rPr>
          <w:rFonts w:ascii="FiraCode-Retina" w:hAnsi="FiraCode-Retina" w:cs="FiraCode-Retina"/>
          <w:color w:val="C0C5CE"/>
          <w:kern w:val="0"/>
          <w:sz w:val="40"/>
          <w:szCs w:val="40"/>
          <w:lang w:val="en-GB"/>
        </w:rPr>
        <w:t xml:space="preserve">[] </w:t>
      </w:r>
      <w:r>
        <w:rPr>
          <w:rFonts w:ascii="FiraCode-Retina" w:hAnsi="FiraCode-Retina" w:cs="FiraCode-Retina"/>
          <w:color w:val="4186B8"/>
          <w:kern w:val="0"/>
          <w:sz w:val="40"/>
          <w:szCs w:val="40"/>
          <w:lang w:val="en-GB"/>
        </w:rPr>
        <w:t>tab</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char</w:t>
      </w:r>
      <w:r>
        <w:rPr>
          <w:rFonts w:ascii="FiraCode-Retina" w:hAnsi="FiraCode-Retina" w:cs="FiraCode-Retina"/>
          <w:color w:val="C0C5CE"/>
          <w:kern w:val="0"/>
          <w:sz w:val="40"/>
          <w:szCs w:val="40"/>
          <w:lang w:val="en-GB"/>
        </w:rPr>
        <w:t xml:space="preserve"> </w:t>
      </w:r>
      <w:r>
        <w:rPr>
          <w:rFonts w:ascii="FiraCode-Retina" w:hAnsi="FiraCode-Retina" w:cs="FiraCode-Retina"/>
          <w:color w:val="4186B8"/>
          <w:kern w:val="0"/>
          <w:sz w:val="40"/>
          <w:szCs w:val="40"/>
          <w:lang w:val="en-GB"/>
        </w:rPr>
        <w:t>dolzina</w:t>
      </w:r>
      <w:r>
        <w:rPr>
          <w:rFonts w:ascii="FiraCode-Retina" w:hAnsi="FiraCode-Retina" w:cs="FiraCode-Retina"/>
          <w:color w:val="C0C5CE"/>
          <w:kern w:val="0"/>
          <w:sz w:val="40"/>
          <w:szCs w:val="40"/>
          <w:lang w:val="en-GB"/>
        </w:rPr>
        <w:t>){</w:t>
      </w:r>
    </w:p>
    <w:p w14:paraId="63DE2C56"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char</w:t>
      </w:r>
      <w:r>
        <w:rPr>
          <w:rFonts w:ascii="FiraCode-Retina" w:hAnsi="FiraCode-Retina" w:cs="FiraCode-Retina"/>
          <w:color w:val="C0C5CE"/>
          <w:kern w:val="0"/>
          <w:sz w:val="40"/>
          <w:szCs w:val="40"/>
          <w:lang w:val="en-GB"/>
        </w:rPr>
        <w:t xml:space="preserve">[] n_tab = </w:t>
      </w:r>
      <w:r>
        <w:rPr>
          <w:rFonts w:ascii="FiraCode-Bold" w:hAnsi="FiraCode-Bold" w:cs="FiraCode-Bold"/>
          <w:b/>
          <w:bCs/>
          <w:color w:val="C9538C"/>
          <w:kern w:val="0"/>
          <w:sz w:val="40"/>
          <w:szCs w:val="40"/>
          <w:lang w:val="en-GB"/>
        </w:rPr>
        <w:t>new</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char</w:t>
      </w:r>
      <w:r>
        <w:rPr>
          <w:rFonts w:ascii="FiraCode-Retina" w:hAnsi="FiraCode-Retina" w:cs="FiraCode-Retina"/>
          <w:color w:val="C0C5CE"/>
          <w:kern w:val="0"/>
          <w:sz w:val="40"/>
          <w:szCs w:val="40"/>
          <w:lang w:val="en-GB"/>
        </w:rPr>
        <w:t>[dolzina];</w:t>
      </w:r>
    </w:p>
    <w:p w14:paraId="5D57D0AF"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for</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i =</w:t>
      </w:r>
      <w:r>
        <w:rPr>
          <w:rFonts w:ascii="FiraCode-Retina" w:hAnsi="FiraCode-Retina" w:cs="FiraCode-Retina"/>
          <w:color w:val="D18770"/>
          <w:kern w:val="0"/>
          <w:sz w:val="40"/>
          <w:szCs w:val="40"/>
          <w:lang w:val="en-GB"/>
        </w:rPr>
        <w:t>0</w:t>
      </w:r>
      <w:r>
        <w:rPr>
          <w:rFonts w:ascii="FiraCode-Retina" w:hAnsi="FiraCode-Retina" w:cs="FiraCode-Retina"/>
          <w:color w:val="C0C5CE"/>
          <w:kern w:val="0"/>
          <w:sz w:val="40"/>
          <w:szCs w:val="40"/>
          <w:lang w:val="en-GB"/>
        </w:rPr>
        <w:t>; i&lt;dolzina-</w:t>
      </w:r>
      <w:r>
        <w:rPr>
          <w:rFonts w:ascii="FiraCode-Retina" w:hAnsi="FiraCode-Retina" w:cs="FiraCode-Retina"/>
          <w:color w:val="D18770"/>
          <w:kern w:val="0"/>
          <w:sz w:val="40"/>
          <w:szCs w:val="40"/>
          <w:lang w:val="en-GB"/>
        </w:rPr>
        <w:t>1</w:t>
      </w:r>
      <w:r>
        <w:rPr>
          <w:rFonts w:ascii="FiraCode-Retina" w:hAnsi="FiraCode-Retina" w:cs="FiraCode-Retina"/>
          <w:color w:val="C0C5CE"/>
          <w:kern w:val="0"/>
          <w:sz w:val="40"/>
          <w:szCs w:val="40"/>
          <w:lang w:val="en-GB"/>
        </w:rPr>
        <w:t>; i++){</w:t>
      </w:r>
    </w:p>
    <w:p w14:paraId="0CEDA391" w14:textId="77777777" w:rsidR="00C36283" w:rsidRDefault="00C36283" w:rsidP="00C36283">
      <w:pPr>
        <w:autoSpaceDE w:val="0"/>
        <w:autoSpaceDN w:val="0"/>
        <w:adjustRightInd w:val="0"/>
        <w:spacing w:line="240" w:lineRule="auto"/>
        <w:ind w:left="3938" w:hanging="3939"/>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n_tab[i]=tab[i];</w:t>
      </w:r>
    </w:p>
    <w:p w14:paraId="13A8AAED"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p>
    <w:p w14:paraId="48B1F0E2"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return</w:t>
      </w:r>
      <w:r>
        <w:rPr>
          <w:rFonts w:ascii="FiraCode-Retina" w:hAnsi="FiraCode-Retina" w:cs="FiraCode-Retina"/>
          <w:color w:val="C0C5CE"/>
          <w:kern w:val="0"/>
          <w:sz w:val="40"/>
          <w:szCs w:val="40"/>
          <w:lang w:val="en-GB"/>
        </w:rPr>
        <w:t xml:space="preserve"> n_tab;</w:t>
      </w:r>
    </w:p>
    <w:p w14:paraId="6D72DD13" w14:textId="77777777" w:rsidR="00C36283" w:rsidRDefault="00C36283" w:rsidP="00C36283">
      <w:pPr>
        <w:autoSpaceDE w:val="0"/>
        <w:autoSpaceDN w:val="0"/>
        <w:adjustRightInd w:val="0"/>
        <w:spacing w:line="240" w:lineRule="auto"/>
        <w:ind w:left="1969" w:hanging="1970"/>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p>
    <w:p w14:paraId="6A980CF9" w14:textId="77777777" w:rsidR="00C36283" w:rsidRDefault="00C36283" w:rsidP="00C36283">
      <w:pPr>
        <w:autoSpaceDE w:val="0"/>
        <w:autoSpaceDN w:val="0"/>
        <w:adjustRightInd w:val="0"/>
        <w:spacing w:line="240" w:lineRule="auto"/>
        <w:ind w:left="1969" w:hanging="1970"/>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public</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static</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char</w:t>
      </w:r>
      <w:r>
        <w:rPr>
          <w:rFonts w:ascii="FiraCode-Retina" w:hAnsi="FiraCode-Retina" w:cs="FiraCode-Retina"/>
          <w:color w:val="C0C5CE"/>
          <w:kern w:val="0"/>
          <w:sz w:val="40"/>
          <w:szCs w:val="40"/>
          <w:lang w:val="en-GB"/>
        </w:rPr>
        <w:t xml:space="preserve">[] </w:t>
      </w:r>
      <w:r>
        <w:rPr>
          <w:rFonts w:ascii="FiraCode-Retina" w:hAnsi="FiraCode-Retina" w:cs="FiraCode-Retina"/>
          <w:color w:val="4E9AD1"/>
          <w:kern w:val="0"/>
          <w:sz w:val="40"/>
          <w:szCs w:val="40"/>
          <w:lang w:val="en-GB"/>
        </w:rPr>
        <w:t>zanemariPrviZadnji</w:t>
      </w:r>
      <w:r>
        <w:rPr>
          <w:rFonts w:ascii="FiraCode-Retina" w:hAnsi="FiraCode-Retina" w:cs="FiraCode-Retina"/>
          <w:color w:val="C0C5CE"/>
          <w:kern w:val="0"/>
          <w:sz w:val="40"/>
          <w:szCs w:val="40"/>
          <w:lang w:val="en-GB"/>
        </w:rPr>
        <w:t>(</w:t>
      </w:r>
      <w:r>
        <w:rPr>
          <w:rFonts w:ascii="FiraCode-Retina" w:hAnsi="FiraCode-Retina" w:cs="FiraCode-Retina"/>
          <w:color w:val="73B6D1"/>
          <w:kern w:val="0"/>
          <w:sz w:val="40"/>
          <w:szCs w:val="40"/>
          <w:lang w:val="en-GB"/>
        </w:rPr>
        <w:t>char</w:t>
      </w:r>
      <w:r>
        <w:rPr>
          <w:rFonts w:ascii="FiraCode-Retina" w:hAnsi="FiraCode-Retina" w:cs="FiraCode-Retina"/>
          <w:color w:val="C0C5CE"/>
          <w:kern w:val="0"/>
          <w:sz w:val="40"/>
          <w:szCs w:val="40"/>
          <w:lang w:val="en-GB"/>
        </w:rPr>
        <w:t xml:space="preserve">[] </w:t>
      </w:r>
      <w:r>
        <w:rPr>
          <w:rFonts w:ascii="FiraCode-Retina" w:hAnsi="FiraCode-Retina" w:cs="FiraCode-Retina"/>
          <w:color w:val="4186B8"/>
          <w:kern w:val="0"/>
          <w:sz w:val="40"/>
          <w:szCs w:val="40"/>
          <w:lang w:val="en-GB"/>
        </w:rPr>
        <w:t>tab</w:t>
      </w:r>
      <w:r>
        <w:rPr>
          <w:rFonts w:ascii="FiraCode-Retina" w:hAnsi="FiraCode-Retina" w:cs="FiraCode-Retina"/>
          <w:color w:val="C0C5CE"/>
          <w:kern w:val="0"/>
          <w:sz w:val="40"/>
          <w:szCs w:val="40"/>
          <w:lang w:val="en-GB"/>
        </w:rPr>
        <w:t>){</w:t>
      </w:r>
    </w:p>
    <w:p w14:paraId="66369C06"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x=</w:t>
      </w:r>
      <w:r>
        <w:rPr>
          <w:rFonts w:ascii="FiraCode-Retina" w:hAnsi="FiraCode-Retina" w:cs="FiraCode-Retina"/>
          <w:color w:val="D18770"/>
          <w:kern w:val="0"/>
          <w:sz w:val="40"/>
          <w:szCs w:val="40"/>
          <w:lang w:val="en-GB"/>
        </w:rPr>
        <w:t>0</w:t>
      </w:r>
      <w:r>
        <w:rPr>
          <w:rFonts w:ascii="FiraCode-Retina" w:hAnsi="FiraCode-Retina" w:cs="FiraCode-Retina"/>
          <w:color w:val="C0C5CE"/>
          <w:kern w:val="0"/>
          <w:sz w:val="40"/>
          <w:szCs w:val="40"/>
          <w:lang w:val="en-GB"/>
        </w:rPr>
        <w:t>;</w:t>
      </w:r>
    </w:p>
    <w:p w14:paraId="580C7DC7"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char</w:t>
      </w:r>
      <w:r>
        <w:rPr>
          <w:rFonts w:ascii="FiraCode-Retina" w:hAnsi="FiraCode-Retina" w:cs="FiraCode-Retina"/>
          <w:color w:val="C0C5CE"/>
          <w:kern w:val="0"/>
          <w:sz w:val="40"/>
          <w:szCs w:val="40"/>
          <w:lang w:val="en-GB"/>
        </w:rPr>
        <w:t xml:space="preserve">[] n_tab = </w:t>
      </w:r>
      <w:r>
        <w:rPr>
          <w:rFonts w:ascii="FiraCode-Bold" w:hAnsi="FiraCode-Bold" w:cs="FiraCode-Bold"/>
          <w:b/>
          <w:bCs/>
          <w:color w:val="C9538C"/>
          <w:kern w:val="0"/>
          <w:sz w:val="40"/>
          <w:szCs w:val="40"/>
          <w:lang w:val="en-GB"/>
        </w:rPr>
        <w:t>new</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char</w:t>
      </w:r>
      <w:r>
        <w:rPr>
          <w:rFonts w:ascii="FiraCode-Retina" w:hAnsi="FiraCode-Retina" w:cs="FiraCode-Retina"/>
          <w:color w:val="C0C5CE"/>
          <w:kern w:val="0"/>
          <w:sz w:val="40"/>
          <w:szCs w:val="40"/>
          <w:lang w:val="en-GB"/>
        </w:rPr>
        <w:t>[tab.length-</w:t>
      </w:r>
      <w:r>
        <w:rPr>
          <w:rFonts w:ascii="FiraCode-Retina" w:hAnsi="FiraCode-Retina" w:cs="FiraCode-Retina"/>
          <w:color w:val="D18770"/>
          <w:kern w:val="0"/>
          <w:sz w:val="40"/>
          <w:szCs w:val="40"/>
          <w:lang w:val="en-GB"/>
        </w:rPr>
        <w:t>2</w:t>
      </w:r>
      <w:r>
        <w:rPr>
          <w:rFonts w:ascii="FiraCode-Retina" w:hAnsi="FiraCode-Retina" w:cs="FiraCode-Retina"/>
          <w:color w:val="C0C5CE"/>
          <w:kern w:val="0"/>
          <w:sz w:val="40"/>
          <w:szCs w:val="40"/>
          <w:lang w:val="en-GB"/>
        </w:rPr>
        <w:t>];</w:t>
      </w:r>
    </w:p>
    <w:p w14:paraId="72420ED6"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for</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i =</w:t>
      </w:r>
      <w:r>
        <w:rPr>
          <w:rFonts w:ascii="FiraCode-Retina" w:hAnsi="FiraCode-Retina" w:cs="FiraCode-Retina"/>
          <w:color w:val="D18770"/>
          <w:kern w:val="0"/>
          <w:sz w:val="40"/>
          <w:szCs w:val="40"/>
          <w:lang w:val="en-GB"/>
        </w:rPr>
        <w:t>1</w:t>
      </w:r>
      <w:r>
        <w:rPr>
          <w:rFonts w:ascii="FiraCode-Retina" w:hAnsi="FiraCode-Retina" w:cs="FiraCode-Retina"/>
          <w:color w:val="C0C5CE"/>
          <w:kern w:val="0"/>
          <w:sz w:val="40"/>
          <w:szCs w:val="40"/>
          <w:lang w:val="en-GB"/>
        </w:rPr>
        <w:t>; i&lt;n_tab.length; i++){</w:t>
      </w:r>
    </w:p>
    <w:p w14:paraId="6B4015E2" w14:textId="77777777" w:rsidR="00C36283" w:rsidRDefault="00C36283" w:rsidP="00C36283">
      <w:pPr>
        <w:autoSpaceDE w:val="0"/>
        <w:autoSpaceDN w:val="0"/>
        <w:adjustRightInd w:val="0"/>
        <w:spacing w:line="240" w:lineRule="auto"/>
        <w:ind w:left="3938" w:hanging="3939"/>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n_tab[x]=tab[i];</w:t>
      </w:r>
    </w:p>
    <w:p w14:paraId="14947FE8" w14:textId="77777777" w:rsidR="00C36283" w:rsidRDefault="00C36283" w:rsidP="00C36283">
      <w:pPr>
        <w:autoSpaceDE w:val="0"/>
        <w:autoSpaceDN w:val="0"/>
        <w:adjustRightInd w:val="0"/>
        <w:spacing w:line="240" w:lineRule="auto"/>
        <w:ind w:left="3938" w:hanging="3939"/>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x++;</w:t>
      </w:r>
    </w:p>
    <w:p w14:paraId="1FFBA40D"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p>
    <w:p w14:paraId="13D1461D"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return</w:t>
      </w:r>
      <w:r>
        <w:rPr>
          <w:rFonts w:ascii="FiraCode-Retina" w:hAnsi="FiraCode-Retina" w:cs="FiraCode-Retina"/>
          <w:color w:val="C0C5CE"/>
          <w:kern w:val="0"/>
          <w:sz w:val="40"/>
          <w:szCs w:val="40"/>
          <w:lang w:val="en-GB"/>
        </w:rPr>
        <w:t xml:space="preserve"> n_tab;</w:t>
      </w:r>
    </w:p>
    <w:p w14:paraId="5E7B93A3" w14:textId="77777777" w:rsidR="00C36283" w:rsidRDefault="00C36283" w:rsidP="00C36283">
      <w:pPr>
        <w:autoSpaceDE w:val="0"/>
        <w:autoSpaceDN w:val="0"/>
        <w:adjustRightInd w:val="0"/>
        <w:spacing w:line="240" w:lineRule="auto"/>
        <w:ind w:left="1969" w:hanging="1970"/>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p>
    <w:p w14:paraId="45DBAA88" w14:textId="77777777" w:rsidR="00C36283" w:rsidRDefault="00C36283" w:rsidP="00C36283">
      <w:pPr>
        <w:autoSpaceDE w:val="0"/>
        <w:autoSpaceDN w:val="0"/>
        <w:adjustRightInd w:val="0"/>
        <w:spacing w:line="240" w:lineRule="auto"/>
        <w:ind w:left="1969" w:hanging="1970"/>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public</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static</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w:t>
      </w:r>
      <w:r>
        <w:rPr>
          <w:rFonts w:ascii="FiraCode-Retina" w:hAnsi="FiraCode-Retina" w:cs="FiraCode-Retina"/>
          <w:color w:val="4E9AD1"/>
          <w:kern w:val="0"/>
          <w:sz w:val="40"/>
          <w:szCs w:val="40"/>
          <w:lang w:val="en-GB"/>
        </w:rPr>
        <w:t>zanemariPrviZadnji</w:t>
      </w:r>
      <w:r>
        <w:rPr>
          <w:rFonts w:ascii="FiraCode-Retina" w:hAnsi="FiraCode-Retina" w:cs="FiraCode-Retina"/>
          <w:color w:val="C0C5CE"/>
          <w:kern w:val="0"/>
          <w:sz w:val="40"/>
          <w:szCs w:val="40"/>
          <w:lang w:val="en-GB"/>
        </w:rPr>
        <w:t>(</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w:t>
      </w:r>
      <w:r>
        <w:rPr>
          <w:rFonts w:ascii="FiraCode-Retina" w:hAnsi="FiraCode-Retina" w:cs="FiraCode-Retina"/>
          <w:color w:val="4186B8"/>
          <w:kern w:val="0"/>
          <w:sz w:val="40"/>
          <w:szCs w:val="40"/>
          <w:lang w:val="en-GB"/>
        </w:rPr>
        <w:t>tab</w:t>
      </w:r>
      <w:r>
        <w:rPr>
          <w:rFonts w:ascii="FiraCode-Retina" w:hAnsi="FiraCode-Retina" w:cs="FiraCode-Retina"/>
          <w:color w:val="C0C5CE"/>
          <w:kern w:val="0"/>
          <w:sz w:val="40"/>
          <w:szCs w:val="40"/>
          <w:lang w:val="en-GB"/>
        </w:rPr>
        <w:t>){</w:t>
      </w:r>
    </w:p>
    <w:p w14:paraId="172A06D7"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n_tab = </w:t>
      </w:r>
      <w:r>
        <w:rPr>
          <w:rFonts w:ascii="FiraCode-Bold" w:hAnsi="FiraCode-Bold" w:cs="FiraCode-Bold"/>
          <w:b/>
          <w:bCs/>
          <w:color w:val="C9538C"/>
          <w:kern w:val="0"/>
          <w:sz w:val="40"/>
          <w:szCs w:val="40"/>
          <w:lang w:val="en-GB"/>
        </w:rPr>
        <w:t>new</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[tab.length-</w:t>
      </w:r>
      <w:r>
        <w:rPr>
          <w:rFonts w:ascii="FiraCode-Retina" w:hAnsi="FiraCode-Retina" w:cs="FiraCode-Retina"/>
          <w:color w:val="D18770"/>
          <w:kern w:val="0"/>
          <w:sz w:val="40"/>
          <w:szCs w:val="40"/>
          <w:lang w:val="en-GB"/>
        </w:rPr>
        <w:t>2</w:t>
      </w:r>
      <w:r>
        <w:rPr>
          <w:rFonts w:ascii="FiraCode-Retina" w:hAnsi="FiraCode-Retina" w:cs="FiraCode-Retina"/>
          <w:color w:val="C0C5CE"/>
          <w:kern w:val="0"/>
          <w:sz w:val="40"/>
          <w:szCs w:val="40"/>
          <w:lang w:val="en-GB"/>
        </w:rPr>
        <w:t>];</w:t>
      </w:r>
    </w:p>
    <w:p w14:paraId="42551B01"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x=</w:t>
      </w:r>
      <w:r>
        <w:rPr>
          <w:rFonts w:ascii="FiraCode-Retina" w:hAnsi="FiraCode-Retina" w:cs="FiraCode-Retina"/>
          <w:color w:val="D18770"/>
          <w:kern w:val="0"/>
          <w:sz w:val="40"/>
          <w:szCs w:val="40"/>
          <w:lang w:val="en-GB"/>
        </w:rPr>
        <w:t>0</w:t>
      </w:r>
      <w:r>
        <w:rPr>
          <w:rFonts w:ascii="FiraCode-Retina" w:hAnsi="FiraCode-Retina" w:cs="FiraCode-Retina"/>
          <w:color w:val="C0C5CE"/>
          <w:kern w:val="0"/>
          <w:sz w:val="40"/>
          <w:szCs w:val="40"/>
          <w:lang w:val="en-GB"/>
        </w:rPr>
        <w:t>;</w:t>
      </w:r>
    </w:p>
    <w:p w14:paraId="55F9D858"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for</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i =</w:t>
      </w:r>
      <w:r>
        <w:rPr>
          <w:rFonts w:ascii="FiraCode-Retina" w:hAnsi="FiraCode-Retina" w:cs="FiraCode-Retina"/>
          <w:color w:val="D18770"/>
          <w:kern w:val="0"/>
          <w:sz w:val="40"/>
          <w:szCs w:val="40"/>
          <w:lang w:val="en-GB"/>
        </w:rPr>
        <w:t>1</w:t>
      </w:r>
      <w:r>
        <w:rPr>
          <w:rFonts w:ascii="FiraCode-Retina" w:hAnsi="FiraCode-Retina" w:cs="FiraCode-Retina"/>
          <w:color w:val="C0C5CE"/>
          <w:kern w:val="0"/>
          <w:sz w:val="40"/>
          <w:szCs w:val="40"/>
          <w:lang w:val="en-GB"/>
        </w:rPr>
        <w:t>; i&lt;n_tab.length; i++){</w:t>
      </w:r>
    </w:p>
    <w:p w14:paraId="6CED7FC8" w14:textId="77777777" w:rsidR="00C36283" w:rsidRDefault="00C36283" w:rsidP="00C36283">
      <w:pPr>
        <w:autoSpaceDE w:val="0"/>
        <w:autoSpaceDN w:val="0"/>
        <w:adjustRightInd w:val="0"/>
        <w:spacing w:line="240" w:lineRule="auto"/>
        <w:ind w:left="3938" w:hanging="3939"/>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n_tab[x]=tab[i];</w:t>
      </w:r>
    </w:p>
    <w:p w14:paraId="6E4C175C" w14:textId="77777777" w:rsidR="00C36283" w:rsidRDefault="00C36283" w:rsidP="00C36283">
      <w:pPr>
        <w:autoSpaceDE w:val="0"/>
        <w:autoSpaceDN w:val="0"/>
        <w:adjustRightInd w:val="0"/>
        <w:spacing w:line="240" w:lineRule="auto"/>
        <w:ind w:left="3938" w:hanging="3939"/>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x++;</w:t>
      </w:r>
    </w:p>
    <w:p w14:paraId="7829206D"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p>
    <w:p w14:paraId="5CCDE71D"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return</w:t>
      </w:r>
      <w:r>
        <w:rPr>
          <w:rFonts w:ascii="FiraCode-Retina" w:hAnsi="FiraCode-Retina" w:cs="FiraCode-Retina"/>
          <w:color w:val="C0C5CE"/>
          <w:kern w:val="0"/>
          <w:sz w:val="40"/>
          <w:szCs w:val="40"/>
          <w:lang w:val="en-GB"/>
        </w:rPr>
        <w:t xml:space="preserve"> n_tab;</w:t>
      </w:r>
    </w:p>
    <w:p w14:paraId="62282491" w14:textId="77777777" w:rsidR="00C36283" w:rsidRDefault="00C36283" w:rsidP="00C36283">
      <w:pPr>
        <w:autoSpaceDE w:val="0"/>
        <w:autoSpaceDN w:val="0"/>
        <w:adjustRightInd w:val="0"/>
        <w:spacing w:line="240" w:lineRule="auto"/>
        <w:ind w:left="1969" w:hanging="1970"/>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p>
    <w:p w14:paraId="390FB122" w14:textId="77777777" w:rsidR="00C36283" w:rsidRDefault="00C36283" w:rsidP="00C36283">
      <w:pPr>
        <w:autoSpaceDE w:val="0"/>
        <w:autoSpaceDN w:val="0"/>
        <w:adjustRightInd w:val="0"/>
        <w:spacing w:line="240" w:lineRule="auto"/>
        <w:ind w:left="1969" w:hanging="1970"/>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public</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static</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w:t>
      </w:r>
      <w:r>
        <w:rPr>
          <w:rFonts w:ascii="FiraCode-Retina" w:hAnsi="FiraCode-Retina" w:cs="FiraCode-Retina"/>
          <w:color w:val="4E9AD1"/>
          <w:kern w:val="0"/>
          <w:sz w:val="40"/>
          <w:szCs w:val="40"/>
          <w:lang w:val="en-GB"/>
        </w:rPr>
        <w:t>tableLeftTrim</w:t>
      </w:r>
      <w:r>
        <w:rPr>
          <w:rFonts w:ascii="FiraCode-Retina" w:hAnsi="FiraCode-Retina" w:cs="FiraCode-Retina"/>
          <w:color w:val="C0C5CE"/>
          <w:kern w:val="0"/>
          <w:sz w:val="40"/>
          <w:szCs w:val="40"/>
          <w:lang w:val="en-GB"/>
        </w:rPr>
        <w:t>(</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w:t>
      </w:r>
      <w:r>
        <w:rPr>
          <w:rFonts w:ascii="FiraCode-Retina" w:hAnsi="FiraCode-Retina" w:cs="FiraCode-Retina"/>
          <w:color w:val="4186B8"/>
          <w:kern w:val="0"/>
          <w:sz w:val="40"/>
          <w:szCs w:val="40"/>
          <w:lang w:val="en-GB"/>
        </w:rPr>
        <w:t>tab</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w:t>
      </w:r>
      <w:r>
        <w:rPr>
          <w:rFonts w:ascii="FiraCode-Retina" w:hAnsi="FiraCode-Retina" w:cs="FiraCode-Retina"/>
          <w:color w:val="4186B8"/>
          <w:kern w:val="0"/>
          <w:sz w:val="40"/>
          <w:szCs w:val="40"/>
          <w:lang w:val="en-GB"/>
        </w:rPr>
        <w:t>dolzina</w:t>
      </w:r>
      <w:r>
        <w:rPr>
          <w:rFonts w:ascii="FiraCode-Retina" w:hAnsi="FiraCode-Retina" w:cs="FiraCode-Retina"/>
          <w:color w:val="C0C5CE"/>
          <w:kern w:val="0"/>
          <w:sz w:val="40"/>
          <w:szCs w:val="40"/>
          <w:lang w:val="en-GB"/>
        </w:rPr>
        <w:t>){</w:t>
      </w:r>
    </w:p>
    <w:p w14:paraId="2A0B32C1"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n_tab = </w:t>
      </w:r>
      <w:r>
        <w:rPr>
          <w:rFonts w:ascii="FiraCode-Bold" w:hAnsi="FiraCode-Bold" w:cs="FiraCode-Bold"/>
          <w:b/>
          <w:bCs/>
          <w:color w:val="C9538C"/>
          <w:kern w:val="0"/>
          <w:sz w:val="40"/>
          <w:szCs w:val="40"/>
          <w:lang w:val="en-GB"/>
        </w:rPr>
        <w:t>new</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[dolzina];</w:t>
      </w:r>
    </w:p>
    <w:p w14:paraId="0AA6E1F2"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lastRenderedPageBreak/>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x= tab.length-dolzina;</w:t>
      </w:r>
    </w:p>
    <w:p w14:paraId="3F36AD7F"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for</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i =</w:t>
      </w:r>
      <w:r>
        <w:rPr>
          <w:rFonts w:ascii="FiraCode-Retina" w:hAnsi="FiraCode-Retina" w:cs="FiraCode-Retina"/>
          <w:color w:val="D18770"/>
          <w:kern w:val="0"/>
          <w:sz w:val="40"/>
          <w:szCs w:val="40"/>
          <w:lang w:val="en-GB"/>
        </w:rPr>
        <w:t>0</w:t>
      </w:r>
      <w:r>
        <w:rPr>
          <w:rFonts w:ascii="FiraCode-Retina" w:hAnsi="FiraCode-Retina" w:cs="FiraCode-Retina"/>
          <w:color w:val="C0C5CE"/>
          <w:kern w:val="0"/>
          <w:sz w:val="40"/>
          <w:szCs w:val="40"/>
          <w:lang w:val="en-GB"/>
        </w:rPr>
        <w:t>; i&lt;n_tab.length; i++){</w:t>
      </w:r>
    </w:p>
    <w:p w14:paraId="2FAABDE6" w14:textId="77777777" w:rsidR="00C36283" w:rsidRDefault="00C36283" w:rsidP="00C36283">
      <w:pPr>
        <w:autoSpaceDE w:val="0"/>
        <w:autoSpaceDN w:val="0"/>
        <w:adjustRightInd w:val="0"/>
        <w:spacing w:line="240" w:lineRule="auto"/>
        <w:ind w:left="3938" w:hanging="3939"/>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n_tab[i] = tab[x];</w:t>
      </w:r>
    </w:p>
    <w:p w14:paraId="4443F573" w14:textId="77777777" w:rsidR="00C36283" w:rsidRDefault="00C36283" w:rsidP="00C36283">
      <w:pPr>
        <w:autoSpaceDE w:val="0"/>
        <w:autoSpaceDN w:val="0"/>
        <w:adjustRightInd w:val="0"/>
        <w:spacing w:line="240" w:lineRule="auto"/>
        <w:ind w:left="3938" w:hanging="3939"/>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x++;</w:t>
      </w:r>
    </w:p>
    <w:p w14:paraId="7E2C0EE5"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p>
    <w:p w14:paraId="7B446A63"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return</w:t>
      </w:r>
      <w:r>
        <w:rPr>
          <w:rFonts w:ascii="FiraCode-Retina" w:hAnsi="FiraCode-Retina" w:cs="FiraCode-Retina"/>
          <w:color w:val="C0C5CE"/>
          <w:kern w:val="0"/>
          <w:sz w:val="40"/>
          <w:szCs w:val="40"/>
          <w:lang w:val="en-GB"/>
        </w:rPr>
        <w:t xml:space="preserve"> n_tab;</w:t>
      </w:r>
    </w:p>
    <w:p w14:paraId="0AB25A45" w14:textId="77777777" w:rsidR="00C36283" w:rsidRDefault="00C36283" w:rsidP="00C36283">
      <w:pPr>
        <w:autoSpaceDE w:val="0"/>
        <w:autoSpaceDN w:val="0"/>
        <w:adjustRightInd w:val="0"/>
        <w:spacing w:line="240" w:lineRule="auto"/>
        <w:ind w:left="1969" w:hanging="1970"/>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p>
    <w:p w14:paraId="773DB7BE" w14:textId="77777777" w:rsidR="00C36283" w:rsidRDefault="00C36283" w:rsidP="00C36283">
      <w:pPr>
        <w:autoSpaceDE w:val="0"/>
        <w:autoSpaceDN w:val="0"/>
        <w:adjustRightInd w:val="0"/>
        <w:spacing w:line="240" w:lineRule="auto"/>
        <w:ind w:left="1969" w:hanging="1970"/>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public</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static</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char</w:t>
      </w:r>
      <w:r>
        <w:rPr>
          <w:rFonts w:ascii="FiraCode-Retina" w:hAnsi="FiraCode-Retina" w:cs="FiraCode-Retina"/>
          <w:color w:val="C0C5CE"/>
          <w:kern w:val="0"/>
          <w:sz w:val="40"/>
          <w:szCs w:val="40"/>
          <w:lang w:val="en-GB"/>
        </w:rPr>
        <w:t xml:space="preserve">[] </w:t>
      </w:r>
      <w:r>
        <w:rPr>
          <w:rFonts w:ascii="FiraCode-Retina" w:hAnsi="FiraCode-Retina" w:cs="FiraCode-Retina"/>
          <w:color w:val="4E9AD1"/>
          <w:kern w:val="0"/>
          <w:sz w:val="40"/>
          <w:szCs w:val="40"/>
          <w:lang w:val="en-GB"/>
        </w:rPr>
        <w:t>tableLeftTrim</w:t>
      </w:r>
      <w:r>
        <w:rPr>
          <w:rFonts w:ascii="FiraCode-Retina" w:hAnsi="FiraCode-Retina" w:cs="FiraCode-Retina"/>
          <w:color w:val="C0C5CE"/>
          <w:kern w:val="0"/>
          <w:sz w:val="40"/>
          <w:szCs w:val="40"/>
          <w:lang w:val="en-GB"/>
        </w:rPr>
        <w:t>(</w:t>
      </w:r>
      <w:r>
        <w:rPr>
          <w:rFonts w:ascii="FiraCode-Retina" w:hAnsi="FiraCode-Retina" w:cs="FiraCode-Retina"/>
          <w:color w:val="73B6D1"/>
          <w:kern w:val="0"/>
          <w:sz w:val="40"/>
          <w:szCs w:val="40"/>
          <w:lang w:val="en-GB"/>
        </w:rPr>
        <w:t>char</w:t>
      </w:r>
      <w:r>
        <w:rPr>
          <w:rFonts w:ascii="FiraCode-Retina" w:hAnsi="FiraCode-Retina" w:cs="FiraCode-Retina"/>
          <w:color w:val="C0C5CE"/>
          <w:kern w:val="0"/>
          <w:sz w:val="40"/>
          <w:szCs w:val="40"/>
          <w:lang w:val="en-GB"/>
        </w:rPr>
        <w:t xml:space="preserve">[] </w:t>
      </w:r>
      <w:r>
        <w:rPr>
          <w:rFonts w:ascii="FiraCode-Retina" w:hAnsi="FiraCode-Retina" w:cs="FiraCode-Retina"/>
          <w:color w:val="4186B8"/>
          <w:kern w:val="0"/>
          <w:sz w:val="40"/>
          <w:szCs w:val="40"/>
          <w:lang w:val="en-GB"/>
        </w:rPr>
        <w:t>tab</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w:t>
      </w:r>
      <w:r>
        <w:rPr>
          <w:rFonts w:ascii="FiraCode-Retina" w:hAnsi="FiraCode-Retina" w:cs="FiraCode-Retina"/>
          <w:color w:val="4186B8"/>
          <w:kern w:val="0"/>
          <w:sz w:val="40"/>
          <w:szCs w:val="40"/>
          <w:lang w:val="en-GB"/>
        </w:rPr>
        <w:t>dolzina</w:t>
      </w:r>
      <w:r>
        <w:rPr>
          <w:rFonts w:ascii="FiraCode-Retina" w:hAnsi="FiraCode-Retina" w:cs="FiraCode-Retina"/>
          <w:color w:val="C0C5CE"/>
          <w:kern w:val="0"/>
          <w:sz w:val="40"/>
          <w:szCs w:val="40"/>
          <w:lang w:val="en-GB"/>
        </w:rPr>
        <w:t>){</w:t>
      </w:r>
    </w:p>
    <w:p w14:paraId="15BEFA73"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char</w:t>
      </w:r>
      <w:r>
        <w:rPr>
          <w:rFonts w:ascii="FiraCode-Retina" w:hAnsi="FiraCode-Retina" w:cs="FiraCode-Retina"/>
          <w:color w:val="C0C5CE"/>
          <w:kern w:val="0"/>
          <w:sz w:val="40"/>
          <w:szCs w:val="40"/>
          <w:lang w:val="en-GB"/>
        </w:rPr>
        <w:t xml:space="preserve">[] n_tab = </w:t>
      </w:r>
      <w:r>
        <w:rPr>
          <w:rFonts w:ascii="FiraCode-Bold" w:hAnsi="FiraCode-Bold" w:cs="FiraCode-Bold"/>
          <w:b/>
          <w:bCs/>
          <w:color w:val="C9538C"/>
          <w:kern w:val="0"/>
          <w:sz w:val="40"/>
          <w:szCs w:val="40"/>
          <w:lang w:val="en-GB"/>
        </w:rPr>
        <w:t>new</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char</w:t>
      </w:r>
      <w:r>
        <w:rPr>
          <w:rFonts w:ascii="FiraCode-Retina" w:hAnsi="FiraCode-Retina" w:cs="FiraCode-Retina"/>
          <w:color w:val="C0C5CE"/>
          <w:kern w:val="0"/>
          <w:sz w:val="40"/>
          <w:szCs w:val="40"/>
          <w:lang w:val="en-GB"/>
        </w:rPr>
        <w:t>[dolzina];</w:t>
      </w:r>
    </w:p>
    <w:p w14:paraId="5A9ABC28"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x= tab.length-dolzina;</w:t>
      </w:r>
    </w:p>
    <w:p w14:paraId="7D313513"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for</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i =</w:t>
      </w:r>
      <w:r>
        <w:rPr>
          <w:rFonts w:ascii="FiraCode-Retina" w:hAnsi="FiraCode-Retina" w:cs="FiraCode-Retina"/>
          <w:color w:val="D18770"/>
          <w:kern w:val="0"/>
          <w:sz w:val="40"/>
          <w:szCs w:val="40"/>
          <w:lang w:val="en-GB"/>
        </w:rPr>
        <w:t>0</w:t>
      </w:r>
      <w:r>
        <w:rPr>
          <w:rFonts w:ascii="FiraCode-Retina" w:hAnsi="FiraCode-Retina" w:cs="FiraCode-Retina"/>
          <w:color w:val="C0C5CE"/>
          <w:kern w:val="0"/>
          <w:sz w:val="40"/>
          <w:szCs w:val="40"/>
          <w:lang w:val="en-GB"/>
        </w:rPr>
        <w:t>; i&lt;n_tab.length; i++){</w:t>
      </w:r>
    </w:p>
    <w:p w14:paraId="63CE2558" w14:textId="77777777" w:rsidR="00C36283" w:rsidRDefault="00C36283" w:rsidP="00C36283">
      <w:pPr>
        <w:autoSpaceDE w:val="0"/>
        <w:autoSpaceDN w:val="0"/>
        <w:adjustRightInd w:val="0"/>
        <w:spacing w:line="240" w:lineRule="auto"/>
        <w:ind w:left="3938" w:hanging="3939"/>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n_tab[i] = tab[x];</w:t>
      </w:r>
    </w:p>
    <w:p w14:paraId="767B7C27" w14:textId="77777777" w:rsidR="00C36283" w:rsidRDefault="00C36283" w:rsidP="00C36283">
      <w:pPr>
        <w:autoSpaceDE w:val="0"/>
        <w:autoSpaceDN w:val="0"/>
        <w:adjustRightInd w:val="0"/>
        <w:spacing w:line="240" w:lineRule="auto"/>
        <w:ind w:left="3938" w:hanging="3939"/>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x++;</w:t>
      </w:r>
    </w:p>
    <w:p w14:paraId="7A56E68A"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p>
    <w:p w14:paraId="72D73E6E"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return</w:t>
      </w:r>
      <w:r>
        <w:rPr>
          <w:rFonts w:ascii="FiraCode-Retina" w:hAnsi="FiraCode-Retina" w:cs="FiraCode-Retina"/>
          <w:color w:val="C0C5CE"/>
          <w:kern w:val="0"/>
          <w:sz w:val="40"/>
          <w:szCs w:val="40"/>
          <w:lang w:val="en-GB"/>
        </w:rPr>
        <w:t xml:space="preserve"> n_tab;</w:t>
      </w:r>
    </w:p>
    <w:p w14:paraId="4682FD5E" w14:textId="77777777" w:rsidR="00C36283" w:rsidRDefault="00C36283" w:rsidP="00C36283">
      <w:pPr>
        <w:autoSpaceDE w:val="0"/>
        <w:autoSpaceDN w:val="0"/>
        <w:adjustRightInd w:val="0"/>
        <w:spacing w:line="240" w:lineRule="auto"/>
        <w:ind w:left="1969" w:hanging="1970"/>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p>
    <w:p w14:paraId="2A3EDF48" w14:textId="77777777" w:rsidR="00C36283" w:rsidRDefault="00C36283" w:rsidP="00C36283">
      <w:pPr>
        <w:autoSpaceDE w:val="0"/>
        <w:autoSpaceDN w:val="0"/>
        <w:adjustRightInd w:val="0"/>
        <w:spacing w:line="240" w:lineRule="auto"/>
        <w:ind w:left="1969" w:hanging="1970"/>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public</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static</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w:t>
      </w:r>
      <w:r>
        <w:rPr>
          <w:rFonts w:ascii="FiraCode-Retina" w:hAnsi="FiraCode-Retina" w:cs="FiraCode-Retina"/>
          <w:color w:val="4E9AD1"/>
          <w:kern w:val="0"/>
          <w:sz w:val="40"/>
          <w:szCs w:val="40"/>
          <w:lang w:val="en-GB"/>
        </w:rPr>
        <w:t>tableRightTrim</w:t>
      </w:r>
      <w:r>
        <w:rPr>
          <w:rFonts w:ascii="FiraCode-Retina" w:hAnsi="FiraCode-Retina" w:cs="FiraCode-Retina"/>
          <w:color w:val="C0C5CE"/>
          <w:kern w:val="0"/>
          <w:sz w:val="40"/>
          <w:szCs w:val="40"/>
          <w:lang w:val="en-GB"/>
        </w:rPr>
        <w:t>(</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w:t>
      </w:r>
      <w:r>
        <w:rPr>
          <w:rFonts w:ascii="FiraCode-Retina" w:hAnsi="FiraCode-Retina" w:cs="FiraCode-Retina"/>
          <w:color w:val="4186B8"/>
          <w:kern w:val="0"/>
          <w:sz w:val="40"/>
          <w:szCs w:val="40"/>
          <w:lang w:val="en-GB"/>
        </w:rPr>
        <w:t>tab</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w:t>
      </w:r>
      <w:r>
        <w:rPr>
          <w:rFonts w:ascii="FiraCode-Retina" w:hAnsi="FiraCode-Retina" w:cs="FiraCode-Retina"/>
          <w:color w:val="4186B8"/>
          <w:kern w:val="0"/>
          <w:sz w:val="40"/>
          <w:szCs w:val="40"/>
          <w:lang w:val="en-GB"/>
        </w:rPr>
        <w:t>dolzina</w:t>
      </w:r>
      <w:r>
        <w:rPr>
          <w:rFonts w:ascii="FiraCode-Retina" w:hAnsi="FiraCode-Retina" w:cs="FiraCode-Retina"/>
          <w:color w:val="C0C5CE"/>
          <w:kern w:val="0"/>
          <w:sz w:val="40"/>
          <w:szCs w:val="40"/>
          <w:lang w:val="en-GB"/>
        </w:rPr>
        <w:t>){</w:t>
      </w:r>
    </w:p>
    <w:p w14:paraId="4908A8B8"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n_tab = </w:t>
      </w:r>
      <w:r>
        <w:rPr>
          <w:rFonts w:ascii="FiraCode-Bold" w:hAnsi="FiraCode-Bold" w:cs="FiraCode-Bold"/>
          <w:b/>
          <w:bCs/>
          <w:color w:val="C9538C"/>
          <w:kern w:val="0"/>
          <w:sz w:val="40"/>
          <w:szCs w:val="40"/>
          <w:lang w:val="en-GB"/>
        </w:rPr>
        <w:t>new</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[dolzina];</w:t>
      </w:r>
    </w:p>
    <w:p w14:paraId="6C3D7355"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for</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i= </w:t>
      </w:r>
      <w:r>
        <w:rPr>
          <w:rFonts w:ascii="FiraCode-Retina" w:hAnsi="FiraCode-Retina" w:cs="FiraCode-Retina"/>
          <w:color w:val="D18770"/>
          <w:kern w:val="0"/>
          <w:sz w:val="40"/>
          <w:szCs w:val="40"/>
          <w:lang w:val="en-GB"/>
        </w:rPr>
        <w:t>0</w:t>
      </w:r>
      <w:r>
        <w:rPr>
          <w:rFonts w:ascii="FiraCode-Retina" w:hAnsi="FiraCode-Retina" w:cs="FiraCode-Retina"/>
          <w:color w:val="C0C5CE"/>
          <w:kern w:val="0"/>
          <w:sz w:val="40"/>
          <w:szCs w:val="40"/>
          <w:lang w:val="en-GB"/>
        </w:rPr>
        <w:t>; i&lt;dolzina; i++) n_tab[i] = tab[i];</w:t>
      </w:r>
    </w:p>
    <w:p w14:paraId="0C7E7194"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return</w:t>
      </w:r>
      <w:r>
        <w:rPr>
          <w:rFonts w:ascii="FiraCode-Retina" w:hAnsi="FiraCode-Retina" w:cs="FiraCode-Retina"/>
          <w:color w:val="C0C5CE"/>
          <w:kern w:val="0"/>
          <w:sz w:val="40"/>
          <w:szCs w:val="40"/>
          <w:lang w:val="en-GB"/>
        </w:rPr>
        <w:t xml:space="preserve"> n_tab;</w:t>
      </w:r>
    </w:p>
    <w:p w14:paraId="69D7EB3E" w14:textId="77777777" w:rsidR="00C36283" w:rsidRDefault="00C36283" w:rsidP="00C36283">
      <w:pPr>
        <w:autoSpaceDE w:val="0"/>
        <w:autoSpaceDN w:val="0"/>
        <w:adjustRightInd w:val="0"/>
        <w:spacing w:line="240" w:lineRule="auto"/>
        <w:ind w:left="1969" w:hanging="1970"/>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p>
    <w:p w14:paraId="1B68975F" w14:textId="77777777" w:rsidR="00C36283" w:rsidRDefault="00C36283" w:rsidP="00C36283">
      <w:pPr>
        <w:autoSpaceDE w:val="0"/>
        <w:autoSpaceDN w:val="0"/>
        <w:adjustRightInd w:val="0"/>
        <w:spacing w:line="240" w:lineRule="auto"/>
        <w:ind w:left="1969" w:hanging="1970"/>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public</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static</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char</w:t>
      </w:r>
      <w:r>
        <w:rPr>
          <w:rFonts w:ascii="FiraCode-Retina" w:hAnsi="FiraCode-Retina" w:cs="FiraCode-Retina"/>
          <w:color w:val="C0C5CE"/>
          <w:kern w:val="0"/>
          <w:sz w:val="40"/>
          <w:szCs w:val="40"/>
          <w:lang w:val="en-GB"/>
        </w:rPr>
        <w:t xml:space="preserve">[] </w:t>
      </w:r>
      <w:r>
        <w:rPr>
          <w:rFonts w:ascii="FiraCode-Retina" w:hAnsi="FiraCode-Retina" w:cs="FiraCode-Retina"/>
          <w:color w:val="4E9AD1"/>
          <w:kern w:val="0"/>
          <w:sz w:val="40"/>
          <w:szCs w:val="40"/>
          <w:lang w:val="en-GB"/>
        </w:rPr>
        <w:t>tableRightTrim</w:t>
      </w:r>
      <w:r>
        <w:rPr>
          <w:rFonts w:ascii="FiraCode-Retina" w:hAnsi="FiraCode-Retina" w:cs="FiraCode-Retina"/>
          <w:color w:val="C0C5CE"/>
          <w:kern w:val="0"/>
          <w:sz w:val="40"/>
          <w:szCs w:val="40"/>
          <w:lang w:val="en-GB"/>
        </w:rPr>
        <w:t>(</w:t>
      </w:r>
      <w:r>
        <w:rPr>
          <w:rFonts w:ascii="FiraCode-Retina" w:hAnsi="FiraCode-Retina" w:cs="FiraCode-Retina"/>
          <w:color w:val="73B6D1"/>
          <w:kern w:val="0"/>
          <w:sz w:val="40"/>
          <w:szCs w:val="40"/>
          <w:lang w:val="en-GB"/>
        </w:rPr>
        <w:t>char</w:t>
      </w:r>
      <w:r>
        <w:rPr>
          <w:rFonts w:ascii="FiraCode-Retina" w:hAnsi="FiraCode-Retina" w:cs="FiraCode-Retina"/>
          <w:color w:val="C0C5CE"/>
          <w:kern w:val="0"/>
          <w:sz w:val="40"/>
          <w:szCs w:val="40"/>
          <w:lang w:val="en-GB"/>
        </w:rPr>
        <w:t xml:space="preserve">[] </w:t>
      </w:r>
      <w:r>
        <w:rPr>
          <w:rFonts w:ascii="FiraCode-Retina" w:hAnsi="FiraCode-Retina" w:cs="FiraCode-Retina"/>
          <w:color w:val="4186B8"/>
          <w:kern w:val="0"/>
          <w:sz w:val="40"/>
          <w:szCs w:val="40"/>
          <w:lang w:val="en-GB"/>
        </w:rPr>
        <w:t>tab</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w:t>
      </w:r>
      <w:r>
        <w:rPr>
          <w:rFonts w:ascii="FiraCode-Retina" w:hAnsi="FiraCode-Retina" w:cs="FiraCode-Retina"/>
          <w:color w:val="4186B8"/>
          <w:kern w:val="0"/>
          <w:sz w:val="40"/>
          <w:szCs w:val="40"/>
          <w:lang w:val="en-GB"/>
        </w:rPr>
        <w:t>dolzina</w:t>
      </w:r>
      <w:r>
        <w:rPr>
          <w:rFonts w:ascii="FiraCode-Retina" w:hAnsi="FiraCode-Retina" w:cs="FiraCode-Retina"/>
          <w:color w:val="C0C5CE"/>
          <w:kern w:val="0"/>
          <w:sz w:val="40"/>
          <w:szCs w:val="40"/>
          <w:lang w:val="en-GB"/>
        </w:rPr>
        <w:t>){</w:t>
      </w:r>
    </w:p>
    <w:p w14:paraId="1683D5EE"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char</w:t>
      </w:r>
      <w:r>
        <w:rPr>
          <w:rFonts w:ascii="FiraCode-Retina" w:hAnsi="FiraCode-Retina" w:cs="FiraCode-Retina"/>
          <w:color w:val="C0C5CE"/>
          <w:kern w:val="0"/>
          <w:sz w:val="40"/>
          <w:szCs w:val="40"/>
          <w:lang w:val="en-GB"/>
        </w:rPr>
        <w:t xml:space="preserve">[] n_tab = </w:t>
      </w:r>
      <w:r>
        <w:rPr>
          <w:rFonts w:ascii="FiraCode-Bold" w:hAnsi="FiraCode-Bold" w:cs="FiraCode-Bold"/>
          <w:b/>
          <w:bCs/>
          <w:color w:val="C9538C"/>
          <w:kern w:val="0"/>
          <w:sz w:val="40"/>
          <w:szCs w:val="40"/>
          <w:lang w:val="en-GB"/>
        </w:rPr>
        <w:t>new</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char</w:t>
      </w:r>
      <w:r>
        <w:rPr>
          <w:rFonts w:ascii="FiraCode-Retina" w:hAnsi="FiraCode-Retina" w:cs="FiraCode-Retina"/>
          <w:color w:val="C0C5CE"/>
          <w:kern w:val="0"/>
          <w:sz w:val="40"/>
          <w:szCs w:val="40"/>
          <w:lang w:val="en-GB"/>
        </w:rPr>
        <w:t>[dolzina];</w:t>
      </w:r>
    </w:p>
    <w:p w14:paraId="5AB2CAB3"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for</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i= </w:t>
      </w:r>
      <w:r>
        <w:rPr>
          <w:rFonts w:ascii="FiraCode-Retina" w:hAnsi="FiraCode-Retina" w:cs="FiraCode-Retina"/>
          <w:color w:val="D18770"/>
          <w:kern w:val="0"/>
          <w:sz w:val="40"/>
          <w:szCs w:val="40"/>
          <w:lang w:val="en-GB"/>
        </w:rPr>
        <w:t>0</w:t>
      </w:r>
      <w:r>
        <w:rPr>
          <w:rFonts w:ascii="FiraCode-Retina" w:hAnsi="FiraCode-Retina" w:cs="FiraCode-Retina"/>
          <w:color w:val="C0C5CE"/>
          <w:kern w:val="0"/>
          <w:sz w:val="40"/>
          <w:szCs w:val="40"/>
          <w:lang w:val="en-GB"/>
        </w:rPr>
        <w:t>; i&lt;dolzina; i++) n_tab[i] = tab[i];</w:t>
      </w:r>
    </w:p>
    <w:p w14:paraId="18171A8F"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return</w:t>
      </w:r>
      <w:r>
        <w:rPr>
          <w:rFonts w:ascii="FiraCode-Retina" w:hAnsi="FiraCode-Retina" w:cs="FiraCode-Retina"/>
          <w:color w:val="C0C5CE"/>
          <w:kern w:val="0"/>
          <w:sz w:val="40"/>
          <w:szCs w:val="40"/>
          <w:lang w:val="en-GB"/>
        </w:rPr>
        <w:t xml:space="preserve"> n_tab;</w:t>
      </w:r>
    </w:p>
    <w:p w14:paraId="49629825" w14:textId="77777777" w:rsidR="00C36283" w:rsidRDefault="00C36283" w:rsidP="00C36283">
      <w:pPr>
        <w:autoSpaceDE w:val="0"/>
        <w:autoSpaceDN w:val="0"/>
        <w:adjustRightInd w:val="0"/>
        <w:spacing w:line="240" w:lineRule="auto"/>
        <w:ind w:left="1969" w:hanging="1970"/>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lastRenderedPageBreak/>
        <w:t xml:space="preserve">    }</w:t>
      </w:r>
    </w:p>
    <w:p w14:paraId="6673A61F" w14:textId="77777777" w:rsidR="00C36283" w:rsidRDefault="00C36283" w:rsidP="00C36283">
      <w:pPr>
        <w:autoSpaceDE w:val="0"/>
        <w:autoSpaceDN w:val="0"/>
        <w:adjustRightInd w:val="0"/>
        <w:spacing w:line="240" w:lineRule="auto"/>
        <w:ind w:left="1969" w:hanging="1970"/>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public</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static</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w:t>
      </w:r>
      <w:r>
        <w:rPr>
          <w:rFonts w:ascii="FiraCode-Retina" w:hAnsi="FiraCode-Retina" w:cs="FiraCode-Retina"/>
          <w:color w:val="4E9AD1"/>
          <w:kern w:val="0"/>
          <w:sz w:val="40"/>
          <w:szCs w:val="40"/>
          <w:lang w:val="en-GB"/>
        </w:rPr>
        <w:t>tableMidTrim</w:t>
      </w:r>
      <w:r>
        <w:rPr>
          <w:rFonts w:ascii="FiraCode-Retina" w:hAnsi="FiraCode-Retina" w:cs="FiraCode-Retina"/>
          <w:color w:val="C0C5CE"/>
          <w:kern w:val="0"/>
          <w:sz w:val="40"/>
          <w:szCs w:val="40"/>
          <w:lang w:val="en-GB"/>
        </w:rPr>
        <w:t>(</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w:t>
      </w:r>
      <w:r>
        <w:rPr>
          <w:rFonts w:ascii="FiraCode-Retina" w:hAnsi="FiraCode-Retina" w:cs="FiraCode-Retina"/>
          <w:color w:val="4186B8"/>
          <w:kern w:val="0"/>
          <w:sz w:val="40"/>
          <w:szCs w:val="40"/>
          <w:lang w:val="en-GB"/>
        </w:rPr>
        <w:t>tab</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w:t>
      </w:r>
      <w:r>
        <w:rPr>
          <w:rFonts w:ascii="FiraCode-Retina" w:hAnsi="FiraCode-Retina" w:cs="FiraCode-Retina"/>
          <w:color w:val="4186B8"/>
          <w:kern w:val="0"/>
          <w:sz w:val="40"/>
          <w:szCs w:val="40"/>
          <w:lang w:val="en-GB"/>
        </w:rPr>
        <w:t>dolzina</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w:t>
      </w:r>
      <w:r>
        <w:rPr>
          <w:rFonts w:ascii="FiraCode-Retina" w:hAnsi="FiraCode-Retina" w:cs="FiraCode-Retina"/>
          <w:color w:val="4186B8"/>
          <w:kern w:val="0"/>
          <w:sz w:val="40"/>
          <w:szCs w:val="40"/>
          <w:lang w:val="en-GB"/>
        </w:rPr>
        <w:t>k</w:t>
      </w:r>
      <w:r>
        <w:rPr>
          <w:rFonts w:ascii="FiraCode-Retina" w:hAnsi="FiraCode-Retina" w:cs="FiraCode-Retina"/>
          <w:color w:val="C0C5CE"/>
          <w:kern w:val="0"/>
          <w:sz w:val="40"/>
          <w:szCs w:val="40"/>
          <w:lang w:val="en-GB"/>
        </w:rPr>
        <w:t>){</w:t>
      </w:r>
    </w:p>
    <w:p w14:paraId="7DB8D590"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n_tab=</w:t>
      </w:r>
      <w:r>
        <w:rPr>
          <w:rFonts w:ascii="FiraCode-Bold" w:hAnsi="FiraCode-Bold" w:cs="FiraCode-Bold"/>
          <w:b/>
          <w:bCs/>
          <w:color w:val="C9538C"/>
          <w:kern w:val="0"/>
          <w:sz w:val="40"/>
          <w:szCs w:val="40"/>
          <w:lang w:val="en-GB"/>
        </w:rPr>
        <w:t>new</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[dolzina];</w:t>
      </w:r>
    </w:p>
    <w:p w14:paraId="36E60181"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a=k;</w:t>
      </w:r>
    </w:p>
    <w:p w14:paraId="30D48602"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for</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i=</w:t>
      </w:r>
      <w:r>
        <w:rPr>
          <w:rFonts w:ascii="FiraCode-Retina" w:hAnsi="FiraCode-Retina" w:cs="FiraCode-Retina"/>
          <w:color w:val="D18770"/>
          <w:kern w:val="0"/>
          <w:sz w:val="40"/>
          <w:szCs w:val="40"/>
          <w:lang w:val="en-GB"/>
        </w:rPr>
        <w:t>0</w:t>
      </w:r>
      <w:r>
        <w:rPr>
          <w:rFonts w:ascii="FiraCode-Retina" w:hAnsi="FiraCode-Retina" w:cs="FiraCode-Retina"/>
          <w:color w:val="C0C5CE"/>
          <w:kern w:val="0"/>
          <w:sz w:val="40"/>
          <w:szCs w:val="40"/>
          <w:lang w:val="en-GB"/>
        </w:rPr>
        <w:t>; i&lt;dolzina; i++){</w:t>
      </w:r>
    </w:p>
    <w:p w14:paraId="6425D3E4" w14:textId="77777777" w:rsidR="00C36283" w:rsidRDefault="00C36283" w:rsidP="00C36283">
      <w:pPr>
        <w:autoSpaceDE w:val="0"/>
        <w:autoSpaceDN w:val="0"/>
        <w:adjustRightInd w:val="0"/>
        <w:spacing w:line="240" w:lineRule="auto"/>
        <w:ind w:left="3938" w:hanging="3939"/>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n_tab[i] = tab[k];</w:t>
      </w:r>
    </w:p>
    <w:p w14:paraId="1A3EB184" w14:textId="77777777" w:rsidR="00C36283" w:rsidRDefault="00C36283" w:rsidP="00C36283">
      <w:pPr>
        <w:autoSpaceDE w:val="0"/>
        <w:autoSpaceDN w:val="0"/>
        <w:adjustRightInd w:val="0"/>
        <w:spacing w:line="240" w:lineRule="auto"/>
        <w:ind w:left="3938" w:hanging="3939"/>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k++;</w:t>
      </w:r>
    </w:p>
    <w:p w14:paraId="722CC6B4"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p>
    <w:p w14:paraId="3ACFD89C"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return</w:t>
      </w:r>
      <w:r>
        <w:rPr>
          <w:rFonts w:ascii="FiraCode-Retina" w:hAnsi="FiraCode-Retina" w:cs="FiraCode-Retina"/>
          <w:color w:val="C0C5CE"/>
          <w:kern w:val="0"/>
          <w:sz w:val="40"/>
          <w:szCs w:val="40"/>
          <w:lang w:val="en-GB"/>
        </w:rPr>
        <w:t xml:space="preserve"> n_tab;</w:t>
      </w:r>
    </w:p>
    <w:p w14:paraId="52B59DD4" w14:textId="77777777" w:rsidR="00C36283" w:rsidRDefault="00C36283" w:rsidP="00C36283">
      <w:pPr>
        <w:autoSpaceDE w:val="0"/>
        <w:autoSpaceDN w:val="0"/>
        <w:adjustRightInd w:val="0"/>
        <w:spacing w:line="240" w:lineRule="auto"/>
        <w:ind w:left="1969" w:hanging="1970"/>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p>
    <w:p w14:paraId="1C74C0F5" w14:textId="77777777" w:rsidR="00C36283" w:rsidRDefault="00C36283" w:rsidP="00C36283">
      <w:pPr>
        <w:autoSpaceDE w:val="0"/>
        <w:autoSpaceDN w:val="0"/>
        <w:adjustRightInd w:val="0"/>
        <w:spacing w:line="240" w:lineRule="auto"/>
        <w:ind w:left="1969" w:hanging="1970"/>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public</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static</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char</w:t>
      </w:r>
      <w:r>
        <w:rPr>
          <w:rFonts w:ascii="FiraCode-Retina" w:hAnsi="FiraCode-Retina" w:cs="FiraCode-Retina"/>
          <w:color w:val="C0C5CE"/>
          <w:kern w:val="0"/>
          <w:sz w:val="40"/>
          <w:szCs w:val="40"/>
          <w:lang w:val="en-GB"/>
        </w:rPr>
        <w:t xml:space="preserve">[] </w:t>
      </w:r>
      <w:r>
        <w:rPr>
          <w:rFonts w:ascii="FiraCode-Retina" w:hAnsi="FiraCode-Retina" w:cs="FiraCode-Retina"/>
          <w:color w:val="4E9AD1"/>
          <w:kern w:val="0"/>
          <w:sz w:val="40"/>
          <w:szCs w:val="40"/>
          <w:lang w:val="en-GB"/>
        </w:rPr>
        <w:t>tableMidTrim</w:t>
      </w:r>
      <w:r>
        <w:rPr>
          <w:rFonts w:ascii="FiraCode-Retina" w:hAnsi="FiraCode-Retina" w:cs="FiraCode-Retina"/>
          <w:color w:val="C0C5CE"/>
          <w:kern w:val="0"/>
          <w:sz w:val="40"/>
          <w:szCs w:val="40"/>
          <w:lang w:val="en-GB"/>
        </w:rPr>
        <w:t>(</w:t>
      </w:r>
      <w:r>
        <w:rPr>
          <w:rFonts w:ascii="FiraCode-Retina" w:hAnsi="FiraCode-Retina" w:cs="FiraCode-Retina"/>
          <w:color w:val="73B6D1"/>
          <w:kern w:val="0"/>
          <w:sz w:val="40"/>
          <w:szCs w:val="40"/>
          <w:lang w:val="en-GB"/>
        </w:rPr>
        <w:t>char</w:t>
      </w:r>
      <w:r>
        <w:rPr>
          <w:rFonts w:ascii="FiraCode-Retina" w:hAnsi="FiraCode-Retina" w:cs="FiraCode-Retina"/>
          <w:color w:val="C0C5CE"/>
          <w:kern w:val="0"/>
          <w:sz w:val="40"/>
          <w:szCs w:val="40"/>
          <w:lang w:val="en-GB"/>
        </w:rPr>
        <w:t xml:space="preserve">[] </w:t>
      </w:r>
      <w:r>
        <w:rPr>
          <w:rFonts w:ascii="FiraCode-Retina" w:hAnsi="FiraCode-Retina" w:cs="FiraCode-Retina"/>
          <w:color w:val="4186B8"/>
          <w:kern w:val="0"/>
          <w:sz w:val="40"/>
          <w:szCs w:val="40"/>
          <w:lang w:val="en-GB"/>
        </w:rPr>
        <w:t>tab</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w:t>
      </w:r>
      <w:r>
        <w:rPr>
          <w:rFonts w:ascii="FiraCode-Retina" w:hAnsi="FiraCode-Retina" w:cs="FiraCode-Retina"/>
          <w:color w:val="4186B8"/>
          <w:kern w:val="0"/>
          <w:sz w:val="40"/>
          <w:szCs w:val="40"/>
          <w:lang w:val="en-GB"/>
        </w:rPr>
        <w:t>dolzina</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w:t>
      </w:r>
      <w:r>
        <w:rPr>
          <w:rFonts w:ascii="FiraCode-Retina" w:hAnsi="FiraCode-Retina" w:cs="FiraCode-Retina"/>
          <w:color w:val="4186B8"/>
          <w:kern w:val="0"/>
          <w:sz w:val="40"/>
          <w:szCs w:val="40"/>
          <w:lang w:val="en-GB"/>
        </w:rPr>
        <w:t>k</w:t>
      </w:r>
      <w:r>
        <w:rPr>
          <w:rFonts w:ascii="FiraCode-Retina" w:hAnsi="FiraCode-Retina" w:cs="FiraCode-Retina"/>
          <w:color w:val="C0C5CE"/>
          <w:kern w:val="0"/>
          <w:sz w:val="40"/>
          <w:szCs w:val="40"/>
          <w:lang w:val="en-GB"/>
        </w:rPr>
        <w:t>){</w:t>
      </w:r>
    </w:p>
    <w:p w14:paraId="461B42E8"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char</w:t>
      </w:r>
      <w:r>
        <w:rPr>
          <w:rFonts w:ascii="FiraCode-Retina" w:hAnsi="FiraCode-Retina" w:cs="FiraCode-Retina"/>
          <w:color w:val="C0C5CE"/>
          <w:kern w:val="0"/>
          <w:sz w:val="40"/>
          <w:szCs w:val="40"/>
          <w:lang w:val="en-GB"/>
        </w:rPr>
        <w:t>[] n_tab=</w:t>
      </w:r>
      <w:r>
        <w:rPr>
          <w:rFonts w:ascii="FiraCode-Bold" w:hAnsi="FiraCode-Bold" w:cs="FiraCode-Bold"/>
          <w:b/>
          <w:bCs/>
          <w:color w:val="C9538C"/>
          <w:kern w:val="0"/>
          <w:sz w:val="40"/>
          <w:szCs w:val="40"/>
          <w:lang w:val="en-GB"/>
        </w:rPr>
        <w:t>new</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char</w:t>
      </w:r>
      <w:r>
        <w:rPr>
          <w:rFonts w:ascii="FiraCode-Retina" w:hAnsi="FiraCode-Retina" w:cs="FiraCode-Retina"/>
          <w:color w:val="C0C5CE"/>
          <w:kern w:val="0"/>
          <w:sz w:val="40"/>
          <w:szCs w:val="40"/>
          <w:lang w:val="en-GB"/>
        </w:rPr>
        <w:t>[dolzina];</w:t>
      </w:r>
    </w:p>
    <w:p w14:paraId="1EE29833"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a=k;</w:t>
      </w:r>
    </w:p>
    <w:p w14:paraId="75F58ECD"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for</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i=</w:t>
      </w:r>
      <w:r>
        <w:rPr>
          <w:rFonts w:ascii="FiraCode-Retina" w:hAnsi="FiraCode-Retina" w:cs="FiraCode-Retina"/>
          <w:color w:val="D18770"/>
          <w:kern w:val="0"/>
          <w:sz w:val="40"/>
          <w:szCs w:val="40"/>
          <w:lang w:val="en-GB"/>
        </w:rPr>
        <w:t>0</w:t>
      </w:r>
      <w:r>
        <w:rPr>
          <w:rFonts w:ascii="FiraCode-Retina" w:hAnsi="FiraCode-Retina" w:cs="FiraCode-Retina"/>
          <w:color w:val="C0C5CE"/>
          <w:kern w:val="0"/>
          <w:sz w:val="40"/>
          <w:szCs w:val="40"/>
          <w:lang w:val="en-GB"/>
        </w:rPr>
        <w:t>; i&lt;dolzina; i++){</w:t>
      </w:r>
    </w:p>
    <w:p w14:paraId="68744A1A" w14:textId="77777777" w:rsidR="00C36283" w:rsidRDefault="00C36283" w:rsidP="00C36283">
      <w:pPr>
        <w:autoSpaceDE w:val="0"/>
        <w:autoSpaceDN w:val="0"/>
        <w:adjustRightInd w:val="0"/>
        <w:spacing w:line="240" w:lineRule="auto"/>
        <w:ind w:left="3938" w:hanging="3939"/>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n_tab[i] = tab[k];</w:t>
      </w:r>
    </w:p>
    <w:p w14:paraId="504BBC8F" w14:textId="77777777" w:rsidR="00C36283" w:rsidRDefault="00C36283" w:rsidP="00C36283">
      <w:pPr>
        <w:autoSpaceDE w:val="0"/>
        <w:autoSpaceDN w:val="0"/>
        <w:adjustRightInd w:val="0"/>
        <w:spacing w:line="240" w:lineRule="auto"/>
        <w:ind w:left="3938" w:hanging="3939"/>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k++;</w:t>
      </w:r>
    </w:p>
    <w:p w14:paraId="048D901F"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p>
    <w:p w14:paraId="45DEA464"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return</w:t>
      </w:r>
      <w:r>
        <w:rPr>
          <w:rFonts w:ascii="FiraCode-Retina" w:hAnsi="FiraCode-Retina" w:cs="FiraCode-Retina"/>
          <w:color w:val="C0C5CE"/>
          <w:kern w:val="0"/>
          <w:sz w:val="40"/>
          <w:szCs w:val="40"/>
          <w:lang w:val="en-GB"/>
        </w:rPr>
        <w:t xml:space="preserve"> n_tab;</w:t>
      </w:r>
    </w:p>
    <w:p w14:paraId="095573D6" w14:textId="77777777" w:rsidR="00C36283" w:rsidRDefault="00C36283" w:rsidP="00C36283">
      <w:pPr>
        <w:autoSpaceDE w:val="0"/>
        <w:autoSpaceDN w:val="0"/>
        <w:adjustRightInd w:val="0"/>
        <w:spacing w:line="240" w:lineRule="auto"/>
        <w:ind w:left="1969" w:hanging="1970"/>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p>
    <w:p w14:paraId="2E49949C" w14:textId="77777777" w:rsidR="00C36283" w:rsidRDefault="00C36283" w:rsidP="00C36283">
      <w:pPr>
        <w:autoSpaceDE w:val="0"/>
        <w:autoSpaceDN w:val="0"/>
        <w:adjustRightInd w:val="0"/>
        <w:spacing w:line="240" w:lineRule="auto"/>
        <w:ind w:left="1969" w:hanging="1970"/>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public</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static</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w:t>
      </w:r>
      <w:r>
        <w:rPr>
          <w:rFonts w:ascii="FiraCode-Retina" w:hAnsi="FiraCode-Retina" w:cs="FiraCode-Retina"/>
          <w:color w:val="4E9AD1"/>
          <w:kern w:val="0"/>
          <w:sz w:val="40"/>
          <w:szCs w:val="40"/>
          <w:lang w:val="en-GB"/>
        </w:rPr>
        <w:t>vrniLiheElemente</w:t>
      </w:r>
      <w:r>
        <w:rPr>
          <w:rFonts w:ascii="FiraCode-Retina" w:hAnsi="FiraCode-Retina" w:cs="FiraCode-Retina"/>
          <w:color w:val="C0C5CE"/>
          <w:kern w:val="0"/>
          <w:sz w:val="40"/>
          <w:szCs w:val="40"/>
          <w:lang w:val="en-GB"/>
        </w:rPr>
        <w:t>(</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w:t>
      </w:r>
      <w:r>
        <w:rPr>
          <w:rFonts w:ascii="FiraCode-Retina" w:hAnsi="FiraCode-Retina" w:cs="FiraCode-Retina"/>
          <w:color w:val="4186B8"/>
          <w:kern w:val="0"/>
          <w:sz w:val="40"/>
          <w:szCs w:val="40"/>
          <w:lang w:val="en-GB"/>
        </w:rPr>
        <w:t>tab</w:t>
      </w:r>
      <w:r>
        <w:rPr>
          <w:rFonts w:ascii="FiraCode-Retina" w:hAnsi="FiraCode-Retina" w:cs="FiraCode-Retina"/>
          <w:color w:val="C0C5CE"/>
          <w:kern w:val="0"/>
          <w:sz w:val="40"/>
          <w:szCs w:val="40"/>
          <w:lang w:val="en-GB"/>
        </w:rPr>
        <w:t>){</w:t>
      </w:r>
    </w:p>
    <w:p w14:paraId="57D70388"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dolzina=</w:t>
      </w:r>
      <w:r>
        <w:rPr>
          <w:rFonts w:ascii="FiraCode-Retina" w:hAnsi="FiraCode-Retina" w:cs="FiraCode-Retina"/>
          <w:color w:val="D18770"/>
          <w:kern w:val="0"/>
          <w:sz w:val="40"/>
          <w:szCs w:val="40"/>
          <w:lang w:val="en-GB"/>
        </w:rPr>
        <w:t>0</w:t>
      </w:r>
      <w:r>
        <w:rPr>
          <w:rFonts w:ascii="FiraCode-Retina" w:hAnsi="FiraCode-Retina" w:cs="FiraCode-Retina"/>
          <w:color w:val="C0C5CE"/>
          <w:kern w:val="0"/>
          <w:sz w:val="40"/>
          <w:szCs w:val="40"/>
          <w:lang w:val="en-GB"/>
        </w:rPr>
        <w:t>, a=</w:t>
      </w:r>
      <w:r>
        <w:rPr>
          <w:rFonts w:ascii="FiraCode-Retina" w:hAnsi="FiraCode-Retina" w:cs="FiraCode-Retina"/>
          <w:color w:val="D18770"/>
          <w:kern w:val="0"/>
          <w:sz w:val="40"/>
          <w:szCs w:val="40"/>
          <w:lang w:val="en-GB"/>
        </w:rPr>
        <w:t>0</w:t>
      </w:r>
      <w:r>
        <w:rPr>
          <w:rFonts w:ascii="FiraCode-Retina" w:hAnsi="FiraCode-Retina" w:cs="FiraCode-Retina"/>
          <w:color w:val="C0C5CE"/>
          <w:kern w:val="0"/>
          <w:sz w:val="40"/>
          <w:szCs w:val="40"/>
          <w:lang w:val="en-GB"/>
        </w:rPr>
        <w:t>;</w:t>
      </w:r>
    </w:p>
    <w:p w14:paraId="6EAF5098"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for</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i=</w:t>
      </w:r>
      <w:r>
        <w:rPr>
          <w:rFonts w:ascii="FiraCode-Retina" w:hAnsi="FiraCode-Retina" w:cs="FiraCode-Retina"/>
          <w:color w:val="D18770"/>
          <w:kern w:val="0"/>
          <w:sz w:val="40"/>
          <w:szCs w:val="40"/>
          <w:lang w:val="en-GB"/>
        </w:rPr>
        <w:t>0</w:t>
      </w:r>
      <w:r>
        <w:rPr>
          <w:rFonts w:ascii="FiraCode-Retina" w:hAnsi="FiraCode-Retina" w:cs="FiraCode-Retina"/>
          <w:color w:val="C0C5CE"/>
          <w:kern w:val="0"/>
          <w:sz w:val="40"/>
          <w:szCs w:val="40"/>
          <w:lang w:val="en-GB"/>
        </w:rPr>
        <w:t>;i&lt;tab.length; i++){</w:t>
      </w:r>
    </w:p>
    <w:p w14:paraId="56B3CF67" w14:textId="77777777" w:rsidR="00C36283" w:rsidRDefault="00C36283" w:rsidP="00C36283">
      <w:pPr>
        <w:autoSpaceDE w:val="0"/>
        <w:autoSpaceDN w:val="0"/>
        <w:adjustRightInd w:val="0"/>
        <w:spacing w:line="240" w:lineRule="auto"/>
        <w:ind w:left="3938" w:hanging="3939"/>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if</w:t>
      </w:r>
      <w:r>
        <w:rPr>
          <w:rFonts w:ascii="FiraCode-Retina" w:hAnsi="FiraCode-Retina" w:cs="FiraCode-Retina"/>
          <w:color w:val="C0C5CE"/>
          <w:kern w:val="0"/>
          <w:sz w:val="40"/>
          <w:szCs w:val="40"/>
          <w:lang w:val="en-GB"/>
        </w:rPr>
        <w:t xml:space="preserve"> (i%</w:t>
      </w:r>
      <w:r>
        <w:rPr>
          <w:rFonts w:ascii="FiraCode-Retina" w:hAnsi="FiraCode-Retina" w:cs="FiraCode-Retina"/>
          <w:color w:val="D18770"/>
          <w:kern w:val="0"/>
          <w:sz w:val="40"/>
          <w:szCs w:val="40"/>
          <w:lang w:val="en-GB"/>
        </w:rPr>
        <w:t>2</w:t>
      </w:r>
      <w:r>
        <w:rPr>
          <w:rFonts w:ascii="FiraCode-Retina" w:hAnsi="FiraCode-Retina" w:cs="FiraCode-Retina"/>
          <w:color w:val="C0C5CE"/>
          <w:kern w:val="0"/>
          <w:sz w:val="40"/>
          <w:szCs w:val="40"/>
          <w:lang w:val="en-GB"/>
        </w:rPr>
        <w:t>==</w:t>
      </w:r>
      <w:r>
        <w:rPr>
          <w:rFonts w:ascii="FiraCode-Retina" w:hAnsi="FiraCode-Retina" w:cs="FiraCode-Retina"/>
          <w:color w:val="D18770"/>
          <w:kern w:val="0"/>
          <w:sz w:val="40"/>
          <w:szCs w:val="40"/>
          <w:lang w:val="en-GB"/>
        </w:rPr>
        <w:t>1</w:t>
      </w:r>
      <w:r>
        <w:rPr>
          <w:rFonts w:ascii="FiraCode-Retina" w:hAnsi="FiraCode-Retina" w:cs="FiraCode-Retina"/>
          <w:color w:val="C0C5CE"/>
          <w:kern w:val="0"/>
          <w:sz w:val="40"/>
          <w:szCs w:val="40"/>
          <w:lang w:val="en-GB"/>
        </w:rPr>
        <w:t xml:space="preserve"> || tab[i]%</w:t>
      </w:r>
      <w:r>
        <w:rPr>
          <w:rFonts w:ascii="FiraCode-Retina" w:hAnsi="FiraCode-Retina" w:cs="FiraCode-Retina"/>
          <w:color w:val="D18770"/>
          <w:kern w:val="0"/>
          <w:sz w:val="40"/>
          <w:szCs w:val="40"/>
          <w:lang w:val="en-GB"/>
        </w:rPr>
        <w:t>2</w:t>
      </w:r>
      <w:r>
        <w:rPr>
          <w:rFonts w:ascii="FiraCode-Retina" w:hAnsi="FiraCode-Retina" w:cs="FiraCode-Retina"/>
          <w:color w:val="C0C5CE"/>
          <w:kern w:val="0"/>
          <w:sz w:val="40"/>
          <w:szCs w:val="40"/>
          <w:lang w:val="en-GB"/>
        </w:rPr>
        <w:t>==</w:t>
      </w:r>
      <w:r>
        <w:rPr>
          <w:rFonts w:ascii="FiraCode-Retina" w:hAnsi="FiraCode-Retina" w:cs="FiraCode-Retina"/>
          <w:color w:val="D18770"/>
          <w:kern w:val="0"/>
          <w:sz w:val="40"/>
          <w:szCs w:val="40"/>
          <w:lang w:val="en-GB"/>
        </w:rPr>
        <w:t>1</w:t>
      </w:r>
      <w:r>
        <w:rPr>
          <w:rFonts w:ascii="FiraCode-Retina" w:hAnsi="FiraCode-Retina" w:cs="FiraCode-Retina"/>
          <w:color w:val="C0C5CE"/>
          <w:kern w:val="0"/>
          <w:sz w:val="40"/>
          <w:szCs w:val="40"/>
          <w:lang w:val="en-GB"/>
        </w:rPr>
        <w:t>) dolzina++;</w:t>
      </w:r>
    </w:p>
    <w:p w14:paraId="4B2889BE"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p>
    <w:p w14:paraId="6D392A5E"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n_tab = </w:t>
      </w:r>
      <w:r>
        <w:rPr>
          <w:rFonts w:ascii="FiraCode-Bold" w:hAnsi="FiraCode-Bold" w:cs="FiraCode-Bold"/>
          <w:b/>
          <w:bCs/>
          <w:color w:val="C9538C"/>
          <w:kern w:val="0"/>
          <w:sz w:val="40"/>
          <w:szCs w:val="40"/>
          <w:lang w:val="en-GB"/>
        </w:rPr>
        <w:t>new</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[dolzina];</w:t>
      </w:r>
    </w:p>
    <w:p w14:paraId="451B4B03"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x=</w:t>
      </w:r>
      <w:r>
        <w:rPr>
          <w:rFonts w:ascii="FiraCode-Retina" w:hAnsi="FiraCode-Retina" w:cs="FiraCode-Retina"/>
          <w:color w:val="D18770"/>
          <w:kern w:val="0"/>
          <w:sz w:val="40"/>
          <w:szCs w:val="40"/>
          <w:lang w:val="en-GB"/>
        </w:rPr>
        <w:t>0</w:t>
      </w:r>
      <w:r>
        <w:rPr>
          <w:rFonts w:ascii="FiraCode-Retina" w:hAnsi="FiraCode-Retina" w:cs="FiraCode-Retina"/>
          <w:color w:val="C0C5CE"/>
          <w:kern w:val="0"/>
          <w:sz w:val="40"/>
          <w:szCs w:val="40"/>
          <w:lang w:val="en-GB"/>
        </w:rPr>
        <w:t>;</w:t>
      </w:r>
    </w:p>
    <w:p w14:paraId="43199D76"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lastRenderedPageBreak/>
        <w:t xml:space="preserve">        </w:t>
      </w:r>
      <w:r>
        <w:rPr>
          <w:rFonts w:ascii="FiraCode-Bold" w:hAnsi="FiraCode-Bold" w:cs="FiraCode-Bold"/>
          <w:b/>
          <w:bCs/>
          <w:color w:val="C9538C"/>
          <w:kern w:val="0"/>
          <w:sz w:val="40"/>
          <w:szCs w:val="40"/>
          <w:lang w:val="en-GB"/>
        </w:rPr>
        <w:t>for</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i=</w:t>
      </w:r>
      <w:r>
        <w:rPr>
          <w:rFonts w:ascii="FiraCode-Retina" w:hAnsi="FiraCode-Retina" w:cs="FiraCode-Retina"/>
          <w:color w:val="D18770"/>
          <w:kern w:val="0"/>
          <w:sz w:val="40"/>
          <w:szCs w:val="40"/>
          <w:lang w:val="en-GB"/>
        </w:rPr>
        <w:t>0</w:t>
      </w:r>
      <w:r>
        <w:rPr>
          <w:rFonts w:ascii="FiraCode-Retina" w:hAnsi="FiraCode-Retina" w:cs="FiraCode-Retina"/>
          <w:color w:val="C0C5CE"/>
          <w:kern w:val="0"/>
          <w:sz w:val="40"/>
          <w:szCs w:val="40"/>
          <w:lang w:val="en-GB"/>
        </w:rPr>
        <w:t>;i&lt;tab.length; i++){</w:t>
      </w:r>
    </w:p>
    <w:p w14:paraId="48BA9CDF" w14:textId="77777777" w:rsidR="00C36283" w:rsidRDefault="00C36283" w:rsidP="00C36283">
      <w:pPr>
        <w:autoSpaceDE w:val="0"/>
        <w:autoSpaceDN w:val="0"/>
        <w:adjustRightInd w:val="0"/>
        <w:spacing w:line="240" w:lineRule="auto"/>
        <w:ind w:left="3938" w:hanging="3939"/>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if</w:t>
      </w:r>
      <w:r>
        <w:rPr>
          <w:rFonts w:ascii="FiraCode-Retina" w:hAnsi="FiraCode-Retina" w:cs="FiraCode-Retina"/>
          <w:color w:val="C0C5CE"/>
          <w:kern w:val="0"/>
          <w:sz w:val="40"/>
          <w:szCs w:val="40"/>
          <w:lang w:val="en-GB"/>
        </w:rPr>
        <w:t xml:space="preserve"> (i%</w:t>
      </w:r>
      <w:r>
        <w:rPr>
          <w:rFonts w:ascii="FiraCode-Retina" w:hAnsi="FiraCode-Retina" w:cs="FiraCode-Retina"/>
          <w:color w:val="D18770"/>
          <w:kern w:val="0"/>
          <w:sz w:val="40"/>
          <w:szCs w:val="40"/>
          <w:lang w:val="en-GB"/>
        </w:rPr>
        <w:t>2</w:t>
      </w:r>
      <w:r>
        <w:rPr>
          <w:rFonts w:ascii="FiraCode-Retina" w:hAnsi="FiraCode-Retina" w:cs="FiraCode-Retina"/>
          <w:color w:val="C0C5CE"/>
          <w:kern w:val="0"/>
          <w:sz w:val="40"/>
          <w:szCs w:val="40"/>
          <w:lang w:val="en-GB"/>
        </w:rPr>
        <w:t>==</w:t>
      </w:r>
      <w:r>
        <w:rPr>
          <w:rFonts w:ascii="FiraCode-Retina" w:hAnsi="FiraCode-Retina" w:cs="FiraCode-Retina"/>
          <w:color w:val="D18770"/>
          <w:kern w:val="0"/>
          <w:sz w:val="40"/>
          <w:szCs w:val="40"/>
          <w:lang w:val="en-GB"/>
        </w:rPr>
        <w:t>1</w:t>
      </w:r>
      <w:r>
        <w:rPr>
          <w:rFonts w:ascii="FiraCode-Retina" w:hAnsi="FiraCode-Retina" w:cs="FiraCode-Retina"/>
          <w:color w:val="C0C5CE"/>
          <w:kern w:val="0"/>
          <w:sz w:val="40"/>
          <w:szCs w:val="40"/>
          <w:lang w:val="en-GB"/>
        </w:rPr>
        <w:t xml:space="preserve"> || tab[i]%</w:t>
      </w:r>
      <w:r>
        <w:rPr>
          <w:rFonts w:ascii="FiraCode-Retina" w:hAnsi="FiraCode-Retina" w:cs="FiraCode-Retina"/>
          <w:color w:val="D18770"/>
          <w:kern w:val="0"/>
          <w:sz w:val="40"/>
          <w:szCs w:val="40"/>
          <w:lang w:val="en-GB"/>
        </w:rPr>
        <w:t>2</w:t>
      </w:r>
      <w:r>
        <w:rPr>
          <w:rFonts w:ascii="FiraCode-Retina" w:hAnsi="FiraCode-Retina" w:cs="FiraCode-Retina"/>
          <w:color w:val="C0C5CE"/>
          <w:kern w:val="0"/>
          <w:sz w:val="40"/>
          <w:szCs w:val="40"/>
          <w:lang w:val="en-GB"/>
        </w:rPr>
        <w:t>==</w:t>
      </w:r>
      <w:r>
        <w:rPr>
          <w:rFonts w:ascii="FiraCode-Retina" w:hAnsi="FiraCode-Retina" w:cs="FiraCode-Retina"/>
          <w:color w:val="D18770"/>
          <w:kern w:val="0"/>
          <w:sz w:val="40"/>
          <w:szCs w:val="40"/>
          <w:lang w:val="en-GB"/>
        </w:rPr>
        <w:t>1</w:t>
      </w:r>
      <w:r>
        <w:rPr>
          <w:rFonts w:ascii="FiraCode-Retina" w:hAnsi="FiraCode-Retina" w:cs="FiraCode-Retina"/>
          <w:color w:val="C0C5CE"/>
          <w:kern w:val="0"/>
          <w:sz w:val="40"/>
          <w:szCs w:val="40"/>
          <w:lang w:val="en-GB"/>
        </w:rPr>
        <w:t>){</w:t>
      </w:r>
    </w:p>
    <w:p w14:paraId="3A20EB28" w14:textId="77777777" w:rsidR="00C36283" w:rsidRDefault="00C36283" w:rsidP="00C36283">
      <w:pPr>
        <w:autoSpaceDE w:val="0"/>
        <w:autoSpaceDN w:val="0"/>
        <w:adjustRightInd w:val="0"/>
        <w:spacing w:line="240" w:lineRule="auto"/>
        <w:ind w:left="4923" w:hanging="492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n_tab[x] = tab[i];</w:t>
      </w:r>
    </w:p>
    <w:p w14:paraId="1BEA36B3" w14:textId="77777777" w:rsidR="00C36283" w:rsidRDefault="00C36283" w:rsidP="00C36283">
      <w:pPr>
        <w:autoSpaceDE w:val="0"/>
        <w:autoSpaceDN w:val="0"/>
        <w:adjustRightInd w:val="0"/>
        <w:spacing w:line="240" w:lineRule="auto"/>
        <w:ind w:left="4923" w:hanging="492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x++;</w:t>
      </w:r>
    </w:p>
    <w:p w14:paraId="03412A5A" w14:textId="77777777" w:rsidR="00C36283" w:rsidRDefault="00C36283" w:rsidP="00C36283">
      <w:pPr>
        <w:autoSpaceDE w:val="0"/>
        <w:autoSpaceDN w:val="0"/>
        <w:adjustRightInd w:val="0"/>
        <w:spacing w:line="240" w:lineRule="auto"/>
        <w:ind w:left="3938" w:hanging="3939"/>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p>
    <w:p w14:paraId="76027072"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p>
    <w:p w14:paraId="56A0B6A2"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return</w:t>
      </w:r>
      <w:r>
        <w:rPr>
          <w:rFonts w:ascii="FiraCode-Retina" w:hAnsi="FiraCode-Retina" w:cs="FiraCode-Retina"/>
          <w:color w:val="C0C5CE"/>
          <w:kern w:val="0"/>
          <w:sz w:val="40"/>
          <w:szCs w:val="40"/>
          <w:lang w:val="en-GB"/>
        </w:rPr>
        <w:t xml:space="preserve"> n_tab;</w:t>
      </w:r>
    </w:p>
    <w:p w14:paraId="6E8B40F0" w14:textId="77777777" w:rsidR="00C36283" w:rsidRDefault="00C36283" w:rsidP="00C36283">
      <w:pPr>
        <w:autoSpaceDE w:val="0"/>
        <w:autoSpaceDN w:val="0"/>
        <w:adjustRightInd w:val="0"/>
        <w:spacing w:line="240" w:lineRule="auto"/>
        <w:ind w:left="1969" w:hanging="1970"/>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p>
    <w:p w14:paraId="6F471A17" w14:textId="77777777" w:rsidR="00C36283" w:rsidRDefault="00C36283" w:rsidP="00C36283">
      <w:pPr>
        <w:autoSpaceDE w:val="0"/>
        <w:autoSpaceDN w:val="0"/>
        <w:adjustRightInd w:val="0"/>
        <w:spacing w:line="240" w:lineRule="auto"/>
        <w:ind w:left="1969" w:hanging="1970"/>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public</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static</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w:t>
      </w:r>
      <w:r>
        <w:rPr>
          <w:rFonts w:ascii="FiraCode-Retina" w:hAnsi="FiraCode-Retina" w:cs="FiraCode-Retina"/>
          <w:color w:val="4E9AD1"/>
          <w:kern w:val="0"/>
          <w:sz w:val="40"/>
          <w:szCs w:val="40"/>
          <w:lang w:val="en-GB"/>
        </w:rPr>
        <w:t>vrniSodeElemente</w:t>
      </w:r>
      <w:r>
        <w:rPr>
          <w:rFonts w:ascii="FiraCode-Retina" w:hAnsi="FiraCode-Retina" w:cs="FiraCode-Retina"/>
          <w:color w:val="C0C5CE"/>
          <w:kern w:val="0"/>
          <w:sz w:val="40"/>
          <w:szCs w:val="40"/>
          <w:lang w:val="en-GB"/>
        </w:rPr>
        <w:t>(</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w:t>
      </w:r>
      <w:r>
        <w:rPr>
          <w:rFonts w:ascii="FiraCode-Retina" w:hAnsi="FiraCode-Retina" w:cs="FiraCode-Retina"/>
          <w:color w:val="4186B8"/>
          <w:kern w:val="0"/>
          <w:sz w:val="40"/>
          <w:szCs w:val="40"/>
          <w:lang w:val="en-GB"/>
        </w:rPr>
        <w:t>tab</w:t>
      </w:r>
      <w:r>
        <w:rPr>
          <w:rFonts w:ascii="FiraCode-Retina" w:hAnsi="FiraCode-Retina" w:cs="FiraCode-Retina"/>
          <w:color w:val="C0C5CE"/>
          <w:kern w:val="0"/>
          <w:sz w:val="40"/>
          <w:szCs w:val="40"/>
          <w:lang w:val="en-GB"/>
        </w:rPr>
        <w:t>){</w:t>
      </w:r>
    </w:p>
    <w:p w14:paraId="15C0DB92"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dolzina=</w:t>
      </w:r>
      <w:r>
        <w:rPr>
          <w:rFonts w:ascii="FiraCode-Retina" w:hAnsi="FiraCode-Retina" w:cs="FiraCode-Retina"/>
          <w:color w:val="D18770"/>
          <w:kern w:val="0"/>
          <w:sz w:val="40"/>
          <w:szCs w:val="40"/>
          <w:lang w:val="en-GB"/>
        </w:rPr>
        <w:t>0</w:t>
      </w:r>
      <w:r>
        <w:rPr>
          <w:rFonts w:ascii="FiraCode-Retina" w:hAnsi="FiraCode-Retina" w:cs="FiraCode-Retina"/>
          <w:color w:val="C0C5CE"/>
          <w:kern w:val="0"/>
          <w:sz w:val="40"/>
          <w:szCs w:val="40"/>
          <w:lang w:val="en-GB"/>
        </w:rPr>
        <w:t>, a=</w:t>
      </w:r>
      <w:r>
        <w:rPr>
          <w:rFonts w:ascii="FiraCode-Retina" w:hAnsi="FiraCode-Retina" w:cs="FiraCode-Retina"/>
          <w:color w:val="D18770"/>
          <w:kern w:val="0"/>
          <w:sz w:val="40"/>
          <w:szCs w:val="40"/>
          <w:lang w:val="en-GB"/>
        </w:rPr>
        <w:t>0</w:t>
      </w:r>
      <w:r>
        <w:rPr>
          <w:rFonts w:ascii="FiraCode-Retina" w:hAnsi="FiraCode-Retina" w:cs="FiraCode-Retina"/>
          <w:color w:val="C0C5CE"/>
          <w:kern w:val="0"/>
          <w:sz w:val="40"/>
          <w:szCs w:val="40"/>
          <w:lang w:val="en-GB"/>
        </w:rPr>
        <w:t>;</w:t>
      </w:r>
    </w:p>
    <w:p w14:paraId="22B42338"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for</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i=</w:t>
      </w:r>
      <w:r>
        <w:rPr>
          <w:rFonts w:ascii="FiraCode-Retina" w:hAnsi="FiraCode-Retina" w:cs="FiraCode-Retina"/>
          <w:color w:val="D18770"/>
          <w:kern w:val="0"/>
          <w:sz w:val="40"/>
          <w:szCs w:val="40"/>
          <w:lang w:val="en-GB"/>
        </w:rPr>
        <w:t>0</w:t>
      </w:r>
      <w:r>
        <w:rPr>
          <w:rFonts w:ascii="FiraCode-Retina" w:hAnsi="FiraCode-Retina" w:cs="FiraCode-Retina"/>
          <w:color w:val="C0C5CE"/>
          <w:kern w:val="0"/>
          <w:sz w:val="40"/>
          <w:szCs w:val="40"/>
          <w:lang w:val="en-GB"/>
        </w:rPr>
        <w:t>;i&lt;tab.length; i++){</w:t>
      </w:r>
    </w:p>
    <w:p w14:paraId="73B7D124" w14:textId="77777777" w:rsidR="00C36283" w:rsidRDefault="00C36283" w:rsidP="00C36283">
      <w:pPr>
        <w:autoSpaceDE w:val="0"/>
        <w:autoSpaceDN w:val="0"/>
        <w:adjustRightInd w:val="0"/>
        <w:spacing w:line="240" w:lineRule="auto"/>
        <w:ind w:left="3938" w:hanging="3939"/>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if</w:t>
      </w:r>
      <w:r>
        <w:rPr>
          <w:rFonts w:ascii="FiraCode-Retina" w:hAnsi="FiraCode-Retina" w:cs="FiraCode-Retina"/>
          <w:color w:val="C0C5CE"/>
          <w:kern w:val="0"/>
          <w:sz w:val="40"/>
          <w:szCs w:val="40"/>
          <w:lang w:val="en-GB"/>
        </w:rPr>
        <w:t xml:space="preserve"> (i%</w:t>
      </w:r>
      <w:r>
        <w:rPr>
          <w:rFonts w:ascii="FiraCode-Retina" w:hAnsi="FiraCode-Retina" w:cs="FiraCode-Retina"/>
          <w:color w:val="D18770"/>
          <w:kern w:val="0"/>
          <w:sz w:val="40"/>
          <w:szCs w:val="40"/>
          <w:lang w:val="en-GB"/>
        </w:rPr>
        <w:t>2</w:t>
      </w:r>
      <w:r>
        <w:rPr>
          <w:rFonts w:ascii="FiraCode-Retina" w:hAnsi="FiraCode-Retina" w:cs="FiraCode-Retina"/>
          <w:color w:val="C0C5CE"/>
          <w:kern w:val="0"/>
          <w:sz w:val="40"/>
          <w:szCs w:val="40"/>
          <w:lang w:val="en-GB"/>
        </w:rPr>
        <w:t>==</w:t>
      </w:r>
      <w:r>
        <w:rPr>
          <w:rFonts w:ascii="FiraCode-Retina" w:hAnsi="FiraCode-Retina" w:cs="FiraCode-Retina"/>
          <w:color w:val="D18770"/>
          <w:kern w:val="0"/>
          <w:sz w:val="40"/>
          <w:szCs w:val="40"/>
          <w:lang w:val="en-GB"/>
        </w:rPr>
        <w:t>0</w:t>
      </w:r>
      <w:r>
        <w:rPr>
          <w:rFonts w:ascii="FiraCode-Retina" w:hAnsi="FiraCode-Retina" w:cs="FiraCode-Retina"/>
          <w:color w:val="C0C5CE"/>
          <w:kern w:val="0"/>
          <w:sz w:val="40"/>
          <w:szCs w:val="40"/>
          <w:lang w:val="en-GB"/>
        </w:rPr>
        <w:t xml:space="preserve"> || tab[i]%</w:t>
      </w:r>
      <w:r>
        <w:rPr>
          <w:rFonts w:ascii="FiraCode-Retina" w:hAnsi="FiraCode-Retina" w:cs="FiraCode-Retina"/>
          <w:color w:val="D18770"/>
          <w:kern w:val="0"/>
          <w:sz w:val="40"/>
          <w:szCs w:val="40"/>
          <w:lang w:val="en-GB"/>
        </w:rPr>
        <w:t>2</w:t>
      </w:r>
      <w:r>
        <w:rPr>
          <w:rFonts w:ascii="FiraCode-Retina" w:hAnsi="FiraCode-Retina" w:cs="FiraCode-Retina"/>
          <w:color w:val="C0C5CE"/>
          <w:kern w:val="0"/>
          <w:sz w:val="40"/>
          <w:szCs w:val="40"/>
          <w:lang w:val="en-GB"/>
        </w:rPr>
        <w:t>==</w:t>
      </w:r>
      <w:r>
        <w:rPr>
          <w:rFonts w:ascii="FiraCode-Retina" w:hAnsi="FiraCode-Retina" w:cs="FiraCode-Retina"/>
          <w:color w:val="D18770"/>
          <w:kern w:val="0"/>
          <w:sz w:val="40"/>
          <w:szCs w:val="40"/>
          <w:lang w:val="en-GB"/>
        </w:rPr>
        <w:t>0</w:t>
      </w:r>
      <w:r>
        <w:rPr>
          <w:rFonts w:ascii="FiraCode-Retina" w:hAnsi="FiraCode-Retina" w:cs="FiraCode-Retina"/>
          <w:color w:val="C0C5CE"/>
          <w:kern w:val="0"/>
          <w:sz w:val="40"/>
          <w:szCs w:val="40"/>
          <w:lang w:val="en-GB"/>
        </w:rPr>
        <w:t>) dolzina++;</w:t>
      </w:r>
    </w:p>
    <w:p w14:paraId="6DDF3BF3"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p>
    <w:p w14:paraId="280BCC72"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n_tab = </w:t>
      </w:r>
      <w:r>
        <w:rPr>
          <w:rFonts w:ascii="FiraCode-Bold" w:hAnsi="FiraCode-Bold" w:cs="FiraCode-Bold"/>
          <w:b/>
          <w:bCs/>
          <w:color w:val="C9538C"/>
          <w:kern w:val="0"/>
          <w:sz w:val="40"/>
          <w:szCs w:val="40"/>
          <w:lang w:val="en-GB"/>
        </w:rPr>
        <w:t>new</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[dolzina];</w:t>
      </w:r>
    </w:p>
    <w:p w14:paraId="67AEEBEE"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x=</w:t>
      </w:r>
      <w:r>
        <w:rPr>
          <w:rFonts w:ascii="FiraCode-Retina" w:hAnsi="FiraCode-Retina" w:cs="FiraCode-Retina"/>
          <w:color w:val="D18770"/>
          <w:kern w:val="0"/>
          <w:sz w:val="40"/>
          <w:szCs w:val="40"/>
          <w:lang w:val="en-GB"/>
        </w:rPr>
        <w:t>0</w:t>
      </w:r>
      <w:r>
        <w:rPr>
          <w:rFonts w:ascii="FiraCode-Retina" w:hAnsi="FiraCode-Retina" w:cs="FiraCode-Retina"/>
          <w:color w:val="C0C5CE"/>
          <w:kern w:val="0"/>
          <w:sz w:val="40"/>
          <w:szCs w:val="40"/>
          <w:lang w:val="en-GB"/>
        </w:rPr>
        <w:t>;</w:t>
      </w:r>
    </w:p>
    <w:p w14:paraId="3C9E0458"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for</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i=</w:t>
      </w:r>
      <w:r>
        <w:rPr>
          <w:rFonts w:ascii="FiraCode-Retina" w:hAnsi="FiraCode-Retina" w:cs="FiraCode-Retina"/>
          <w:color w:val="D18770"/>
          <w:kern w:val="0"/>
          <w:sz w:val="40"/>
          <w:szCs w:val="40"/>
          <w:lang w:val="en-GB"/>
        </w:rPr>
        <w:t>0</w:t>
      </w:r>
      <w:r>
        <w:rPr>
          <w:rFonts w:ascii="FiraCode-Retina" w:hAnsi="FiraCode-Retina" w:cs="FiraCode-Retina"/>
          <w:color w:val="C0C5CE"/>
          <w:kern w:val="0"/>
          <w:sz w:val="40"/>
          <w:szCs w:val="40"/>
          <w:lang w:val="en-GB"/>
        </w:rPr>
        <w:t>;i&lt;tab.length; i++){</w:t>
      </w:r>
    </w:p>
    <w:p w14:paraId="1519799D" w14:textId="77777777" w:rsidR="00C36283" w:rsidRDefault="00C36283" w:rsidP="00C36283">
      <w:pPr>
        <w:autoSpaceDE w:val="0"/>
        <w:autoSpaceDN w:val="0"/>
        <w:adjustRightInd w:val="0"/>
        <w:spacing w:line="240" w:lineRule="auto"/>
        <w:ind w:left="3938" w:hanging="3939"/>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if</w:t>
      </w:r>
      <w:r>
        <w:rPr>
          <w:rFonts w:ascii="FiraCode-Retina" w:hAnsi="FiraCode-Retina" w:cs="FiraCode-Retina"/>
          <w:color w:val="C0C5CE"/>
          <w:kern w:val="0"/>
          <w:sz w:val="40"/>
          <w:szCs w:val="40"/>
          <w:lang w:val="en-GB"/>
        </w:rPr>
        <w:t xml:space="preserve"> (i%</w:t>
      </w:r>
      <w:r>
        <w:rPr>
          <w:rFonts w:ascii="FiraCode-Retina" w:hAnsi="FiraCode-Retina" w:cs="FiraCode-Retina"/>
          <w:color w:val="D18770"/>
          <w:kern w:val="0"/>
          <w:sz w:val="40"/>
          <w:szCs w:val="40"/>
          <w:lang w:val="en-GB"/>
        </w:rPr>
        <w:t>2</w:t>
      </w:r>
      <w:r>
        <w:rPr>
          <w:rFonts w:ascii="FiraCode-Retina" w:hAnsi="FiraCode-Retina" w:cs="FiraCode-Retina"/>
          <w:color w:val="C0C5CE"/>
          <w:kern w:val="0"/>
          <w:sz w:val="40"/>
          <w:szCs w:val="40"/>
          <w:lang w:val="en-GB"/>
        </w:rPr>
        <w:t>==</w:t>
      </w:r>
      <w:r>
        <w:rPr>
          <w:rFonts w:ascii="FiraCode-Retina" w:hAnsi="FiraCode-Retina" w:cs="FiraCode-Retina"/>
          <w:color w:val="D18770"/>
          <w:kern w:val="0"/>
          <w:sz w:val="40"/>
          <w:szCs w:val="40"/>
          <w:lang w:val="en-GB"/>
        </w:rPr>
        <w:t>0</w:t>
      </w:r>
      <w:r>
        <w:rPr>
          <w:rFonts w:ascii="FiraCode-Retina" w:hAnsi="FiraCode-Retina" w:cs="FiraCode-Retina"/>
          <w:color w:val="C0C5CE"/>
          <w:kern w:val="0"/>
          <w:sz w:val="40"/>
          <w:szCs w:val="40"/>
          <w:lang w:val="en-GB"/>
        </w:rPr>
        <w:t xml:space="preserve"> || tab[i]%</w:t>
      </w:r>
      <w:r>
        <w:rPr>
          <w:rFonts w:ascii="FiraCode-Retina" w:hAnsi="FiraCode-Retina" w:cs="FiraCode-Retina"/>
          <w:color w:val="D18770"/>
          <w:kern w:val="0"/>
          <w:sz w:val="40"/>
          <w:szCs w:val="40"/>
          <w:lang w:val="en-GB"/>
        </w:rPr>
        <w:t>2</w:t>
      </w:r>
      <w:r>
        <w:rPr>
          <w:rFonts w:ascii="FiraCode-Retina" w:hAnsi="FiraCode-Retina" w:cs="FiraCode-Retina"/>
          <w:color w:val="C0C5CE"/>
          <w:kern w:val="0"/>
          <w:sz w:val="40"/>
          <w:szCs w:val="40"/>
          <w:lang w:val="en-GB"/>
        </w:rPr>
        <w:t>==</w:t>
      </w:r>
      <w:r>
        <w:rPr>
          <w:rFonts w:ascii="FiraCode-Retina" w:hAnsi="FiraCode-Retina" w:cs="FiraCode-Retina"/>
          <w:color w:val="D18770"/>
          <w:kern w:val="0"/>
          <w:sz w:val="40"/>
          <w:szCs w:val="40"/>
          <w:lang w:val="en-GB"/>
        </w:rPr>
        <w:t>0</w:t>
      </w:r>
      <w:r>
        <w:rPr>
          <w:rFonts w:ascii="FiraCode-Retina" w:hAnsi="FiraCode-Retina" w:cs="FiraCode-Retina"/>
          <w:color w:val="C0C5CE"/>
          <w:kern w:val="0"/>
          <w:sz w:val="40"/>
          <w:szCs w:val="40"/>
          <w:lang w:val="en-GB"/>
        </w:rPr>
        <w:t>){</w:t>
      </w:r>
    </w:p>
    <w:p w14:paraId="0D5B471E" w14:textId="77777777" w:rsidR="00C36283" w:rsidRDefault="00C36283" w:rsidP="00C36283">
      <w:pPr>
        <w:autoSpaceDE w:val="0"/>
        <w:autoSpaceDN w:val="0"/>
        <w:adjustRightInd w:val="0"/>
        <w:spacing w:line="240" w:lineRule="auto"/>
        <w:ind w:left="4923" w:hanging="492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n_tab[x] = tab[i];</w:t>
      </w:r>
    </w:p>
    <w:p w14:paraId="01C3FD87" w14:textId="77777777" w:rsidR="00C36283" w:rsidRDefault="00C36283" w:rsidP="00C36283">
      <w:pPr>
        <w:autoSpaceDE w:val="0"/>
        <w:autoSpaceDN w:val="0"/>
        <w:adjustRightInd w:val="0"/>
        <w:spacing w:line="240" w:lineRule="auto"/>
        <w:ind w:left="4923" w:hanging="492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x++;</w:t>
      </w:r>
    </w:p>
    <w:p w14:paraId="56E1DD4A" w14:textId="77777777" w:rsidR="00C36283" w:rsidRDefault="00C36283" w:rsidP="00C36283">
      <w:pPr>
        <w:autoSpaceDE w:val="0"/>
        <w:autoSpaceDN w:val="0"/>
        <w:adjustRightInd w:val="0"/>
        <w:spacing w:line="240" w:lineRule="auto"/>
        <w:ind w:left="3938" w:hanging="3939"/>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p>
    <w:p w14:paraId="31F33109"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p>
    <w:p w14:paraId="59ACE5E2"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return</w:t>
      </w:r>
      <w:r>
        <w:rPr>
          <w:rFonts w:ascii="FiraCode-Retina" w:hAnsi="FiraCode-Retina" w:cs="FiraCode-Retina"/>
          <w:color w:val="C0C5CE"/>
          <w:kern w:val="0"/>
          <w:sz w:val="40"/>
          <w:szCs w:val="40"/>
          <w:lang w:val="en-GB"/>
        </w:rPr>
        <w:t xml:space="preserve"> n_tab;</w:t>
      </w:r>
    </w:p>
    <w:p w14:paraId="58FBF11B" w14:textId="77777777" w:rsidR="00C36283" w:rsidRDefault="00C36283" w:rsidP="00C36283">
      <w:pPr>
        <w:autoSpaceDE w:val="0"/>
        <w:autoSpaceDN w:val="0"/>
        <w:adjustRightInd w:val="0"/>
        <w:spacing w:line="240" w:lineRule="auto"/>
        <w:ind w:left="1969" w:hanging="1970"/>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p>
    <w:p w14:paraId="545D8920" w14:textId="77777777" w:rsidR="00C36283" w:rsidRDefault="00C36283" w:rsidP="00C36283">
      <w:pPr>
        <w:autoSpaceDE w:val="0"/>
        <w:autoSpaceDN w:val="0"/>
        <w:adjustRightInd w:val="0"/>
        <w:spacing w:line="240" w:lineRule="auto"/>
        <w:ind w:left="1969" w:hanging="1970"/>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public</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static</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char</w:t>
      </w:r>
      <w:r>
        <w:rPr>
          <w:rFonts w:ascii="FiraCode-Retina" w:hAnsi="FiraCode-Retina" w:cs="FiraCode-Retina"/>
          <w:color w:val="C0C5CE"/>
          <w:kern w:val="0"/>
          <w:sz w:val="40"/>
          <w:szCs w:val="40"/>
          <w:lang w:val="en-GB"/>
        </w:rPr>
        <w:t xml:space="preserve">[] </w:t>
      </w:r>
      <w:r>
        <w:rPr>
          <w:rFonts w:ascii="FiraCode-Retina" w:hAnsi="FiraCode-Retina" w:cs="FiraCode-Retina"/>
          <w:color w:val="4E9AD1"/>
          <w:kern w:val="0"/>
          <w:sz w:val="40"/>
          <w:szCs w:val="40"/>
          <w:lang w:val="en-GB"/>
        </w:rPr>
        <w:t>vrniLiheElemente</w:t>
      </w:r>
      <w:r>
        <w:rPr>
          <w:rFonts w:ascii="FiraCode-Retina" w:hAnsi="FiraCode-Retina" w:cs="FiraCode-Retina"/>
          <w:color w:val="C0C5CE"/>
          <w:kern w:val="0"/>
          <w:sz w:val="40"/>
          <w:szCs w:val="40"/>
          <w:lang w:val="en-GB"/>
        </w:rPr>
        <w:t>(</w:t>
      </w:r>
      <w:r>
        <w:rPr>
          <w:rFonts w:ascii="FiraCode-Retina" w:hAnsi="FiraCode-Retina" w:cs="FiraCode-Retina"/>
          <w:color w:val="73B6D1"/>
          <w:kern w:val="0"/>
          <w:sz w:val="40"/>
          <w:szCs w:val="40"/>
          <w:lang w:val="en-GB"/>
        </w:rPr>
        <w:t>char</w:t>
      </w:r>
      <w:r>
        <w:rPr>
          <w:rFonts w:ascii="FiraCode-Retina" w:hAnsi="FiraCode-Retina" w:cs="FiraCode-Retina"/>
          <w:color w:val="C0C5CE"/>
          <w:kern w:val="0"/>
          <w:sz w:val="40"/>
          <w:szCs w:val="40"/>
          <w:lang w:val="en-GB"/>
        </w:rPr>
        <w:t xml:space="preserve">[] </w:t>
      </w:r>
      <w:r>
        <w:rPr>
          <w:rFonts w:ascii="FiraCode-Retina" w:hAnsi="FiraCode-Retina" w:cs="FiraCode-Retina"/>
          <w:color w:val="4186B8"/>
          <w:kern w:val="0"/>
          <w:sz w:val="40"/>
          <w:szCs w:val="40"/>
          <w:lang w:val="en-GB"/>
        </w:rPr>
        <w:t>tab</w:t>
      </w:r>
      <w:r>
        <w:rPr>
          <w:rFonts w:ascii="FiraCode-Retina" w:hAnsi="FiraCode-Retina" w:cs="FiraCode-Retina"/>
          <w:color w:val="C0C5CE"/>
          <w:kern w:val="0"/>
          <w:sz w:val="40"/>
          <w:szCs w:val="40"/>
          <w:lang w:val="en-GB"/>
        </w:rPr>
        <w:t>){</w:t>
      </w:r>
    </w:p>
    <w:p w14:paraId="2362752E"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dolzina =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)tab.length/</w:t>
      </w:r>
      <w:r>
        <w:rPr>
          <w:rFonts w:ascii="FiraCode-Retina" w:hAnsi="FiraCode-Retina" w:cs="FiraCode-Retina"/>
          <w:color w:val="D18770"/>
          <w:kern w:val="0"/>
          <w:sz w:val="40"/>
          <w:szCs w:val="40"/>
          <w:lang w:val="en-GB"/>
        </w:rPr>
        <w:t>2</w:t>
      </w:r>
      <w:r>
        <w:rPr>
          <w:rFonts w:ascii="FiraCode-Retina" w:hAnsi="FiraCode-Retina" w:cs="FiraCode-Retina"/>
          <w:color w:val="C0C5CE"/>
          <w:kern w:val="0"/>
          <w:sz w:val="40"/>
          <w:szCs w:val="40"/>
          <w:lang w:val="en-GB"/>
        </w:rPr>
        <w:t>;</w:t>
      </w:r>
    </w:p>
    <w:p w14:paraId="13363669"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if</w:t>
      </w:r>
      <w:r>
        <w:rPr>
          <w:rFonts w:ascii="FiraCode-Retina" w:hAnsi="FiraCode-Retina" w:cs="FiraCode-Retina"/>
          <w:color w:val="C0C5CE"/>
          <w:kern w:val="0"/>
          <w:sz w:val="40"/>
          <w:szCs w:val="40"/>
          <w:lang w:val="en-GB"/>
        </w:rPr>
        <w:t xml:space="preserve"> (tab.length%</w:t>
      </w:r>
      <w:r>
        <w:rPr>
          <w:rFonts w:ascii="FiraCode-Retina" w:hAnsi="FiraCode-Retina" w:cs="FiraCode-Retina"/>
          <w:color w:val="D18770"/>
          <w:kern w:val="0"/>
          <w:sz w:val="40"/>
          <w:szCs w:val="40"/>
          <w:lang w:val="en-GB"/>
        </w:rPr>
        <w:t>2</w:t>
      </w:r>
      <w:r>
        <w:rPr>
          <w:rFonts w:ascii="FiraCode-Retina" w:hAnsi="FiraCode-Retina" w:cs="FiraCode-Retina"/>
          <w:color w:val="C0C5CE"/>
          <w:kern w:val="0"/>
          <w:sz w:val="40"/>
          <w:szCs w:val="40"/>
          <w:lang w:val="en-GB"/>
        </w:rPr>
        <w:t xml:space="preserve"> == </w:t>
      </w:r>
      <w:r>
        <w:rPr>
          <w:rFonts w:ascii="FiraCode-Retina" w:hAnsi="FiraCode-Retina" w:cs="FiraCode-Retina"/>
          <w:color w:val="D18770"/>
          <w:kern w:val="0"/>
          <w:sz w:val="40"/>
          <w:szCs w:val="40"/>
          <w:lang w:val="en-GB"/>
        </w:rPr>
        <w:t>1</w:t>
      </w:r>
      <w:r>
        <w:rPr>
          <w:rFonts w:ascii="FiraCode-Retina" w:hAnsi="FiraCode-Retina" w:cs="FiraCode-Retina"/>
          <w:color w:val="C0C5CE"/>
          <w:kern w:val="0"/>
          <w:sz w:val="40"/>
          <w:szCs w:val="40"/>
          <w:lang w:val="en-GB"/>
        </w:rPr>
        <w:t>) dolzina++;</w:t>
      </w:r>
    </w:p>
    <w:p w14:paraId="21D225AD"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char</w:t>
      </w:r>
      <w:r>
        <w:rPr>
          <w:rFonts w:ascii="FiraCode-Retina" w:hAnsi="FiraCode-Retina" w:cs="FiraCode-Retina"/>
          <w:color w:val="C0C5CE"/>
          <w:kern w:val="0"/>
          <w:sz w:val="40"/>
          <w:szCs w:val="40"/>
          <w:lang w:val="en-GB"/>
        </w:rPr>
        <w:t xml:space="preserve">[] n_tab = </w:t>
      </w:r>
      <w:r>
        <w:rPr>
          <w:rFonts w:ascii="FiraCode-Bold" w:hAnsi="FiraCode-Bold" w:cs="FiraCode-Bold"/>
          <w:b/>
          <w:bCs/>
          <w:color w:val="C9538C"/>
          <w:kern w:val="0"/>
          <w:sz w:val="40"/>
          <w:szCs w:val="40"/>
          <w:lang w:val="en-GB"/>
        </w:rPr>
        <w:t>new</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char</w:t>
      </w:r>
      <w:r>
        <w:rPr>
          <w:rFonts w:ascii="FiraCode-Retina" w:hAnsi="FiraCode-Retina" w:cs="FiraCode-Retina"/>
          <w:color w:val="C0C5CE"/>
          <w:kern w:val="0"/>
          <w:sz w:val="40"/>
          <w:szCs w:val="40"/>
          <w:lang w:val="en-GB"/>
        </w:rPr>
        <w:t>[dolzina];</w:t>
      </w:r>
    </w:p>
    <w:p w14:paraId="15FC14EC"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j=</w:t>
      </w:r>
      <w:r>
        <w:rPr>
          <w:rFonts w:ascii="FiraCode-Retina" w:hAnsi="FiraCode-Retina" w:cs="FiraCode-Retina"/>
          <w:color w:val="D18770"/>
          <w:kern w:val="0"/>
          <w:sz w:val="40"/>
          <w:szCs w:val="40"/>
          <w:lang w:val="en-GB"/>
        </w:rPr>
        <w:t>0</w:t>
      </w:r>
      <w:r>
        <w:rPr>
          <w:rFonts w:ascii="FiraCode-Retina" w:hAnsi="FiraCode-Retina" w:cs="FiraCode-Retina"/>
          <w:color w:val="C0C5CE"/>
          <w:kern w:val="0"/>
          <w:sz w:val="40"/>
          <w:szCs w:val="40"/>
          <w:lang w:val="en-GB"/>
        </w:rPr>
        <w:t>;</w:t>
      </w:r>
    </w:p>
    <w:p w14:paraId="02BB689F"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lastRenderedPageBreak/>
        <w:t xml:space="preserve">        </w:t>
      </w:r>
      <w:r>
        <w:rPr>
          <w:rFonts w:ascii="FiraCode-Bold" w:hAnsi="FiraCode-Bold" w:cs="FiraCode-Bold"/>
          <w:b/>
          <w:bCs/>
          <w:color w:val="C9538C"/>
          <w:kern w:val="0"/>
          <w:sz w:val="40"/>
          <w:szCs w:val="40"/>
          <w:lang w:val="en-GB"/>
        </w:rPr>
        <w:t>for</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i =</w:t>
      </w:r>
      <w:r>
        <w:rPr>
          <w:rFonts w:ascii="FiraCode-Retina" w:hAnsi="FiraCode-Retina" w:cs="FiraCode-Retina"/>
          <w:color w:val="D18770"/>
          <w:kern w:val="0"/>
          <w:sz w:val="40"/>
          <w:szCs w:val="40"/>
          <w:lang w:val="en-GB"/>
        </w:rPr>
        <w:t>0</w:t>
      </w:r>
      <w:r>
        <w:rPr>
          <w:rFonts w:ascii="FiraCode-Retina" w:hAnsi="FiraCode-Retina" w:cs="FiraCode-Retina"/>
          <w:color w:val="C0C5CE"/>
          <w:kern w:val="0"/>
          <w:sz w:val="40"/>
          <w:szCs w:val="40"/>
          <w:lang w:val="en-GB"/>
        </w:rPr>
        <w:t>; i&lt;tab.length; i+=</w:t>
      </w:r>
      <w:r>
        <w:rPr>
          <w:rFonts w:ascii="FiraCode-Retina" w:hAnsi="FiraCode-Retina" w:cs="FiraCode-Retina"/>
          <w:color w:val="D18770"/>
          <w:kern w:val="0"/>
          <w:sz w:val="40"/>
          <w:szCs w:val="40"/>
          <w:lang w:val="en-GB"/>
        </w:rPr>
        <w:t>2</w:t>
      </w:r>
      <w:r>
        <w:rPr>
          <w:rFonts w:ascii="FiraCode-Retina" w:hAnsi="FiraCode-Retina" w:cs="FiraCode-Retina"/>
          <w:color w:val="C0C5CE"/>
          <w:kern w:val="0"/>
          <w:sz w:val="40"/>
          <w:szCs w:val="40"/>
          <w:lang w:val="en-GB"/>
        </w:rPr>
        <w:t>){</w:t>
      </w:r>
    </w:p>
    <w:p w14:paraId="6AA948CB" w14:textId="77777777" w:rsidR="00C36283" w:rsidRDefault="00C36283" w:rsidP="00C36283">
      <w:pPr>
        <w:autoSpaceDE w:val="0"/>
        <w:autoSpaceDN w:val="0"/>
        <w:adjustRightInd w:val="0"/>
        <w:spacing w:line="240" w:lineRule="auto"/>
        <w:ind w:left="3938" w:hanging="3939"/>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n_tab[j] = tab[i];</w:t>
      </w:r>
    </w:p>
    <w:p w14:paraId="7B5A73F4" w14:textId="77777777" w:rsidR="00C36283" w:rsidRDefault="00C36283" w:rsidP="00C36283">
      <w:pPr>
        <w:autoSpaceDE w:val="0"/>
        <w:autoSpaceDN w:val="0"/>
        <w:adjustRightInd w:val="0"/>
        <w:spacing w:line="240" w:lineRule="auto"/>
        <w:ind w:left="3938" w:hanging="3939"/>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j++;</w:t>
      </w:r>
    </w:p>
    <w:p w14:paraId="581F512C"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p>
    <w:p w14:paraId="4479F6CD"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return</w:t>
      </w:r>
      <w:r>
        <w:rPr>
          <w:rFonts w:ascii="FiraCode-Retina" w:hAnsi="FiraCode-Retina" w:cs="FiraCode-Retina"/>
          <w:color w:val="C0C5CE"/>
          <w:kern w:val="0"/>
          <w:sz w:val="40"/>
          <w:szCs w:val="40"/>
          <w:lang w:val="en-GB"/>
        </w:rPr>
        <w:t xml:space="preserve"> n_tab;</w:t>
      </w:r>
    </w:p>
    <w:p w14:paraId="15FDECF1" w14:textId="77777777" w:rsidR="00C36283" w:rsidRDefault="00C36283" w:rsidP="00C36283">
      <w:pPr>
        <w:autoSpaceDE w:val="0"/>
        <w:autoSpaceDN w:val="0"/>
        <w:adjustRightInd w:val="0"/>
        <w:spacing w:line="240" w:lineRule="auto"/>
        <w:ind w:left="1969" w:hanging="1970"/>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p>
    <w:p w14:paraId="4977A48E" w14:textId="77777777" w:rsidR="00C36283" w:rsidRDefault="00C36283" w:rsidP="00C36283">
      <w:pPr>
        <w:autoSpaceDE w:val="0"/>
        <w:autoSpaceDN w:val="0"/>
        <w:adjustRightInd w:val="0"/>
        <w:spacing w:line="240" w:lineRule="auto"/>
        <w:ind w:left="1969" w:hanging="1970"/>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public</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static</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char</w:t>
      </w:r>
      <w:r>
        <w:rPr>
          <w:rFonts w:ascii="FiraCode-Retina" w:hAnsi="FiraCode-Retina" w:cs="FiraCode-Retina"/>
          <w:color w:val="C0C5CE"/>
          <w:kern w:val="0"/>
          <w:sz w:val="40"/>
          <w:szCs w:val="40"/>
          <w:lang w:val="en-GB"/>
        </w:rPr>
        <w:t xml:space="preserve">[] </w:t>
      </w:r>
      <w:r>
        <w:rPr>
          <w:rFonts w:ascii="FiraCode-Retina" w:hAnsi="FiraCode-Retina" w:cs="FiraCode-Retina"/>
          <w:color w:val="4E9AD1"/>
          <w:kern w:val="0"/>
          <w:sz w:val="40"/>
          <w:szCs w:val="40"/>
          <w:lang w:val="en-GB"/>
        </w:rPr>
        <w:t>vrniBrezSamoglasnikov</w:t>
      </w:r>
      <w:r>
        <w:rPr>
          <w:rFonts w:ascii="FiraCode-Retina" w:hAnsi="FiraCode-Retina" w:cs="FiraCode-Retina"/>
          <w:color w:val="C0C5CE"/>
          <w:kern w:val="0"/>
          <w:sz w:val="40"/>
          <w:szCs w:val="40"/>
          <w:lang w:val="en-GB"/>
        </w:rPr>
        <w:t>(</w:t>
      </w:r>
      <w:r>
        <w:rPr>
          <w:rFonts w:ascii="FiraCode-Retina" w:hAnsi="FiraCode-Retina" w:cs="FiraCode-Retina"/>
          <w:color w:val="73B6D1"/>
          <w:kern w:val="0"/>
          <w:sz w:val="40"/>
          <w:szCs w:val="40"/>
          <w:lang w:val="en-GB"/>
        </w:rPr>
        <w:t>char</w:t>
      </w:r>
      <w:r>
        <w:rPr>
          <w:rFonts w:ascii="FiraCode-Retina" w:hAnsi="FiraCode-Retina" w:cs="FiraCode-Retina"/>
          <w:color w:val="C0C5CE"/>
          <w:kern w:val="0"/>
          <w:sz w:val="40"/>
          <w:szCs w:val="40"/>
          <w:lang w:val="en-GB"/>
        </w:rPr>
        <w:t xml:space="preserve">[] </w:t>
      </w:r>
      <w:r>
        <w:rPr>
          <w:rFonts w:ascii="FiraCode-Retina" w:hAnsi="FiraCode-Retina" w:cs="FiraCode-Retina"/>
          <w:color w:val="4186B8"/>
          <w:kern w:val="0"/>
          <w:sz w:val="40"/>
          <w:szCs w:val="40"/>
          <w:lang w:val="en-GB"/>
        </w:rPr>
        <w:t>tab</w:t>
      </w:r>
      <w:r>
        <w:rPr>
          <w:rFonts w:ascii="FiraCode-Retina" w:hAnsi="FiraCode-Retina" w:cs="FiraCode-Retina"/>
          <w:color w:val="C0C5CE"/>
          <w:kern w:val="0"/>
          <w:sz w:val="40"/>
          <w:szCs w:val="40"/>
          <w:lang w:val="en-GB"/>
        </w:rPr>
        <w:t>) {</w:t>
      </w:r>
    </w:p>
    <w:p w14:paraId="0DF0AE9C"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char</w:t>
      </w:r>
      <w:r>
        <w:rPr>
          <w:rFonts w:ascii="FiraCode-Retina" w:hAnsi="FiraCode-Retina" w:cs="FiraCode-Retina"/>
          <w:color w:val="C0C5CE"/>
          <w:kern w:val="0"/>
          <w:sz w:val="40"/>
          <w:szCs w:val="40"/>
          <w:lang w:val="en-GB"/>
        </w:rPr>
        <w:t>[] samoglasniki = {</w:t>
      </w:r>
      <w:r>
        <w:rPr>
          <w:rFonts w:ascii="FiraCode-Retina" w:hAnsi="FiraCode-Retina" w:cs="FiraCode-Retina"/>
          <w:color w:val="679C76"/>
          <w:kern w:val="0"/>
          <w:sz w:val="40"/>
          <w:szCs w:val="40"/>
          <w:lang w:val="en-GB"/>
        </w:rPr>
        <w:t>'a'</w:t>
      </w:r>
      <w:r>
        <w:rPr>
          <w:rFonts w:ascii="FiraCode-Retina" w:hAnsi="FiraCode-Retina" w:cs="FiraCode-Retina"/>
          <w:color w:val="C0C5CE"/>
          <w:kern w:val="0"/>
          <w:sz w:val="40"/>
          <w:szCs w:val="40"/>
          <w:lang w:val="en-GB"/>
        </w:rPr>
        <w:t xml:space="preserve">, </w:t>
      </w:r>
      <w:r>
        <w:rPr>
          <w:rFonts w:ascii="FiraCode-Retina" w:hAnsi="FiraCode-Retina" w:cs="FiraCode-Retina"/>
          <w:color w:val="679C76"/>
          <w:kern w:val="0"/>
          <w:sz w:val="40"/>
          <w:szCs w:val="40"/>
          <w:lang w:val="en-GB"/>
        </w:rPr>
        <w:t>'e'</w:t>
      </w:r>
      <w:r>
        <w:rPr>
          <w:rFonts w:ascii="FiraCode-Retina" w:hAnsi="FiraCode-Retina" w:cs="FiraCode-Retina"/>
          <w:color w:val="C0C5CE"/>
          <w:kern w:val="0"/>
          <w:sz w:val="40"/>
          <w:szCs w:val="40"/>
          <w:lang w:val="en-GB"/>
        </w:rPr>
        <w:t xml:space="preserve">, </w:t>
      </w:r>
      <w:r>
        <w:rPr>
          <w:rFonts w:ascii="FiraCode-Retina" w:hAnsi="FiraCode-Retina" w:cs="FiraCode-Retina"/>
          <w:color w:val="679C76"/>
          <w:kern w:val="0"/>
          <w:sz w:val="40"/>
          <w:szCs w:val="40"/>
          <w:lang w:val="en-GB"/>
        </w:rPr>
        <w:t>'i'</w:t>
      </w:r>
      <w:r>
        <w:rPr>
          <w:rFonts w:ascii="FiraCode-Retina" w:hAnsi="FiraCode-Retina" w:cs="FiraCode-Retina"/>
          <w:color w:val="C0C5CE"/>
          <w:kern w:val="0"/>
          <w:sz w:val="40"/>
          <w:szCs w:val="40"/>
          <w:lang w:val="en-GB"/>
        </w:rPr>
        <w:t xml:space="preserve">, </w:t>
      </w:r>
      <w:r>
        <w:rPr>
          <w:rFonts w:ascii="FiraCode-Retina" w:hAnsi="FiraCode-Retina" w:cs="FiraCode-Retina"/>
          <w:color w:val="679C76"/>
          <w:kern w:val="0"/>
          <w:sz w:val="40"/>
          <w:szCs w:val="40"/>
          <w:lang w:val="en-GB"/>
        </w:rPr>
        <w:t>'o'</w:t>
      </w:r>
      <w:r>
        <w:rPr>
          <w:rFonts w:ascii="FiraCode-Retina" w:hAnsi="FiraCode-Retina" w:cs="FiraCode-Retina"/>
          <w:color w:val="C0C5CE"/>
          <w:kern w:val="0"/>
          <w:sz w:val="40"/>
          <w:szCs w:val="40"/>
          <w:lang w:val="en-GB"/>
        </w:rPr>
        <w:t xml:space="preserve">, </w:t>
      </w:r>
      <w:r>
        <w:rPr>
          <w:rFonts w:ascii="FiraCode-Retina" w:hAnsi="FiraCode-Retina" w:cs="FiraCode-Retina"/>
          <w:color w:val="679C76"/>
          <w:kern w:val="0"/>
          <w:sz w:val="40"/>
          <w:szCs w:val="40"/>
          <w:lang w:val="en-GB"/>
        </w:rPr>
        <w:t>'u'</w:t>
      </w:r>
      <w:r>
        <w:rPr>
          <w:rFonts w:ascii="FiraCode-Retina" w:hAnsi="FiraCode-Retina" w:cs="FiraCode-Retina"/>
          <w:color w:val="C0C5CE"/>
          <w:kern w:val="0"/>
          <w:sz w:val="40"/>
          <w:szCs w:val="40"/>
          <w:lang w:val="en-GB"/>
        </w:rPr>
        <w:t xml:space="preserve">, </w:t>
      </w:r>
      <w:r>
        <w:rPr>
          <w:rFonts w:ascii="FiraCode-Retina" w:hAnsi="FiraCode-Retina" w:cs="FiraCode-Retina"/>
          <w:color w:val="679C76"/>
          <w:kern w:val="0"/>
          <w:sz w:val="40"/>
          <w:szCs w:val="40"/>
          <w:lang w:val="en-GB"/>
        </w:rPr>
        <w:t>'A'</w:t>
      </w:r>
      <w:r>
        <w:rPr>
          <w:rFonts w:ascii="FiraCode-Retina" w:hAnsi="FiraCode-Retina" w:cs="FiraCode-Retina"/>
          <w:color w:val="C0C5CE"/>
          <w:kern w:val="0"/>
          <w:sz w:val="40"/>
          <w:szCs w:val="40"/>
          <w:lang w:val="en-GB"/>
        </w:rPr>
        <w:t xml:space="preserve">, </w:t>
      </w:r>
      <w:r>
        <w:rPr>
          <w:rFonts w:ascii="FiraCode-Retina" w:hAnsi="FiraCode-Retina" w:cs="FiraCode-Retina"/>
          <w:color w:val="679C76"/>
          <w:kern w:val="0"/>
          <w:sz w:val="40"/>
          <w:szCs w:val="40"/>
          <w:lang w:val="en-GB"/>
        </w:rPr>
        <w:t>'E'</w:t>
      </w:r>
      <w:r>
        <w:rPr>
          <w:rFonts w:ascii="FiraCode-Retina" w:hAnsi="FiraCode-Retina" w:cs="FiraCode-Retina"/>
          <w:color w:val="C0C5CE"/>
          <w:kern w:val="0"/>
          <w:sz w:val="40"/>
          <w:szCs w:val="40"/>
          <w:lang w:val="en-GB"/>
        </w:rPr>
        <w:t xml:space="preserve">, </w:t>
      </w:r>
      <w:r>
        <w:rPr>
          <w:rFonts w:ascii="FiraCode-Retina" w:hAnsi="FiraCode-Retina" w:cs="FiraCode-Retina"/>
          <w:color w:val="679C76"/>
          <w:kern w:val="0"/>
          <w:sz w:val="40"/>
          <w:szCs w:val="40"/>
          <w:lang w:val="en-GB"/>
        </w:rPr>
        <w:t>'I'</w:t>
      </w:r>
      <w:r>
        <w:rPr>
          <w:rFonts w:ascii="FiraCode-Retina" w:hAnsi="FiraCode-Retina" w:cs="FiraCode-Retina"/>
          <w:color w:val="C0C5CE"/>
          <w:kern w:val="0"/>
          <w:sz w:val="40"/>
          <w:szCs w:val="40"/>
          <w:lang w:val="en-GB"/>
        </w:rPr>
        <w:t xml:space="preserve">, </w:t>
      </w:r>
      <w:r>
        <w:rPr>
          <w:rFonts w:ascii="FiraCode-Retina" w:hAnsi="FiraCode-Retina" w:cs="FiraCode-Retina"/>
          <w:color w:val="679C76"/>
          <w:kern w:val="0"/>
          <w:sz w:val="40"/>
          <w:szCs w:val="40"/>
          <w:lang w:val="en-GB"/>
        </w:rPr>
        <w:t>'O'</w:t>
      </w:r>
      <w:r>
        <w:rPr>
          <w:rFonts w:ascii="FiraCode-Retina" w:hAnsi="FiraCode-Retina" w:cs="FiraCode-Retina"/>
          <w:color w:val="C0C5CE"/>
          <w:kern w:val="0"/>
          <w:sz w:val="40"/>
          <w:szCs w:val="40"/>
          <w:lang w:val="en-GB"/>
        </w:rPr>
        <w:t xml:space="preserve">, </w:t>
      </w:r>
      <w:r>
        <w:rPr>
          <w:rFonts w:ascii="FiraCode-Retina" w:hAnsi="FiraCode-Retina" w:cs="FiraCode-Retina"/>
          <w:color w:val="679C76"/>
          <w:kern w:val="0"/>
          <w:sz w:val="40"/>
          <w:szCs w:val="40"/>
          <w:lang w:val="en-GB"/>
        </w:rPr>
        <w:t>'U'</w:t>
      </w:r>
      <w:r>
        <w:rPr>
          <w:rFonts w:ascii="FiraCode-Retina" w:hAnsi="FiraCode-Retina" w:cs="FiraCode-Retina"/>
          <w:color w:val="C0C5CE"/>
          <w:kern w:val="0"/>
          <w:sz w:val="40"/>
          <w:szCs w:val="40"/>
          <w:lang w:val="en-GB"/>
        </w:rPr>
        <w:t>};</w:t>
      </w:r>
    </w:p>
    <w:p w14:paraId="65675409"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a = tab.length;</w:t>
      </w:r>
    </w:p>
    <w:p w14:paraId="480FD468"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p>
    <w:p w14:paraId="22546C48"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for</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i = </w:t>
      </w:r>
      <w:r>
        <w:rPr>
          <w:rFonts w:ascii="FiraCode-Retina" w:hAnsi="FiraCode-Retina" w:cs="FiraCode-Retina"/>
          <w:color w:val="D18770"/>
          <w:kern w:val="0"/>
          <w:sz w:val="40"/>
          <w:szCs w:val="40"/>
          <w:lang w:val="en-GB"/>
        </w:rPr>
        <w:t>0</w:t>
      </w:r>
      <w:r>
        <w:rPr>
          <w:rFonts w:ascii="FiraCode-Retina" w:hAnsi="FiraCode-Retina" w:cs="FiraCode-Retina"/>
          <w:color w:val="C0C5CE"/>
          <w:kern w:val="0"/>
          <w:sz w:val="40"/>
          <w:szCs w:val="40"/>
          <w:lang w:val="en-GB"/>
        </w:rPr>
        <w:t>; i &lt; tab.length; i++) {</w:t>
      </w:r>
    </w:p>
    <w:p w14:paraId="1BCAB91C" w14:textId="77777777" w:rsidR="00C36283" w:rsidRDefault="00C36283" w:rsidP="00C36283">
      <w:pPr>
        <w:autoSpaceDE w:val="0"/>
        <w:autoSpaceDN w:val="0"/>
        <w:adjustRightInd w:val="0"/>
        <w:spacing w:line="240" w:lineRule="auto"/>
        <w:ind w:left="3938" w:hanging="3939"/>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for</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j = </w:t>
      </w:r>
      <w:r>
        <w:rPr>
          <w:rFonts w:ascii="FiraCode-Retina" w:hAnsi="FiraCode-Retina" w:cs="FiraCode-Retina"/>
          <w:color w:val="D18770"/>
          <w:kern w:val="0"/>
          <w:sz w:val="40"/>
          <w:szCs w:val="40"/>
          <w:lang w:val="en-GB"/>
        </w:rPr>
        <w:t>0</w:t>
      </w:r>
      <w:r>
        <w:rPr>
          <w:rFonts w:ascii="FiraCode-Retina" w:hAnsi="FiraCode-Retina" w:cs="FiraCode-Retina"/>
          <w:color w:val="C0C5CE"/>
          <w:kern w:val="0"/>
          <w:sz w:val="40"/>
          <w:szCs w:val="40"/>
          <w:lang w:val="en-GB"/>
        </w:rPr>
        <w:t>; j &lt; samoglasniki.length; j++) {</w:t>
      </w:r>
    </w:p>
    <w:p w14:paraId="4B2C2E6E" w14:textId="77777777" w:rsidR="00C36283" w:rsidRDefault="00C36283" w:rsidP="00C36283">
      <w:pPr>
        <w:autoSpaceDE w:val="0"/>
        <w:autoSpaceDN w:val="0"/>
        <w:adjustRightInd w:val="0"/>
        <w:spacing w:line="240" w:lineRule="auto"/>
        <w:ind w:left="4923" w:hanging="492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if</w:t>
      </w:r>
      <w:r>
        <w:rPr>
          <w:rFonts w:ascii="FiraCode-Retina" w:hAnsi="FiraCode-Retina" w:cs="FiraCode-Retina"/>
          <w:color w:val="C0C5CE"/>
          <w:kern w:val="0"/>
          <w:sz w:val="40"/>
          <w:szCs w:val="40"/>
          <w:lang w:val="en-GB"/>
        </w:rPr>
        <w:t xml:space="preserve"> (tab[i] == samoglasniki[j]) {</w:t>
      </w:r>
    </w:p>
    <w:p w14:paraId="78FE01D5" w14:textId="77777777" w:rsidR="00C36283" w:rsidRDefault="00C36283" w:rsidP="00C36283">
      <w:pPr>
        <w:autoSpaceDE w:val="0"/>
        <w:autoSpaceDN w:val="0"/>
        <w:adjustRightInd w:val="0"/>
        <w:spacing w:line="240" w:lineRule="auto"/>
        <w:ind w:left="5907" w:hanging="5908"/>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a--;</w:t>
      </w:r>
    </w:p>
    <w:p w14:paraId="43993A58" w14:textId="77777777" w:rsidR="00C36283" w:rsidRDefault="00C36283" w:rsidP="00C36283">
      <w:pPr>
        <w:autoSpaceDE w:val="0"/>
        <w:autoSpaceDN w:val="0"/>
        <w:adjustRightInd w:val="0"/>
        <w:spacing w:line="240" w:lineRule="auto"/>
        <w:ind w:left="5907" w:hanging="5908"/>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break</w:t>
      </w:r>
      <w:r>
        <w:rPr>
          <w:rFonts w:ascii="FiraCode-Retina" w:hAnsi="FiraCode-Retina" w:cs="FiraCode-Retina"/>
          <w:color w:val="C0C5CE"/>
          <w:kern w:val="0"/>
          <w:sz w:val="40"/>
          <w:szCs w:val="40"/>
          <w:lang w:val="en-GB"/>
        </w:rPr>
        <w:t>;</w:t>
      </w:r>
    </w:p>
    <w:p w14:paraId="68602672" w14:textId="77777777" w:rsidR="00C36283" w:rsidRDefault="00C36283" w:rsidP="00C36283">
      <w:pPr>
        <w:autoSpaceDE w:val="0"/>
        <w:autoSpaceDN w:val="0"/>
        <w:adjustRightInd w:val="0"/>
        <w:spacing w:line="240" w:lineRule="auto"/>
        <w:ind w:left="4923" w:hanging="492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p>
    <w:p w14:paraId="4BAFD382" w14:textId="77777777" w:rsidR="00C36283" w:rsidRDefault="00C36283" w:rsidP="00C36283">
      <w:pPr>
        <w:autoSpaceDE w:val="0"/>
        <w:autoSpaceDN w:val="0"/>
        <w:adjustRightInd w:val="0"/>
        <w:spacing w:line="240" w:lineRule="auto"/>
        <w:ind w:left="3938" w:hanging="3939"/>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p>
    <w:p w14:paraId="3351F1E0"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p>
    <w:p w14:paraId="69B8FB6F"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p>
    <w:p w14:paraId="7892C217"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char</w:t>
      </w:r>
      <w:r>
        <w:rPr>
          <w:rFonts w:ascii="FiraCode-Retina" w:hAnsi="FiraCode-Retina" w:cs="FiraCode-Retina"/>
          <w:color w:val="C0C5CE"/>
          <w:kern w:val="0"/>
          <w:sz w:val="40"/>
          <w:szCs w:val="40"/>
          <w:lang w:val="en-GB"/>
        </w:rPr>
        <w:t xml:space="preserve">[] n_tab = </w:t>
      </w:r>
      <w:r>
        <w:rPr>
          <w:rFonts w:ascii="FiraCode-Bold" w:hAnsi="FiraCode-Bold" w:cs="FiraCode-Bold"/>
          <w:b/>
          <w:bCs/>
          <w:color w:val="C9538C"/>
          <w:kern w:val="0"/>
          <w:sz w:val="40"/>
          <w:szCs w:val="40"/>
          <w:lang w:val="en-GB"/>
        </w:rPr>
        <w:t>new</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char</w:t>
      </w:r>
      <w:r>
        <w:rPr>
          <w:rFonts w:ascii="FiraCode-Retina" w:hAnsi="FiraCode-Retina" w:cs="FiraCode-Retina"/>
          <w:color w:val="C0C5CE"/>
          <w:kern w:val="0"/>
          <w:sz w:val="40"/>
          <w:szCs w:val="40"/>
          <w:lang w:val="en-GB"/>
        </w:rPr>
        <w:t>[a];</w:t>
      </w:r>
    </w:p>
    <w:p w14:paraId="312CD45B"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k = </w:t>
      </w:r>
      <w:r>
        <w:rPr>
          <w:rFonts w:ascii="FiraCode-Retina" w:hAnsi="FiraCode-Retina" w:cs="FiraCode-Retina"/>
          <w:color w:val="D18770"/>
          <w:kern w:val="0"/>
          <w:sz w:val="40"/>
          <w:szCs w:val="40"/>
          <w:lang w:val="en-GB"/>
        </w:rPr>
        <w:t>0</w:t>
      </w:r>
      <w:r>
        <w:rPr>
          <w:rFonts w:ascii="FiraCode-Retina" w:hAnsi="FiraCode-Retina" w:cs="FiraCode-Retina"/>
          <w:color w:val="C0C5CE"/>
          <w:kern w:val="0"/>
          <w:sz w:val="40"/>
          <w:szCs w:val="40"/>
          <w:lang w:val="en-GB"/>
        </w:rPr>
        <w:t>;</w:t>
      </w:r>
    </w:p>
    <w:p w14:paraId="1FDB8565"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p>
    <w:p w14:paraId="43994178"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for</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i = </w:t>
      </w:r>
      <w:r>
        <w:rPr>
          <w:rFonts w:ascii="FiraCode-Retina" w:hAnsi="FiraCode-Retina" w:cs="FiraCode-Retina"/>
          <w:color w:val="D18770"/>
          <w:kern w:val="0"/>
          <w:sz w:val="40"/>
          <w:szCs w:val="40"/>
          <w:lang w:val="en-GB"/>
        </w:rPr>
        <w:t>0</w:t>
      </w:r>
      <w:r>
        <w:rPr>
          <w:rFonts w:ascii="FiraCode-Retina" w:hAnsi="FiraCode-Retina" w:cs="FiraCode-Retina"/>
          <w:color w:val="C0C5CE"/>
          <w:kern w:val="0"/>
          <w:sz w:val="40"/>
          <w:szCs w:val="40"/>
          <w:lang w:val="en-GB"/>
        </w:rPr>
        <w:t>; i &lt; tab.length; i++) {</w:t>
      </w:r>
    </w:p>
    <w:p w14:paraId="697160E6" w14:textId="77777777" w:rsidR="00C36283" w:rsidRDefault="00C36283" w:rsidP="00C36283">
      <w:pPr>
        <w:autoSpaceDE w:val="0"/>
        <w:autoSpaceDN w:val="0"/>
        <w:adjustRightInd w:val="0"/>
        <w:spacing w:line="240" w:lineRule="auto"/>
        <w:ind w:left="3938" w:hanging="3939"/>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boolean</w:t>
      </w:r>
      <w:r>
        <w:rPr>
          <w:rFonts w:ascii="FiraCode-Retina" w:hAnsi="FiraCode-Retina" w:cs="FiraCode-Retina"/>
          <w:color w:val="C0C5CE"/>
          <w:kern w:val="0"/>
          <w:sz w:val="40"/>
          <w:szCs w:val="40"/>
          <w:lang w:val="en-GB"/>
        </w:rPr>
        <w:t xml:space="preserve"> jeSamoglasnik = </w:t>
      </w:r>
      <w:r>
        <w:rPr>
          <w:rFonts w:ascii="FiraCode-Bold" w:hAnsi="FiraCode-Bold" w:cs="FiraCode-Bold"/>
          <w:b/>
          <w:bCs/>
          <w:color w:val="C9538C"/>
          <w:kern w:val="0"/>
          <w:sz w:val="40"/>
          <w:szCs w:val="40"/>
          <w:lang w:val="en-GB"/>
        </w:rPr>
        <w:t>false</w:t>
      </w:r>
      <w:r>
        <w:rPr>
          <w:rFonts w:ascii="FiraCode-Retina" w:hAnsi="FiraCode-Retina" w:cs="FiraCode-Retina"/>
          <w:color w:val="C0C5CE"/>
          <w:kern w:val="0"/>
          <w:sz w:val="40"/>
          <w:szCs w:val="40"/>
          <w:lang w:val="en-GB"/>
        </w:rPr>
        <w:t>;</w:t>
      </w:r>
    </w:p>
    <w:p w14:paraId="3D9F3C42" w14:textId="77777777" w:rsidR="00C36283" w:rsidRDefault="00C36283" w:rsidP="00C36283">
      <w:pPr>
        <w:autoSpaceDE w:val="0"/>
        <w:autoSpaceDN w:val="0"/>
        <w:adjustRightInd w:val="0"/>
        <w:spacing w:line="240" w:lineRule="auto"/>
        <w:ind w:left="3938" w:hanging="3939"/>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for</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j = </w:t>
      </w:r>
      <w:r>
        <w:rPr>
          <w:rFonts w:ascii="FiraCode-Retina" w:hAnsi="FiraCode-Retina" w:cs="FiraCode-Retina"/>
          <w:color w:val="D18770"/>
          <w:kern w:val="0"/>
          <w:sz w:val="40"/>
          <w:szCs w:val="40"/>
          <w:lang w:val="en-GB"/>
        </w:rPr>
        <w:t>0</w:t>
      </w:r>
      <w:r>
        <w:rPr>
          <w:rFonts w:ascii="FiraCode-Retina" w:hAnsi="FiraCode-Retina" w:cs="FiraCode-Retina"/>
          <w:color w:val="C0C5CE"/>
          <w:kern w:val="0"/>
          <w:sz w:val="40"/>
          <w:szCs w:val="40"/>
          <w:lang w:val="en-GB"/>
        </w:rPr>
        <w:t>; j &lt; samoglasniki.length; j++) {</w:t>
      </w:r>
    </w:p>
    <w:p w14:paraId="20D78E9D" w14:textId="77777777" w:rsidR="00C36283" w:rsidRDefault="00C36283" w:rsidP="00C36283">
      <w:pPr>
        <w:autoSpaceDE w:val="0"/>
        <w:autoSpaceDN w:val="0"/>
        <w:adjustRightInd w:val="0"/>
        <w:spacing w:line="240" w:lineRule="auto"/>
        <w:ind w:left="4923" w:hanging="492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if</w:t>
      </w:r>
      <w:r>
        <w:rPr>
          <w:rFonts w:ascii="FiraCode-Retina" w:hAnsi="FiraCode-Retina" w:cs="FiraCode-Retina"/>
          <w:color w:val="C0C5CE"/>
          <w:kern w:val="0"/>
          <w:sz w:val="40"/>
          <w:szCs w:val="40"/>
          <w:lang w:val="en-GB"/>
        </w:rPr>
        <w:t xml:space="preserve"> (tab[i] == samoglasniki[j]) {</w:t>
      </w:r>
    </w:p>
    <w:p w14:paraId="0886E053" w14:textId="77777777" w:rsidR="00C36283" w:rsidRDefault="00C36283" w:rsidP="00C36283">
      <w:pPr>
        <w:autoSpaceDE w:val="0"/>
        <w:autoSpaceDN w:val="0"/>
        <w:adjustRightInd w:val="0"/>
        <w:spacing w:line="240" w:lineRule="auto"/>
        <w:ind w:left="5907" w:hanging="5908"/>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lastRenderedPageBreak/>
        <w:t xml:space="preserve">                    jeSamoglasnik = </w:t>
      </w:r>
      <w:r>
        <w:rPr>
          <w:rFonts w:ascii="FiraCode-Bold" w:hAnsi="FiraCode-Bold" w:cs="FiraCode-Bold"/>
          <w:b/>
          <w:bCs/>
          <w:color w:val="C9538C"/>
          <w:kern w:val="0"/>
          <w:sz w:val="40"/>
          <w:szCs w:val="40"/>
          <w:lang w:val="en-GB"/>
        </w:rPr>
        <w:t>true</w:t>
      </w:r>
      <w:r>
        <w:rPr>
          <w:rFonts w:ascii="FiraCode-Retina" w:hAnsi="FiraCode-Retina" w:cs="FiraCode-Retina"/>
          <w:color w:val="C0C5CE"/>
          <w:kern w:val="0"/>
          <w:sz w:val="40"/>
          <w:szCs w:val="40"/>
          <w:lang w:val="en-GB"/>
        </w:rPr>
        <w:t>;</w:t>
      </w:r>
    </w:p>
    <w:p w14:paraId="395887FA" w14:textId="77777777" w:rsidR="00C36283" w:rsidRDefault="00C36283" w:rsidP="00C36283">
      <w:pPr>
        <w:autoSpaceDE w:val="0"/>
        <w:autoSpaceDN w:val="0"/>
        <w:adjustRightInd w:val="0"/>
        <w:spacing w:line="240" w:lineRule="auto"/>
        <w:ind w:left="5907" w:hanging="5908"/>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break</w:t>
      </w:r>
      <w:r>
        <w:rPr>
          <w:rFonts w:ascii="FiraCode-Retina" w:hAnsi="FiraCode-Retina" w:cs="FiraCode-Retina"/>
          <w:color w:val="C0C5CE"/>
          <w:kern w:val="0"/>
          <w:sz w:val="40"/>
          <w:szCs w:val="40"/>
          <w:lang w:val="en-GB"/>
        </w:rPr>
        <w:t>;</w:t>
      </w:r>
    </w:p>
    <w:p w14:paraId="146541AA" w14:textId="77777777" w:rsidR="00C36283" w:rsidRDefault="00C36283" w:rsidP="00C36283">
      <w:pPr>
        <w:autoSpaceDE w:val="0"/>
        <w:autoSpaceDN w:val="0"/>
        <w:adjustRightInd w:val="0"/>
        <w:spacing w:line="240" w:lineRule="auto"/>
        <w:ind w:left="4923" w:hanging="492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p>
    <w:p w14:paraId="0B94C0F2" w14:textId="77777777" w:rsidR="00C36283" w:rsidRDefault="00C36283" w:rsidP="00C36283">
      <w:pPr>
        <w:autoSpaceDE w:val="0"/>
        <w:autoSpaceDN w:val="0"/>
        <w:adjustRightInd w:val="0"/>
        <w:spacing w:line="240" w:lineRule="auto"/>
        <w:ind w:left="3938" w:hanging="3939"/>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p>
    <w:p w14:paraId="64BAC181" w14:textId="77777777" w:rsidR="00C36283" w:rsidRDefault="00C36283" w:rsidP="00C36283">
      <w:pPr>
        <w:autoSpaceDE w:val="0"/>
        <w:autoSpaceDN w:val="0"/>
        <w:adjustRightInd w:val="0"/>
        <w:spacing w:line="240" w:lineRule="auto"/>
        <w:ind w:left="3938" w:hanging="3939"/>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if</w:t>
      </w:r>
      <w:r>
        <w:rPr>
          <w:rFonts w:ascii="FiraCode-Retina" w:hAnsi="FiraCode-Retina" w:cs="FiraCode-Retina"/>
          <w:color w:val="C0C5CE"/>
          <w:kern w:val="0"/>
          <w:sz w:val="40"/>
          <w:szCs w:val="40"/>
          <w:lang w:val="en-GB"/>
        </w:rPr>
        <w:t xml:space="preserve"> (!jeSamoglasnik) {</w:t>
      </w:r>
    </w:p>
    <w:p w14:paraId="6B9E578A" w14:textId="77777777" w:rsidR="00C36283" w:rsidRDefault="00C36283" w:rsidP="00C36283">
      <w:pPr>
        <w:autoSpaceDE w:val="0"/>
        <w:autoSpaceDN w:val="0"/>
        <w:adjustRightInd w:val="0"/>
        <w:spacing w:line="240" w:lineRule="auto"/>
        <w:ind w:left="4923" w:hanging="492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n_tab[k] = tab[i];</w:t>
      </w:r>
    </w:p>
    <w:p w14:paraId="349135A1" w14:textId="77777777" w:rsidR="00C36283" w:rsidRDefault="00C36283" w:rsidP="00C36283">
      <w:pPr>
        <w:autoSpaceDE w:val="0"/>
        <w:autoSpaceDN w:val="0"/>
        <w:adjustRightInd w:val="0"/>
        <w:spacing w:line="240" w:lineRule="auto"/>
        <w:ind w:left="4923" w:hanging="492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k++;</w:t>
      </w:r>
    </w:p>
    <w:p w14:paraId="41C33BED" w14:textId="77777777" w:rsidR="00C36283" w:rsidRDefault="00C36283" w:rsidP="00C36283">
      <w:pPr>
        <w:autoSpaceDE w:val="0"/>
        <w:autoSpaceDN w:val="0"/>
        <w:adjustRightInd w:val="0"/>
        <w:spacing w:line="240" w:lineRule="auto"/>
        <w:ind w:left="3938" w:hanging="3939"/>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p>
    <w:p w14:paraId="79DED626"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p>
    <w:p w14:paraId="74CA74F3"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return</w:t>
      </w:r>
      <w:r>
        <w:rPr>
          <w:rFonts w:ascii="FiraCode-Retina" w:hAnsi="FiraCode-Retina" w:cs="FiraCode-Retina"/>
          <w:color w:val="C0C5CE"/>
          <w:kern w:val="0"/>
          <w:sz w:val="40"/>
          <w:szCs w:val="40"/>
          <w:lang w:val="en-GB"/>
        </w:rPr>
        <w:t xml:space="preserve"> n_tab;</w:t>
      </w:r>
    </w:p>
    <w:p w14:paraId="15F585F1" w14:textId="77777777" w:rsidR="00C36283" w:rsidRDefault="00C36283" w:rsidP="00C36283">
      <w:pPr>
        <w:autoSpaceDE w:val="0"/>
        <w:autoSpaceDN w:val="0"/>
        <w:adjustRightInd w:val="0"/>
        <w:spacing w:line="240" w:lineRule="auto"/>
        <w:ind w:left="1969" w:hanging="1970"/>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p>
    <w:p w14:paraId="0720252D" w14:textId="77777777" w:rsidR="00C36283" w:rsidRDefault="00C36283" w:rsidP="00C36283">
      <w:pPr>
        <w:autoSpaceDE w:val="0"/>
        <w:autoSpaceDN w:val="0"/>
        <w:adjustRightInd w:val="0"/>
        <w:spacing w:line="240" w:lineRule="auto"/>
        <w:ind w:left="1969" w:right="4000" w:hanging="1970"/>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public</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static</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w:t>
      </w:r>
      <w:r>
        <w:rPr>
          <w:rFonts w:ascii="FiraCode-Retina" w:hAnsi="FiraCode-Retina" w:cs="FiraCode-Retina"/>
          <w:color w:val="4E9AD1"/>
          <w:kern w:val="0"/>
          <w:sz w:val="40"/>
          <w:szCs w:val="40"/>
          <w:lang w:val="en-GB"/>
        </w:rPr>
        <w:t>prestejCrke</w:t>
      </w:r>
      <w:r>
        <w:rPr>
          <w:rFonts w:ascii="FiraCode-Retina" w:hAnsi="FiraCode-Retina" w:cs="FiraCode-Retina"/>
          <w:color w:val="C0C5CE"/>
          <w:kern w:val="0"/>
          <w:sz w:val="40"/>
          <w:szCs w:val="40"/>
          <w:lang w:val="en-GB"/>
        </w:rPr>
        <w:t>(</w:t>
      </w:r>
      <w:r>
        <w:rPr>
          <w:rFonts w:ascii="FiraCode-Retina" w:hAnsi="FiraCode-Retina" w:cs="FiraCode-Retina"/>
          <w:color w:val="73B6D1"/>
          <w:kern w:val="0"/>
          <w:sz w:val="40"/>
          <w:szCs w:val="40"/>
          <w:lang w:val="en-GB"/>
        </w:rPr>
        <w:t>char</w:t>
      </w:r>
      <w:r>
        <w:rPr>
          <w:rFonts w:ascii="FiraCode-Retina" w:hAnsi="FiraCode-Retina" w:cs="FiraCode-Retina"/>
          <w:color w:val="C0C5CE"/>
          <w:kern w:val="0"/>
          <w:sz w:val="40"/>
          <w:szCs w:val="40"/>
          <w:lang w:val="en-GB"/>
        </w:rPr>
        <w:t xml:space="preserve">[] </w:t>
      </w:r>
      <w:r>
        <w:rPr>
          <w:rFonts w:ascii="FiraCode-Retina" w:hAnsi="FiraCode-Retina" w:cs="FiraCode-Retina"/>
          <w:color w:val="4186B8"/>
          <w:kern w:val="0"/>
          <w:sz w:val="40"/>
          <w:szCs w:val="40"/>
          <w:lang w:val="en-GB"/>
        </w:rPr>
        <w:t>tab</w:t>
      </w:r>
      <w:r>
        <w:rPr>
          <w:rFonts w:ascii="FiraCode-Retina" w:hAnsi="FiraCode-Retina" w:cs="FiraCode-Retina"/>
          <w:color w:val="C0C5CE"/>
          <w:kern w:val="0"/>
          <w:sz w:val="40"/>
          <w:szCs w:val="40"/>
          <w:lang w:val="en-GB"/>
        </w:rPr>
        <w:t>){</w:t>
      </w:r>
    </w:p>
    <w:p w14:paraId="773EF2C8"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char</w:t>
      </w:r>
      <w:r>
        <w:rPr>
          <w:rFonts w:ascii="FiraCode-Retina" w:hAnsi="FiraCode-Retina" w:cs="FiraCode-Retina"/>
          <w:color w:val="C0C5CE"/>
          <w:kern w:val="0"/>
          <w:sz w:val="40"/>
          <w:szCs w:val="40"/>
          <w:lang w:val="en-GB"/>
        </w:rPr>
        <w:t>[] crke = {</w:t>
      </w:r>
    </w:p>
    <w:p w14:paraId="44F4CEC7" w14:textId="77777777" w:rsidR="00C36283" w:rsidRDefault="00C36283" w:rsidP="00C36283">
      <w:pPr>
        <w:autoSpaceDE w:val="0"/>
        <w:autoSpaceDN w:val="0"/>
        <w:adjustRightInd w:val="0"/>
        <w:spacing w:line="240" w:lineRule="auto"/>
        <w:ind w:left="3938" w:hanging="3939"/>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679C76"/>
          <w:kern w:val="0"/>
          <w:sz w:val="40"/>
          <w:szCs w:val="40"/>
          <w:lang w:val="en-GB"/>
        </w:rPr>
        <w:t>'a'</w:t>
      </w:r>
      <w:r>
        <w:rPr>
          <w:rFonts w:ascii="FiraCode-Retina" w:hAnsi="FiraCode-Retina" w:cs="FiraCode-Retina"/>
          <w:color w:val="C0C5CE"/>
          <w:kern w:val="0"/>
          <w:sz w:val="40"/>
          <w:szCs w:val="40"/>
          <w:lang w:val="en-GB"/>
        </w:rPr>
        <w:t xml:space="preserve">, </w:t>
      </w:r>
      <w:r>
        <w:rPr>
          <w:rFonts w:ascii="FiraCode-Retina" w:hAnsi="FiraCode-Retina" w:cs="FiraCode-Retina"/>
          <w:color w:val="679C76"/>
          <w:kern w:val="0"/>
          <w:sz w:val="40"/>
          <w:szCs w:val="40"/>
          <w:lang w:val="en-GB"/>
        </w:rPr>
        <w:t>'A'</w:t>
      </w:r>
      <w:r>
        <w:rPr>
          <w:rFonts w:ascii="FiraCode-Retina" w:hAnsi="FiraCode-Retina" w:cs="FiraCode-Retina"/>
          <w:color w:val="C0C5CE"/>
          <w:kern w:val="0"/>
          <w:sz w:val="40"/>
          <w:szCs w:val="40"/>
          <w:lang w:val="en-GB"/>
        </w:rPr>
        <w:t xml:space="preserve">, </w:t>
      </w:r>
      <w:r>
        <w:rPr>
          <w:rFonts w:ascii="FiraCode-Retina" w:hAnsi="FiraCode-Retina" w:cs="FiraCode-Retina"/>
          <w:color w:val="679C76"/>
          <w:kern w:val="0"/>
          <w:sz w:val="40"/>
          <w:szCs w:val="40"/>
          <w:lang w:val="en-GB"/>
        </w:rPr>
        <w:t>'b'</w:t>
      </w:r>
      <w:r>
        <w:rPr>
          <w:rFonts w:ascii="FiraCode-Retina" w:hAnsi="FiraCode-Retina" w:cs="FiraCode-Retina"/>
          <w:color w:val="C0C5CE"/>
          <w:kern w:val="0"/>
          <w:sz w:val="40"/>
          <w:szCs w:val="40"/>
          <w:lang w:val="en-GB"/>
        </w:rPr>
        <w:t xml:space="preserve">, </w:t>
      </w:r>
      <w:r>
        <w:rPr>
          <w:rFonts w:ascii="FiraCode-Retina" w:hAnsi="FiraCode-Retina" w:cs="FiraCode-Retina"/>
          <w:color w:val="679C76"/>
          <w:kern w:val="0"/>
          <w:sz w:val="40"/>
          <w:szCs w:val="40"/>
          <w:lang w:val="en-GB"/>
        </w:rPr>
        <w:t>'B'</w:t>
      </w:r>
      <w:r>
        <w:rPr>
          <w:rFonts w:ascii="FiraCode-Retina" w:hAnsi="FiraCode-Retina" w:cs="FiraCode-Retina"/>
          <w:color w:val="C0C5CE"/>
          <w:kern w:val="0"/>
          <w:sz w:val="40"/>
          <w:szCs w:val="40"/>
          <w:lang w:val="en-GB"/>
        </w:rPr>
        <w:t xml:space="preserve">, </w:t>
      </w:r>
      <w:r>
        <w:rPr>
          <w:rFonts w:ascii="FiraCode-Retina" w:hAnsi="FiraCode-Retina" w:cs="FiraCode-Retina"/>
          <w:color w:val="679C76"/>
          <w:kern w:val="0"/>
          <w:sz w:val="40"/>
          <w:szCs w:val="40"/>
          <w:lang w:val="en-GB"/>
        </w:rPr>
        <w:t>'c'</w:t>
      </w:r>
      <w:r>
        <w:rPr>
          <w:rFonts w:ascii="FiraCode-Retina" w:hAnsi="FiraCode-Retina" w:cs="FiraCode-Retina"/>
          <w:color w:val="C0C5CE"/>
          <w:kern w:val="0"/>
          <w:sz w:val="40"/>
          <w:szCs w:val="40"/>
          <w:lang w:val="en-GB"/>
        </w:rPr>
        <w:t xml:space="preserve">, </w:t>
      </w:r>
      <w:r>
        <w:rPr>
          <w:rFonts w:ascii="FiraCode-Retina" w:hAnsi="FiraCode-Retina" w:cs="FiraCode-Retina"/>
          <w:color w:val="679C76"/>
          <w:kern w:val="0"/>
          <w:sz w:val="40"/>
          <w:szCs w:val="40"/>
          <w:lang w:val="en-GB"/>
        </w:rPr>
        <w:t>'C'</w:t>
      </w:r>
      <w:r>
        <w:rPr>
          <w:rFonts w:ascii="FiraCode-Retina" w:hAnsi="FiraCode-Retina" w:cs="FiraCode-Retina"/>
          <w:color w:val="C0C5CE"/>
          <w:kern w:val="0"/>
          <w:sz w:val="40"/>
          <w:szCs w:val="40"/>
          <w:lang w:val="en-GB"/>
        </w:rPr>
        <w:t xml:space="preserve">, </w:t>
      </w:r>
      <w:r>
        <w:rPr>
          <w:rFonts w:ascii="FiraCode-Retina" w:hAnsi="FiraCode-Retina" w:cs="FiraCode-Retina"/>
          <w:color w:val="679C76"/>
          <w:kern w:val="0"/>
          <w:sz w:val="40"/>
          <w:szCs w:val="40"/>
          <w:lang w:val="en-GB"/>
        </w:rPr>
        <w:t>'d'</w:t>
      </w:r>
      <w:r>
        <w:rPr>
          <w:rFonts w:ascii="FiraCode-Retina" w:hAnsi="FiraCode-Retina" w:cs="FiraCode-Retina"/>
          <w:color w:val="C0C5CE"/>
          <w:kern w:val="0"/>
          <w:sz w:val="40"/>
          <w:szCs w:val="40"/>
          <w:lang w:val="en-GB"/>
        </w:rPr>
        <w:t xml:space="preserve">, </w:t>
      </w:r>
      <w:r>
        <w:rPr>
          <w:rFonts w:ascii="FiraCode-Retina" w:hAnsi="FiraCode-Retina" w:cs="FiraCode-Retina"/>
          <w:color w:val="679C76"/>
          <w:kern w:val="0"/>
          <w:sz w:val="40"/>
          <w:szCs w:val="40"/>
          <w:lang w:val="en-GB"/>
        </w:rPr>
        <w:t>'D'</w:t>
      </w:r>
      <w:r>
        <w:rPr>
          <w:rFonts w:ascii="FiraCode-Retina" w:hAnsi="FiraCode-Retina" w:cs="FiraCode-Retina"/>
          <w:color w:val="C0C5CE"/>
          <w:kern w:val="0"/>
          <w:sz w:val="40"/>
          <w:szCs w:val="40"/>
          <w:lang w:val="en-GB"/>
        </w:rPr>
        <w:t xml:space="preserve">, </w:t>
      </w:r>
      <w:r>
        <w:rPr>
          <w:rFonts w:ascii="FiraCode-Retina" w:hAnsi="FiraCode-Retina" w:cs="FiraCode-Retina"/>
          <w:color w:val="679C76"/>
          <w:kern w:val="0"/>
          <w:sz w:val="40"/>
          <w:szCs w:val="40"/>
          <w:lang w:val="en-GB"/>
        </w:rPr>
        <w:t>'e'</w:t>
      </w:r>
      <w:r>
        <w:rPr>
          <w:rFonts w:ascii="FiraCode-Retina" w:hAnsi="FiraCode-Retina" w:cs="FiraCode-Retina"/>
          <w:color w:val="C0C5CE"/>
          <w:kern w:val="0"/>
          <w:sz w:val="40"/>
          <w:szCs w:val="40"/>
          <w:lang w:val="en-GB"/>
        </w:rPr>
        <w:t xml:space="preserve">, </w:t>
      </w:r>
      <w:r>
        <w:rPr>
          <w:rFonts w:ascii="FiraCode-Retina" w:hAnsi="FiraCode-Retina" w:cs="FiraCode-Retina"/>
          <w:color w:val="679C76"/>
          <w:kern w:val="0"/>
          <w:sz w:val="40"/>
          <w:szCs w:val="40"/>
          <w:lang w:val="en-GB"/>
        </w:rPr>
        <w:t>'E'</w:t>
      </w:r>
      <w:r>
        <w:rPr>
          <w:rFonts w:ascii="FiraCode-Retina" w:hAnsi="FiraCode-Retina" w:cs="FiraCode-Retina"/>
          <w:color w:val="C0C5CE"/>
          <w:kern w:val="0"/>
          <w:sz w:val="40"/>
          <w:szCs w:val="40"/>
          <w:lang w:val="en-GB"/>
        </w:rPr>
        <w:t xml:space="preserve">, </w:t>
      </w:r>
    </w:p>
    <w:p w14:paraId="7EAD8653" w14:textId="77777777" w:rsidR="00C36283" w:rsidRDefault="00C36283" w:rsidP="00C36283">
      <w:pPr>
        <w:autoSpaceDE w:val="0"/>
        <w:autoSpaceDN w:val="0"/>
        <w:adjustRightInd w:val="0"/>
        <w:spacing w:line="240" w:lineRule="auto"/>
        <w:ind w:left="3938" w:hanging="3939"/>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679C76"/>
          <w:kern w:val="0"/>
          <w:sz w:val="40"/>
          <w:szCs w:val="40"/>
          <w:lang w:val="en-GB"/>
        </w:rPr>
        <w:t>'f'</w:t>
      </w:r>
      <w:r>
        <w:rPr>
          <w:rFonts w:ascii="FiraCode-Retina" w:hAnsi="FiraCode-Retina" w:cs="FiraCode-Retina"/>
          <w:color w:val="C0C5CE"/>
          <w:kern w:val="0"/>
          <w:sz w:val="40"/>
          <w:szCs w:val="40"/>
          <w:lang w:val="en-GB"/>
        </w:rPr>
        <w:t xml:space="preserve">, </w:t>
      </w:r>
      <w:r>
        <w:rPr>
          <w:rFonts w:ascii="FiraCode-Retina" w:hAnsi="FiraCode-Retina" w:cs="FiraCode-Retina"/>
          <w:color w:val="679C76"/>
          <w:kern w:val="0"/>
          <w:sz w:val="40"/>
          <w:szCs w:val="40"/>
          <w:lang w:val="en-GB"/>
        </w:rPr>
        <w:t>'F'</w:t>
      </w:r>
      <w:r>
        <w:rPr>
          <w:rFonts w:ascii="FiraCode-Retina" w:hAnsi="FiraCode-Retina" w:cs="FiraCode-Retina"/>
          <w:color w:val="C0C5CE"/>
          <w:kern w:val="0"/>
          <w:sz w:val="40"/>
          <w:szCs w:val="40"/>
          <w:lang w:val="en-GB"/>
        </w:rPr>
        <w:t xml:space="preserve">, </w:t>
      </w:r>
      <w:r>
        <w:rPr>
          <w:rFonts w:ascii="FiraCode-Retina" w:hAnsi="FiraCode-Retina" w:cs="FiraCode-Retina"/>
          <w:color w:val="679C76"/>
          <w:kern w:val="0"/>
          <w:sz w:val="40"/>
          <w:szCs w:val="40"/>
          <w:lang w:val="en-GB"/>
        </w:rPr>
        <w:t>'g'</w:t>
      </w:r>
      <w:r>
        <w:rPr>
          <w:rFonts w:ascii="FiraCode-Retina" w:hAnsi="FiraCode-Retina" w:cs="FiraCode-Retina"/>
          <w:color w:val="C0C5CE"/>
          <w:kern w:val="0"/>
          <w:sz w:val="40"/>
          <w:szCs w:val="40"/>
          <w:lang w:val="en-GB"/>
        </w:rPr>
        <w:t xml:space="preserve">, </w:t>
      </w:r>
      <w:r>
        <w:rPr>
          <w:rFonts w:ascii="FiraCode-Retina" w:hAnsi="FiraCode-Retina" w:cs="FiraCode-Retina"/>
          <w:color w:val="679C76"/>
          <w:kern w:val="0"/>
          <w:sz w:val="40"/>
          <w:szCs w:val="40"/>
          <w:lang w:val="en-GB"/>
        </w:rPr>
        <w:t>'G'</w:t>
      </w:r>
      <w:r>
        <w:rPr>
          <w:rFonts w:ascii="FiraCode-Retina" w:hAnsi="FiraCode-Retina" w:cs="FiraCode-Retina"/>
          <w:color w:val="C0C5CE"/>
          <w:kern w:val="0"/>
          <w:sz w:val="40"/>
          <w:szCs w:val="40"/>
          <w:lang w:val="en-GB"/>
        </w:rPr>
        <w:t xml:space="preserve">, </w:t>
      </w:r>
      <w:r>
        <w:rPr>
          <w:rFonts w:ascii="FiraCode-Retina" w:hAnsi="FiraCode-Retina" w:cs="FiraCode-Retina"/>
          <w:color w:val="679C76"/>
          <w:kern w:val="0"/>
          <w:sz w:val="40"/>
          <w:szCs w:val="40"/>
          <w:lang w:val="en-GB"/>
        </w:rPr>
        <w:t>'h'</w:t>
      </w:r>
      <w:r>
        <w:rPr>
          <w:rFonts w:ascii="FiraCode-Retina" w:hAnsi="FiraCode-Retina" w:cs="FiraCode-Retina"/>
          <w:color w:val="C0C5CE"/>
          <w:kern w:val="0"/>
          <w:sz w:val="40"/>
          <w:szCs w:val="40"/>
          <w:lang w:val="en-GB"/>
        </w:rPr>
        <w:t xml:space="preserve">, </w:t>
      </w:r>
      <w:r>
        <w:rPr>
          <w:rFonts w:ascii="FiraCode-Retina" w:hAnsi="FiraCode-Retina" w:cs="FiraCode-Retina"/>
          <w:color w:val="679C76"/>
          <w:kern w:val="0"/>
          <w:sz w:val="40"/>
          <w:szCs w:val="40"/>
          <w:lang w:val="en-GB"/>
        </w:rPr>
        <w:t>'H'</w:t>
      </w:r>
      <w:r>
        <w:rPr>
          <w:rFonts w:ascii="FiraCode-Retina" w:hAnsi="FiraCode-Retina" w:cs="FiraCode-Retina"/>
          <w:color w:val="C0C5CE"/>
          <w:kern w:val="0"/>
          <w:sz w:val="40"/>
          <w:szCs w:val="40"/>
          <w:lang w:val="en-GB"/>
        </w:rPr>
        <w:t xml:space="preserve">, </w:t>
      </w:r>
      <w:r>
        <w:rPr>
          <w:rFonts w:ascii="FiraCode-Retina" w:hAnsi="FiraCode-Retina" w:cs="FiraCode-Retina"/>
          <w:color w:val="679C76"/>
          <w:kern w:val="0"/>
          <w:sz w:val="40"/>
          <w:szCs w:val="40"/>
          <w:lang w:val="en-GB"/>
        </w:rPr>
        <w:t>'i'</w:t>
      </w:r>
      <w:r>
        <w:rPr>
          <w:rFonts w:ascii="FiraCode-Retina" w:hAnsi="FiraCode-Retina" w:cs="FiraCode-Retina"/>
          <w:color w:val="C0C5CE"/>
          <w:kern w:val="0"/>
          <w:sz w:val="40"/>
          <w:szCs w:val="40"/>
          <w:lang w:val="en-GB"/>
        </w:rPr>
        <w:t xml:space="preserve">, </w:t>
      </w:r>
      <w:r>
        <w:rPr>
          <w:rFonts w:ascii="FiraCode-Retina" w:hAnsi="FiraCode-Retina" w:cs="FiraCode-Retina"/>
          <w:color w:val="679C76"/>
          <w:kern w:val="0"/>
          <w:sz w:val="40"/>
          <w:szCs w:val="40"/>
          <w:lang w:val="en-GB"/>
        </w:rPr>
        <w:t>'I'</w:t>
      </w:r>
      <w:r>
        <w:rPr>
          <w:rFonts w:ascii="FiraCode-Retina" w:hAnsi="FiraCode-Retina" w:cs="FiraCode-Retina"/>
          <w:color w:val="C0C5CE"/>
          <w:kern w:val="0"/>
          <w:sz w:val="40"/>
          <w:szCs w:val="40"/>
          <w:lang w:val="en-GB"/>
        </w:rPr>
        <w:t xml:space="preserve">, </w:t>
      </w:r>
      <w:r>
        <w:rPr>
          <w:rFonts w:ascii="FiraCode-Retina" w:hAnsi="FiraCode-Retina" w:cs="FiraCode-Retina"/>
          <w:color w:val="679C76"/>
          <w:kern w:val="0"/>
          <w:sz w:val="40"/>
          <w:szCs w:val="40"/>
          <w:lang w:val="en-GB"/>
        </w:rPr>
        <w:t>'j'</w:t>
      </w:r>
      <w:r>
        <w:rPr>
          <w:rFonts w:ascii="FiraCode-Retina" w:hAnsi="FiraCode-Retina" w:cs="FiraCode-Retina"/>
          <w:color w:val="C0C5CE"/>
          <w:kern w:val="0"/>
          <w:sz w:val="40"/>
          <w:szCs w:val="40"/>
          <w:lang w:val="en-GB"/>
        </w:rPr>
        <w:t xml:space="preserve">, </w:t>
      </w:r>
      <w:r>
        <w:rPr>
          <w:rFonts w:ascii="FiraCode-Retina" w:hAnsi="FiraCode-Retina" w:cs="FiraCode-Retina"/>
          <w:color w:val="679C76"/>
          <w:kern w:val="0"/>
          <w:sz w:val="40"/>
          <w:szCs w:val="40"/>
          <w:lang w:val="en-GB"/>
        </w:rPr>
        <w:t>'J'</w:t>
      </w:r>
      <w:r>
        <w:rPr>
          <w:rFonts w:ascii="FiraCode-Retina" w:hAnsi="FiraCode-Retina" w:cs="FiraCode-Retina"/>
          <w:color w:val="C0C5CE"/>
          <w:kern w:val="0"/>
          <w:sz w:val="40"/>
          <w:szCs w:val="40"/>
          <w:lang w:val="en-GB"/>
        </w:rPr>
        <w:t xml:space="preserve">, </w:t>
      </w:r>
    </w:p>
    <w:p w14:paraId="62071CC8" w14:textId="77777777" w:rsidR="00C36283" w:rsidRDefault="00C36283" w:rsidP="00C36283">
      <w:pPr>
        <w:autoSpaceDE w:val="0"/>
        <w:autoSpaceDN w:val="0"/>
        <w:adjustRightInd w:val="0"/>
        <w:spacing w:line="240" w:lineRule="auto"/>
        <w:ind w:left="3938" w:hanging="3939"/>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679C76"/>
          <w:kern w:val="0"/>
          <w:sz w:val="40"/>
          <w:szCs w:val="40"/>
          <w:lang w:val="en-GB"/>
        </w:rPr>
        <w:t>'k'</w:t>
      </w:r>
      <w:r>
        <w:rPr>
          <w:rFonts w:ascii="FiraCode-Retina" w:hAnsi="FiraCode-Retina" w:cs="FiraCode-Retina"/>
          <w:color w:val="C0C5CE"/>
          <w:kern w:val="0"/>
          <w:sz w:val="40"/>
          <w:szCs w:val="40"/>
          <w:lang w:val="en-GB"/>
        </w:rPr>
        <w:t xml:space="preserve">, </w:t>
      </w:r>
      <w:r>
        <w:rPr>
          <w:rFonts w:ascii="FiraCode-Retina" w:hAnsi="FiraCode-Retina" w:cs="FiraCode-Retina"/>
          <w:color w:val="679C76"/>
          <w:kern w:val="0"/>
          <w:sz w:val="40"/>
          <w:szCs w:val="40"/>
          <w:lang w:val="en-GB"/>
        </w:rPr>
        <w:t>'K'</w:t>
      </w:r>
      <w:r>
        <w:rPr>
          <w:rFonts w:ascii="FiraCode-Retina" w:hAnsi="FiraCode-Retina" w:cs="FiraCode-Retina"/>
          <w:color w:val="C0C5CE"/>
          <w:kern w:val="0"/>
          <w:sz w:val="40"/>
          <w:szCs w:val="40"/>
          <w:lang w:val="en-GB"/>
        </w:rPr>
        <w:t xml:space="preserve">, </w:t>
      </w:r>
      <w:r>
        <w:rPr>
          <w:rFonts w:ascii="FiraCode-Retina" w:hAnsi="FiraCode-Retina" w:cs="FiraCode-Retina"/>
          <w:color w:val="679C76"/>
          <w:kern w:val="0"/>
          <w:sz w:val="40"/>
          <w:szCs w:val="40"/>
          <w:lang w:val="en-GB"/>
        </w:rPr>
        <w:t>'l'</w:t>
      </w:r>
      <w:r>
        <w:rPr>
          <w:rFonts w:ascii="FiraCode-Retina" w:hAnsi="FiraCode-Retina" w:cs="FiraCode-Retina"/>
          <w:color w:val="C0C5CE"/>
          <w:kern w:val="0"/>
          <w:sz w:val="40"/>
          <w:szCs w:val="40"/>
          <w:lang w:val="en-GB"/>
        </w:rPr>
        <w:t xml:space="preserve">, </w:t>
      </w:r>
      <w:r>
        <w:rPr>
          <w:rFonts w:ascii="FiraCode-Retina" w:hAnsi="FiraCode-Retina" w:cs="FiraCode-Retina"/>
          <w:color w:val="679C76"/>
          <w:kern w:val="0"/>
          <w:sz w:val="40"/>
          <w:szCs w:val="40"/>
          <w:lang w:val="en-GB"/>
        </w:rPr>
        <w:t>'L'</w:t>
      </w:r>
      <w:r>
        <w:rPr>
          <w:rFonts w:ascii="FiraCode-Retina" w:hAnsi="FiraCode-Retina" w:cs="FiraCode-Retina"/>
          <w:color w:val="C0C5CE"/>
          <w:kern w:val="0"/>
          <w:sz w:val="40"/>
          <w:szCs w:val="40"/>
          <w:lang w:val="en-GB"/>
        </w:rPr>
        <w:t xml:space="preserve">, </w:t>
      </w:r>
      <w:r>
        <w:rPr>
          <w:rFonts w:ascii="FiraCode-Retina" w:hAnsi="FiraCode-Retina" w:cs="FiraCode-Retina"/>
          <w:color w:val="679C76"/>
          <w:kern w:val="0"/>
          <w:sz w:val="40"/>
          <w:szCs w:val="40"/>
          <w:lang w:val="en-GB"/>
        </w:rPr>
        <w:t>'m'</w:t>
      </w:r>
      <w:r>
        <w:rPr>
          <w:rFonts w:ascii="FiraCode-Retina" w:hAnsi="FiraCode-Retina" w:cs="FiraCode-Retina"/>
          <w:color w:val="C0C5CE"/>
          <w:kern w:val="0"/>
          <w:sz w:val="40"/>
          <w:szCs w:val="40"/>
          <w:lang w:val="en-GB"/>
        </w:rPr>
        <w:t xml:space="preserve">, </w:t>
      </w:r>
      <w:r>
        <w:rPr>
          <w:rFonts w:ascii="FiraCode-Retina" w:hAnsi="FiraCode-Retina" w:cs="FiraCode-Retina"/>
          <w:color w:val="679C76"/>
          <w:kern w:val="0"/>
          <w:sz w:val="40"/>
          <w:szCs w:val="40"/>
          <w:lang w:val="en-GB"/>
        </w:rPr>
        <w:t>'M'</w:t>
      </w:r>
      <w:r>
        <w:rPr>
          <w:rFonts w:ascii="FiraCode-Retina" w:hAnsi="FiraCode-Retina" w:cs="FiraCode-Retina"/>
          <w:color w:val="C0C5CE"/>
          <w:kern w:val="0"/>
          <w:sz w:val="40"/>
          <w:szCs w:val="40"/>
          <w:lang w:val="en-GB"/>
        </w:rPr>
        <w:t xml:space="preserve">, </w:t>
      </w:r>
      <w:r>
        <w:rPr>
          <w:rFonts w:ascii="FiraCode-Retina" w:hAnsi="FiraCode-Retina" w:cs="FiraCode-Retina"/>
          <w:color w:val="679C76"/>
          <w:kern w:val="0"/>
          <w:sz w:val="40"/>
          <w:szCs w:val="40"/>
          <w:lang w:val="en-GB"/>
        </w:rPr>
        <w:t>'n'</w:t>
      </w:r>
      <w:r>
        <w:rPr>
          <w:rFonts w:ascii="FiraCode-Retina" w:hAnsi="FiraCode-Retina" w:cs="FiraCode-Retina"/>
          <w:color w:val="C0C5CE"/>
          <w:kern w:val="0"/>
          <w:sz w:val="40"/>
          <w:szCs w:val="40"/>
          <w:lang w:val="en-GB"/>
        </w:rPr>
        <w:t xml:space="preserve">, </w:t>
      </w:r>
      <w:r>
        <w:rPr>
          <w:rFonts w:ascii="FiraCode-Retina" w:hAnsi="FiraCode-Retina" w:cs="FiraCode-Retina"/>
          <w:color w:val="679C76"/>
          <w:kern w:val="0"/>
          <w:sz w:val="40"/>
          <w:szCs w:val="40"/>
          <w:lang w:val="en-GB"/>
        </w:rPr>
        <w:t>'N'</w:t>
      </w:r>
      <w:r>
        <w:rPr>
          <w:rFonts w:ascii="FiraCode-Retina" w:hAnsi="FiraCode-Retina" w:cs="FiraCode-Retina"/>
          <w:color w:val="C0C5CE"/>
          <w:kern w:val="0"/>
          <w:sz w:val="40"/>
          <w:szCs w:val="40"/>
          <w:lang w:val="en-GB"/>
        </w:rPr>
        <w:t xml:space="preserve">, </w:t>
      </w:r>
      <w:r>
        <w:rPr>
          <w:rFonts w:ascii="FiraCode-Retina" w:hAnsi="FiraCode-Retina" w:cs="FiraCode-Retina"/>
          <w:color w:val="679C76"/>
          <w:kern w:val="0"/>
          <w:sz w:val="40"/>
          <w:szCs w:val="40"/>
          <w:lang w:val="en-GB"/>
        </w:rPr>
        <w:t>'o'</w:t>
      </w:r>
      <w:r>
        <w:rPr>
          <w:rFonts w:ascii="FiraCode-Retina" w:hAnsi="FiraCode-Retina" w:cs="FiraCode-Retina"/>
          <w:color w:val="C0C5CE"/>
          <w:kern w:val="0"/>
          <w:sz w:val="40"/>
          <w:szCs w:val="40"/>
          <w:lang w:val="en-GB"/>
        </w:rPr>
        <w:t xml:space="preserve">, </w:t>
      </w:r>
      <w:r>
        <w:rPr>
          <w:rFonts w:ascii="FiraCode-Retina" w:hAnsi="FiraCode-Retina" w:cs="FiraCode-Retina"/>
          <w:color w:val="679C76"/>
          <w:kern w:val="0"/>
          <w:sz w:val="40"/>
          <w:szCs w:val="40"/>
          <w:lang w:val="en-GB"/>
        </w:rPr>
        <w:t>'O'</w:t>
      </w:r>
      <w:r>
        <w:rPr>
          <w:rFonts w:ascii="FiraCode-Retina" w:hAnsi="FiraCode-Retina" w:cs="FiraCode-Retina"/>
          <w:color w:val="C0C5CE"/>
          <w:kern w:val="0"/>
          <w:sz w:val="40"/>
          <w:szCs w:val="40"/>
          <w:lang w:val="en-GB"/>
        </w:rPr>
        <w:t xml:space="preserve">, </w:t>
      </w:r>
    </w:p>
    <w:p w14:paraId="45E7FD99" w14:textId="77777777" w:rsidR="00C36283" w:rsidRDefault="00C36283" w:rsidP="00C36283">
      <w:pPr>
        <w:autoSpaceDE w:val="0"/>
        <w:autoSpaceDN w:val="0"/>
        <w:adjustRightInd w:val="0"/>
        <w:spacing w:line="240" w:lineRule="auto"/>
        <w:ind w:left="3938" w:hanging="3939"/>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679C76"/>
          <w:kern w:val="0"/>
          <w:sz w:val="40"/>
          <w:szCs w:val="40"/>
          <w:lang w:val="en-GB"/>
        </w:rPr>
        <w:t>'p'</w:t>
      </w:r>
      <w:r>
        <w:rPr>
          <w:rFonts w:ascii="FiraCode-Retina" w:hAnsi="FiraCode-Retina" w:cs="FiraCode-Retina"/>
          <w:color w:val="C0C5CE"/>
          <w:kern w:val="0"/>
          <w:sz w:val="40"/>
          <w:szCs w:val="40"/>
          <w:lang w:val="en-GB"/>
        </w:rPr>
        <w:t xml:space="preserve">, </w:t>
      </w:r>
      <w:r>
        <w:rPr>
          <w:rFonts w:ascii="FiraCode-Retina" w:hAnsi="FiraCode-Retina" w:cs="FiraCode-Retina"/>
          <w:color w:val="679C76"/>
          <w:kern w:val="0"/>
          <w:sz w:val="40"/>
          <w:szCs w:val="40"/>
          <w:lang w:val="en-GB"/>
        </w:rPr>
        <w:t>'P'</w:t>
      </w:r>
      <w:r>
        <w:rPr>
          <w:rFonts w:ascii="FiraCode-Retina" w:hAnsi="FiraCode-Retina" w:cs="FiraCode-Retina"/>
          <w:color w:val="C0C5CE"/>
          <w:kern w:val="0"/>
          <w:sz w:val="40"/>
          <w:szCs w:val="40"/>
          <w:lang w:val="en-GB"/>
        </w:rPr>
        <w:t xml:space="preserve">, </w:t>
      </w:r>
      <w:r>
        <w:rPr>
          <w:rFonts w:ascii="FiraCode-Retina" w:hAnsi="FiraCode-Retina" w:cs="FiraCode-Retina"/>
          <w:color w:val="679C76"/>
          <w:kern w:val="0"/>
          <w:sz w:val="40"/>
          <w:szCs w:val="40"/>
          <w:lang w:val="en-GB"/>
        </w:rPr>
        <w:t>'q'</w:t>
      </w:r>
      <w:r>
        <w:rPr>
          <w:rFonts w:ascii="FiraCode-Retina" w:hAnsi="FiraCode-Retina" w:cs="FiraCode-Retina"/>
          <w:color w:val="C0C5CE"/>
          <w:kern w:val="0"/>
          <w:sz w:val="40"/>
          <w:szCs w:val="40"/>
          <w:lang w:val="en-GB"/>
        </w:rPr>
        <w:t xml:space="preserve">, </w:t>
      </w:r>
      <w:r>
        <w:rPr>
          <w:rFonts w:ascii="FiraCode-Retina" w:hAnsi="FiraCode-Retina" w:cs="FiraCode-Retina"/>
          <w:color w:val="679C76"/>
          <w:kern w:val="0"/>
          <w:sz w:val="40"/>
          <w:szCs w:val="40"/>
          <w:lang w:val="en-GB"/>
        </w:rPr>
        <w:t>'Q'</w:t>
      </w:r>
      <w:r>
        <w:rPr>
          <w:rFonts w:ascii="FiraCode-Retina" w:hAnsi="FiraCode-Retina" w:cs="FiraCode-Retina"/>
          <w:color w:val="C0C5CE"/>
          <w:kern w:val="0"/>
          <w:sz w:val="40"/>
          <w:szCs w:val="40"/>
          <w:lang w:val="en-GB"/>
        </w:rPr>
        <w:t xml:space="preserve">, </w:t>
      </w:r>
      <w:r>
        <w:rPr>
          <w:rFonts w:ascii="FiraCode-Retina" w:hAnsi="FiraCode-Retina" w:cs="FiraCode-Retina"/>
          <w:color w:val="679C76"/>
          <w:kern w:val="0"/>
          <w:sz w:val="40"/>
          <w:szCs w:val="40"/>
          <w:lang w:val="en-GB"/>
        </w:rPr>
        <w:t>'r'</w:t>
      </w:r>
      <w:r>
        <w:rPr>
          <w:rFonts w:ascii="FiraCode-Retina" w:hAnsi="FiraCode-Retina" w:cs="FiraCode-Retina"/>
          <w:color w:val="C0C5CE"/>
          <w:kern w:val="0"/>
          <w:sz w:val="40"/>
          <w:szCs w:val="40"/>
          <w:lang w:val="en-GB"/>
        </w:rPr>
        <w:t xml:space="preserve">, </w:t>
      </w:r>
      <w:r>
        <w:rPr>
          <w:rFonts w:ascii="FiraCode-Retina" w:hAnsi="FiraCode-Retina" w:cs="FiraCode-Retina"/>
          <w:color w:val="679C76"/>
          <w:kern w:val="0"/>
          <w:sz w:val="40"/>
          <w:szCs w:val="40"/>
          <w:lang w:val="en-GB"/>
        </w:rPr>
        <w:t>'R'</w:t>
      </w:r>
      <w:r>
        <w:rPr>
          <w:rFonts w:ascii="FiraCode-Retina" w:hAnsi="FiraCode-Retina" w:cs="FiraCode-Retina"/>
          <w:color w:val="C0C5CE"/>
          <w:kern w:val="0"/>
          <w:sz w:val="40"/>
          <w:szCs w:val="40"/>
          <w:lang w:val="en-GB"/>
        </w:rPr>
        <w:t xml:space="preserve">, </w:t>
      </w:r>
      <w:r>
        <w:rPr>
          <w:rFonts w:ascii="FiraCode-Retina" w:hAnsi="FiraCode-Retina" w:cs="FiraCode-Retina"/>
          <w:color w:val="679C76"/>
          <w:kern w:val="0"/>
          <w:sz w:val="40"/>
          <w:szCs w:val="40"/>
          <w:lang w:val="en-GB"/>
        </w:rPr>
        <w:t>'s'</w:t>
      </w:r>
      <w:r>
        <w:rPr>
          <w:rFonts w:ascii="FiraCode-Retina" w:hAnsi="FiraCode-Retina" w:cs="FiraCode-Retina"/>
          <w:color w:val="C0C5CE"/>
          <w:kern w:val="0"/>
          <w:sz w:val="40"/>
          <w:szCs w:val="40"/>
          <w:lang w:val="en-GB"/>
        </w:rPr>
        <w:t xml:space="preserve">, </w:t>
      </w:r>
      <w:r>
        <w:rPr>
          <w:rFonts w:ascii="FiraCode-Retina" w:hAnsi="FiraCode-Retina" w:cs="FiraCode-Retina"/>
          <w:color w:val="679C76"/>
          <w:kern w:val="0"/>
          <w:sz w:val="40"/>
          <w:szCs w:val="40"/>
          <w:lang w:val="en-GB"/>
        </w:rPr>
        <w:t>'S'</w:t>
      </w:r>
      <w:r>
        <w:rPr>
          <w:rFonts w:ascii="FiraCode-Retina" w:hAnsi="FiraCode-Retina" w:cs="FiraCode-Retina"/>
          <w:color w:val="C0C5CE"/>
          <w:kern w:val="0"/>
          <w:sz w:val="40"/>
          <w:szCs w:val="40"/>
          <w:lang w:val="en-GB"/>
        </w:rPr>
        <w:t xml:space="preserve">, </w:t>
      </w:r>
      <w:r>
        <w:rPr>
          <w:rFonts w:ascii="FiraCode-Retina" w:hAnsi="FiraCode-Retina" w:cs="FiraCode-Retina"/>
          <w:color w:val="679C76"/>
          <w:kern w:val="0"/>
          <w:sz w:val="40"/>
          <w:szCs w:val="40"/>
          <w:lang w:val="en-GB"/>
        </w:rPr>
        <w:t>'t'</w:t>
      </w:r>
      <w:r>
        <w:rPr>
          <w:rFonts w:ascii="FiraCode-Retina" w:hAnsi="FiraCode-Retina" w:cs="FiraCode-Retina"/>
          <w:color w:val="C0C5CE"/>
          <w:kern w:val="0"/>
          <w:sz w:val="40"/>
          <w:szCs w:val="40"/>
          <w:lang w:val="en-GB"/>
        </w:rPr>
        <w:t xml:space="preserve">, </w:t>
      </w:r>
      <w:r>
        <w:rPr>
          <w:rFonts w:ascii="FiraCode-Retina" w:hAnsi="FiraCode-Retina" w:cs="FiraCode-Retina"/>
          <w:color w:val="679C76"/>
          <w:kern w:val="0"/>
          <w:sz w:val="40"/>
          <w:szCs w:val="40"/>
          <w:lang w:val="en-GB"/>
        </w:rPr>
        <w:t>'T'</w:t>
      </w:r>
      <w:r>
        <w:rPr>
          <w:rFonts w:ascii="FiraCode-Retina" w:hAnsi="FiraCode-Retina" w:cs="FiraCode-Retina"/>
          <w:color w:val="C0C5CE"/>
          <w:kern w:val="0"/>
          <w:sz w:val="40"/>
          <w:szCs w:val="40"/>
          <w:lang w:val="en-GB"/>
        </w:rPr>
        <w:t xml:space="preserve">, </w:t>
      </w:r>
    </w:p>
    <w:p w14:paraId="6FF8A15C" w14:textId="77777777" w:rsidR="00C36283" w:rsidRDefault="00C36283" w:rsidP="00C36283">
      <w:pPr>
        <w:autoSpaceDE w:val="0"/>
        <w:autoSpaceDN w:val="0"/>
        <w:adjustRightInd w:val="0"/>
        <w:spacing w:line="240" w:lineRule="auto"/>
        <w:ind w:left="3938" w:hanging="3939"/>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679C76"/>
          <w:kern w:val="0"/>
          <w:sz w:val="40"/>
          <w:szCs w:val="40"/>
          <w:lang w:val="en-GB"/>
        </w:rPr>
        <w:t>'u'</w:t>
      </w:r>
      <w:r>
        <w:rPr>
          <w:rFonts w:ascii="FiraCode-Retina" w:hAnsi="FiraCode-Retina" w:cs="FiraCode-Retina"/>
          <w:color w:val="C0C5CE"/>
          <w:kern w:val="0"/>
          <w:sz w:val="40"/>
          <w:szCs w:val="40"/>
          <w:lang w:val="en-GB"/>
        </w:rPr>
        <w:t xml:space="preserve">, </w:t>
      </w:r>
      <w:r>
        <w:rPr>
          <w:rFonts w:ascii="FiraCode-Retina" w:hAnsi="FiraCode-Retina" w:cs="FiraCode-Retina"/>
          <w:color w:val="679C76"/>
          <w:kern w:val="0"/>
          <w:sz w:val="40"/>
          <w:szCs w:val="40"/>
          <w:lang w:val="en-GB"/>
        </w:rPr>
        <w:t>'U'</w:t>
      </w:r>
      <w:r>
        <w:rPr>
          <w:rFonts w:ascii="FiraCode-Retina" w:hAnsi="FiraCode-Retina" w:cs="FiraCode-Retina"/>
          <w:color w:val="C0C5CE"/>
          <w:kern w:val="0"/>
          <w:sz w:val="40"/>
          <w:szCs w:val="40"/>
          <w:lang w:val="en-GB"/>
        </w:rPr>
        <w:t xml:space="preserve">, </w:t>
      </w:r>
      <w:r>
        <w:rPr>
          <w:rFonts w:ascii="FiraCode-Retina" w:hAnsi="FiraCode-Retina" w:cs="FiraCode-Retina"/>
          <w:color w:val="679C76"/>
          <w:kern w:val="0"/>
          <w:sz w:val="40"/>
          <w:szCs w:val="40"/>
          <w:lang w:val="en-GB"/>
        </w:rPr>
        <w:t>'v'</w:t>
      </w:r>
      <w:r>
        <w:rPr>
          <w:rFonts w:ascii="FiraCode-Retina" w:hAnsi="FiraCode-Retina" w:cs="FiraCode-Retina"/>
          <w:color w:val="C0C5CE"/>
          <w:kern w:val="0"/>
          <w:sz w:val="40"/>
          <w:szCs w:val="40"/>
          <w:lang w:val="en-GB"/>
        </w:rPr>
        <w:t xml:space="preserve">, </w:t>
      </w:r>
      <w:r>
        <w:rPr>
          <w:rFonts w:ascii="FiraCode-Retina" w:hAnsi="FiraCode-Retina" w:cs="FiraCode-Retina"/>
          <w:color w:val="679C76"/>
          <w:kern w:val="0"/>
          <w:sz w:val="40"/>
          <w:szCs w:val="40"/>
          <w:lang w:val="en-GB"/>
        </w:rPr>
        <w:t>'V'</w:t>
      </w:r>
      <w:r>
        <w:rPr>
          <w:rFonts w:ascii="FiraCode-Retina" w:hAnsi="FiraCode-Retina" w:cs="FiraCode-Retina"/>
          <w:color w:val="C0C5CE"/>
          <w:kern w:val="0"/>
          <w:sz w:val="40"/>
          <w:szCs w:val="40"/>
          <w:lang w:val="en-GB"/>
        </w:rPr>
        <w:t xml:space="preserve">, </w:t>
      </w:r>
      <w:r>
        <w:rPr>
          <w:rFonts w:ascii="FiraCode-Retina" w:hAnsi="FiraCode-Retina" w:cs="FiraCode-Retina"/>
          <w:color w:val="679C76"/>
          <w:kern w:val="0"/>
          <w:sz w:val="40"/>
          <w:szCs w:val="40"/>
          <w:lang w:val="en-GB"/>
        </w:rPr>
        <w:t>'w'</w:t>
      </w:r>
      <w:r>
        <w:rPr>
          <w:rFonts w:ascii="FiraCode-Retina" w:hAnsi="FiraCode-Retina" w:cs="FiraCode-Retina"/>
          <w:color w:val="C0C5CE"/>
          <w:kern w:val="0"/>
          <w:sz w:val="40"/>
          <w:szCs w:val="40"/>
          <w:lang w:val="en-GB"/>
        </w:rPr>
        <w:t xml:space="preserve">, </w:t>
      </w:r>
      <w:r>
        <w:rPr>
          <w:rFonts w:ascii="FiraCode-Retina" w:hAnsi="FiraCode-Retina" w:cs="FiraCode-Retina"/>
          <w:color w:val="679C76"/>
          <w:kern w:val="0"/>
          <w:sz w:val="40"/>
          <w:szCs w:val="40"/>
          <w:lang w:val="en-GB"/>
        </w:rPr>
        <w:t>'W'</w:t>
      </w:r>
      <w:r>
        <w:rPr>
          <w:rFonts w:ascii="FiraCode-Retina" w:hAnsi="FiraCode-Retina" w:cs="FiraCode-Retina"/>
          <w:color w:val="C0C5CE"/>
          <w:kern w:val="0"/>
          <w:sz w:val="40"/>
          <w:szCs w:val="40"/>
          <w:lang w:val="en-GB"/>
        </w:rPr>
        <w:t xml:space="preserve">, </w:t>
      </w:r>
      <w:r>
        <w:rPr>
          <w:rFonts w:ascii="FiraCode-Retina" w:hAnsi="FiraCode-Retina" w:cs="FiraCode-Retina"/>
          <w:color w:val="679C76"/>
          <w:kern w:val="0"/>
          <w:sz w:val="40"/>
          <w:szCs w:val="40"/>
          <w:lang w:val="en-GB"/>
        </w:rPr>
        <w:t>'x'</w:t>
      </w:r>
      <w:r>
        <w:rPr>
          <w:rFonts w:ascii="FiraCode-Retina" w:hAnsi="FiraCode-Retina" w:cs="FiraCode-Retina"/>
          <w:color w:val="C0C5CE"/>
          <w:kern w:val="0"/>
          <w:sz w:val="40"/>
          <w:szCs w:val="40"/>
          <w:lang w:val="en-GB"/>
        </w:rPr>
        <w:t xml:space="preserve">, </w:t>
      </w:r>
      <w:r>
        <w:rPr>
          <w:rFonts w:ascii="FiraCode-Retina" w:hAnsi="FiraCode-Retina" w:cs="FiraCode-Retina"/>
          <w:color w:val="679C76"/>
          <w:kern w:val="0"/>
          <w:sz w:val="40"/>
          <w:szCs w:val="40"/>
          <w:lang w:val="en-GB"/>
        </w:rPr>
        <w:t>'X'</w:t>
      </w:r>
      <w:r>
        <w:rPr>
          <w:rFonts w:ascii="FiraCode-Retina" w:hAnsi="FiraCode-Retina" w:cs="FiraCode-Retina"/>
          <w:color w:val="C0C5CE"/>
          <w:kern w:val="0"/>
          <w:sz w:val="40"/>
          <w:szCs w:val="40"/>
          <w:lang w:val="en-GB"/>
        </w:rPr>
        <w:t xml:space="preserve">, </w:t>
      </w:r>
      <w:r>
        <w:rPr>
          <w:rFonts w:ascii="FiraCode-Retina" w:hAnsi="FiraCode-Retina" w:cs="FiraCode-Retina"/>
          <w:color w:val="679C76"/>
          <w:kern w:val="0"/>
          <w:sz w:val="40"/>
          <w:szCs w:val="40"/>
          <w:lang w:val="en-GB"/>
        </w:rPr>
        <w:t>'y'</w:t>
      </w:r>
      <w:r>
        <w:rPr>
          <w:rFonts w:ascii="FiraCode-Retina" w:hAnsi="FiraCode-Retina" w:cs="FiraCode-Retina"/>
          <w:color w:val="C0C5CE"/>
          <w:kern w:val="0"/>
          <w:sz w:val="40"/>
          <w:szCs w:val="40"/>
          <w:lang w:val="en-GB"/>
        </w:rPr>
        <w:t xml:space="preserve">, </w:t>
      </w:r>
      <w:r>
        <w:rPr>
          <w:rFonts w:ascii="FiraCode-Retina" w:hAnsi="FiraCode-Retina" w:cs="FiraCode-Retina"/>
          <w:color w:val="679C76"/>
          <w:kern w:val="0"/>
          <w:sz w:val="40"/>
          <w:szCs w:val="40"/>
          <w:lang w:val="en-GB"/>
        </w:rPr>
        <w:t>'Y'</w:t>
      </w:r>
      <w:r>
        <w:rPr>
          <w:rFonts w:ascii="FiraCode-Retina" w:hAnsi="FiraCode-Retina" w:cs="FiraCode-Retina"/>
          <w:color w:val="C0C5CE"/>
          <w:kern w:val="0"/>
          <w:sz w:val="40"/>
          <w:szCs w:val="40"/>
          <w:lang w:val="en-GB"/>
        </w:rPr>
        <w:t xml:space="preserve">, </w:t>
      </w:r>
    </w:p>
    <w:p w14:paraId="30532AE7" w14:textId="77777777" w:rsidR="00C36283" w:rsidRDefault="00C36283" w:rsidP="00C36283">
      <w:pPr>
        <w:autoSpaceDE w:val="0"/>
        <w:autoSpaceDN w:val="0"/>
        <w:adjustRightInd w:val="0"/>
        <w:spacing w:line="240" w:lineRule="auto"/>
        <w:ind w:left="3938" w:hanging="3939"/>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679C76"/>
          <w:kern w:val="0"/>
          <w:sz w:val="40"/>
          <w:szCs w:val="40"/>
          <w:lang w:val="en-GB"/>
        </w:rPr>
        <w:t>'z'</w:t>
      </w:r>
      <w:r>
        <w:rPr>
          <w:rFonts w:ascii="FiraCode-Retina" w:hAnsi="FiraCode-Retina" w:cs="FiraCode-Retina"/>
          <w:color w:val="C0C5CE"/>
          <w:kern w:val="0"/>
          <w:sz w:val="40"/>
          <w:szCs w:val="40"/>
          <w:lang w:val="en-GB"/>
        </w:rPr>
        <w:t xml:space="preserve">, </w:t>
      </w:r>
      <w:r>
        <w:rPr>
          <w:rFonts w:ascii="FiraCode-Retina" w:hAnsi="FiraCode-Retina" w:cs="FiraCode-Retina"/>
          <w:color w:val="679C76"/>
          <w:kern w:val="0"/>
          <w:sz w:val="40"/>
          <w:szCs w:val="40"/>
          <w:lang w:val="en-GB"/>
        </w:rPr>
        <w:t>'Z'</w:t>
      </w:r>
    </w:p>
    <w:p w14:paraId="01A1A9BA"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p>
    <w:p w14:paraId="31F8F4D3"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n_tab = </w:t>
      </w:r>
      <w:r>
        <w:rPr>
          <w:rFonts w:ascii="FiraCode-Bold" w:hAnsi="FiraCode-Bold" w:cs="FiraCode-Bold"/>
          <w:b/>
          <w:bCs/>
          <w:color w:val="C9538C"/>
          <w:kern w:val="0"/>
          <w:sz w:val="40"/>
          <w:szCs w:val="40"/>
          <w:lang w:val="en-GB"/>
        </w:rPr>
        <w:t>new</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[crke.length];</w:t>
      </w:r>
    </w:p>
    <w:p w14:paraId="36D51B98" w14:textId="77777777" w:rsidR="00C36283" w:rsidRDefault="00C36283" w:rsidP="00C36283">
      <w:pPr>
        <w:autoSpaceDE w:val="0"/>
        <w:autoSpaceDN w:val="0"/>
        <w:adjustRightInd w:val="0"/>
        <w:spacing w:line="240" w:lineRule="auto"/>
        <w:ind w:left="2953" w:right="4000"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for</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i=</w:t>
      </w:r>
      <w:r>
        <w:rPr>
          <w:rFonts w:ascii="FiraCode-Retina" w:hAnsi="FiraCode-Retina" w:cs="FiraCode-Retina"/>
          <w:color w:val="D18770"/>
          <w:kern w:val="0"/>
          <w:sz w:val="40"/>
          <w:szCs w:val="40"/>
          <w:lang w:val="en-GB"/>
        </w:rPr>
        <w:t>0</w:t>
      </w:r>
      <w:r>
        <w:rPr>
          <w:rFonts w:ascii="FiraCode-Retina" w:hAnsi="FiraCode-Retina" w:cs="FiraCode-Retina"/>
          <w:color w:val="C0C5CE"/>
          <w:kern w:val="0"/>
          <w:sz w:val="40"/>
          <w:szCs w:val="40"/>
          <w:lang w:val="en-GB"/>
        </w:rPr>
        <w:t>; i&lt;tab.length; i++){</w:t>
      </w:r>
    </w:p>
    <w:p w14:paraId="28906C80" w14:textId="77777777" w:rsidR="00C36283" w:rsidRDefault="00C36283" w:rsidP="00C36283">
      <w:pPr>
        <w:autoSpaceDE w:val="0"/>
        <w:autoSpaceDN w:val="0"/>
        <w:adjustRightInd w:val="0"/>
        <w:spacing w:line="240" w:lineRule="auto"/>
        <w:ind w:left="3938" w:hanging="3939"/>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for</w:t>
      </w:r>
      <w:r>
        <w:rPr>
          <w:rFonts w:ascii="FiraCode-Retina" w:hAnsi="FiraCode-Retina" w:cs="FiraCode-Retina"/>
          <w:color w:val="C0C5CE"/>
          <w:kern w:val="0"/>
          <w:sz w:val="40"/>
          <w:szCs w:val="40"/>
          <w:lang w:val="en-GB"/>
        </w:rPr>
        <w:t xml:space="preserve"> (</w:t>
      </w:r>
      <w:r>
        <w:rPr>
          <w:rFonts w:ascii="FiraCode-Retina" w:hAnsi="FiraCode-Retina" w:cs="FiraCode-Retina"/>
          <w:color w:val="73B6D1"/>
          <w:kern w:val="0"/>
          <w:sz w:val="40"/>
          <w:szCs w:val="40"/>
          <w:lang w:val="en-GB"/>
        </w:rPr>
        <w:t>int</w:t>
      </w:r>
      <w:r>
        <w:rPr>
          <w:rFonts w:ascii="FiraCode-Retina" w:hAnsi="FiraCode-Retina" w:cs="FiraCode-Retina"/>
          <w:color w:val="C0C5CE"/>
          <w:kern w:val="0"/>
          <w:sz w:val="40"/>
          <w:szCs w:val="40"/>
          <w:lang w:val="en-GB"/>
        </w:rPr>
        <w:t xml:space="preserve"> j=</w:t>
      </w:r>
      <w:r>
        <w:rPr>
          <w:rFonts w:ascii="FiraCode-Retina" w:hAnsi="FiraCode-Retina" w:cs="FiraCode-Retina"/>
          <w:color w:val="D18770"/>
          <w:kern w:val="0"/>
          <w:sz w:val="40"/>
          <w:szCs w:val="40"/>
          <w:lang w:val="en-GB"/>
        </w:rPr>
        <w:t>0</w:t>
      </w:r>
      <w:r>
        <w:rPr>
          <w:rFonts w:ascii="FiraCode-Retina" w:hAnsi="FiraCode-Retina" w:cs="FiraCode-Retina"/>
          <w:color w:val="C0C5CE"/>
          <w:kern w:val="0"/>
          <w:sz w:val="40"/>
          <w:szCs w:val="40"/>
          <w:lang w:val="en-GB"/>
        </w:rPr>
        <w:t>; j&lt;crke.length; j+=</w:t>
      </w:r>
      <w:r>
        <w:rPr>
          <w:rFonts w:ascii="FiraCode-Retina" w:hAnsi="FiraCode-Retina" w:cs="FiraCode-Retina"/>
          <w:color w:val="D18770"/>
          <w:kern w:val="0"/>
          <w:sz w:val="40"/>
          <w:szCs w:val="40"/>
          <w:lang w:val="en-GB"/>
        </w:rPr>
        <w:t>2</w:t>
      </w:r>
      <w:r>
        <w:rPr>
          <w:rFonts w:ascii="FiraCode-Retina" w:hAnsi="FiraCode-Retina" w:cs="FiraCode-Retina"/>
          <w:color w:val="C0C5CE"/>
          <w:kern w:val="0"/>
          <w:sz w:val="40"/>
          <w:szCs w:val="40"/>
          <w:lang w:val="en-GB"/>
        </w:rPr>
        <w:t>){</w:t>
      </w:r>
    </w:p>
    <w:p w14:paraId="479F373A" w14:textId="77777777" w:rsidR="00C36283" w:rsidRDefault="00C36283" w:rsidP="00C36283">
      <w:pPr>
        <w:autoSpaceDE w:val="0"/>
        <w:autoSpaceDN w:val="0"/>
        <w:adjustRightInd w:val="0"/>
        <w:spacing w:line="240" w:lineRule="auto"/>
        <w:ind w:left="4923" w:hanging="492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if</w:t>
      </w:r>
      <w:r>
        <w:rPr>
          <w:rFonts w:ascii="FiraCode-Retina" w:hAnsi="FiraCode-Retina" w:cs="FiraCode-Retina"/>
          <w:color w:val="C0C5CE"/>
          <w:kern w:val="0"/>
          <w:sz w:val="40"/>
          <w:szCs w:val="40"/>
          <w:lang w:val="en-GB"/>
        </w:rPr>
        <w:t>(tab[i] == crke[j]){</w:t>
      </w:r>
    </w:p>
    <w:p w14:paraId="421685E9" w14:textId="77777777" w:rsidR="00C36283" w:rsidRDefault="00C36283" w:rsidP="00C36283">
      <w:pPr>
        <w:autoSpaceDE w:val="0"/>
        <w:autoSpaceDN w:val="0"/>
        <w:adjustRightInd w:val="0"/>
        <w:spacing w:line="240" w:lineRule="auto"/>
        <w:ind w:left="5907" w:hanging="5908"/>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n_tab[i]+=</w:t>
      </w:r>
      <w:r>
        <w:rPr>
          <w:rFonts w:ascii="FiraCode-Retina" w:hAnsi="FiraCode-Retina" w:cs="FiraCode-Retina"/>
          <w:color w:val="D18770"/>
          <w:kern w:val="0"/>
          <w:sz w:val="40"/>
          <w:szCs w:val="40"/>
          <w:lang w:val="en-GB"/>
        </w:rPr>
        <w:t>1</w:t>
      </w:r>
      <w:r>
        <w:rPr>
          <w:rFonts w:ascii="FiraCode-Retina" w:hAnsi="FiraCode-Retina" w:cs="FiraCode-Retina"/>
          <w:color w:val="C0C5CE"/>
          <w:kern w:val="0"/>
          <w:sz w:val="40"/>
          <w:szCs w:val="40"/>
          <w:lang w:val="en-GB"/>
        </w:rPr>
        <w:t>;</w:t>
      </w:r>
    </w:p>
    <w:p w14:paraId="751C0D50" w14:textId="77777777" w:rsidR="00C36283" w:rsidRDefault="00C36283" w:rsidP="00C36283">
      <w:pPr>
        <w:autoSpaceDE w:val="0"/>
        <w:autoSpaceDN w:val="0"/>
        <w:adjustRightInd w:val="0"/>
        <w:spacing w:line="240" w:lineRule="auto"/>
        <w:ind w:left="5907" w:hanging="5908"/>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lastRenderedPageBreak/>
        <w:t xml:space="preserve">                    </w:t>
      </w:r>
      <w:r>
        <w:rPr>
          <w:rFonts w:ascii="FiraCode-Bold" w:hAnsi="FiraCode-Bold" w:cs="FiraCode-Bold"/>
          <w:b/>
          <w:bCs/>
          <w:color w:val="C9538C"/>
          <w:kern w:val="0"/>
          <w:sz w:val="40"/>
          <w:szCs w:val="40"/>
          <w:lang w:val="en-GB"/>
        </w:rPr>
        <w:t>break</w:t>
      </w:r>
      <w:r>
        <w:rPr>
          <w:rFonts w:ascii="FiraCode-Retina" w:hAnsi="FiraCode-Retina" w:cs="FiraCode-Retina"/>
          <w:color w:val="C0C5CE"/>
          <w:kern w:val="0"/>
          <w:sz w:val="40"/>
          <w:szCs w:val="40"/>
          <w:lang w:val="en-GB"/>
        </w:rPr>
        <w:t>;</w:t>
      </w:r>
    </w:p>
    <w:p w14:paraId="5037B5D1" w14:textId="77777777" w:rsidR="00C36283" w:rsidRDefault="00C36283" w:rsidP="00C36283">
      <w:pPr>
        <w:autoSpaceDE w:val="0"/>
        <w:autoSpaceDN w:val="0"/>
        <w:adjustRightInd w:val="0"/>
        <w:spacing w:line="240" w:lineRule="auto"/>
        <w:ind w:left="4923" w:hanging="492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p>
    <w:p w14:paraId="0446E13B" w14:textId="77777777" w:rsidR="00C36283" w:rsidRDefault="00C36283" w:rsidP="00C36283">
      <w:pPr>
        <w:autoSpaceDE w:val="0"/>
        <w:autoSpaceDN w:val="0"/>
        <w:adjustRightInd w:val="0"/>
        <w:spacing w:line="240" w:lineRule="auto"/>
        <w:ind w:left="4923" w:hanging="492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else</w:t>
      </w: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if</w:t>
      </w:r>
      <w:r>
        <w:rPr>
          <w:rFonts w:ascii="FiraCode-Retina" w:hAnsi="FiraCode-Retina" w:cs="FiraCode-Retina"/>
          <w:color w:val="C0C5CE"/>
          <w:kern w:val="0"/>
          <w:sz w:val="40"/>
          <w:szCs w:val="40"/>
          <w:lang w:val="en-GB"/>
        </w:rPr>
        <w:t xml:space="preserve"> (tab[i] == crke[j+</w:t>
      </w:r>
      <w:r>
        <w:rPr>
          <w:rFonts w:ascii="FiraCode-Retina" w:hAnsi="FiraCode-Retina" w:cs="FiraCode-Retina"/>
          <w:color w:val="D18770"/>
          <w:kern w:val="0"/>
          <w:sz w:val="40"/>
          <w:szCs w:val="40"/>
          <w:lang w:val="en-GB"/>
        </w:rPr>
        <w:t>1</w:t>
      </w:r>
      <w:r>
        <w:rPr>
          <w:rFonts w:ascii="FiraCode-Retina" w:hAnsi="FiraCode-Retina" w:cs="FiraCode-Retina"/>
          <w:color w:val="C0C5CE"/>
          <w:kern w:val="0"/>
          <w:sz w:val="40"/>
          <w:szCs w:val="40"/>
          <w:lang w:val="en-GB"/>
        </w:rPr>
        <w:t>]){</w:t>
      </w:r>
    </w:p>
    <w:p w14:paraId="2E3B40CB" w14:textId="77777777" w:rsidR="00C36283" w:rsidRDefault="00C36283" w:rsidP="00C36283">
      <w:pPr>
        <w:autoSpaceDE w:val="0"/>
        <w:autoSpaceDN w:val="0"/>
        <w:adjustRightInd w:val="0"/>
        <w:spacing w:line="240" w:lineRule="auto"/>
        <w:ind w:left="5907" w:hanging="5908"/>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n_tab[i+</w:t>
      </w:r>
      <w:r>
        <w:rPr>
          <w:rFonts w:ascii="FiraCode-Retina" w:hAnsi="FiraCode-Retina" w:cs="FiraCode-Retina"/>
          <w:color w:val="D18770"/>
          <w:kern w:val="0"/>
          <w:sz w:val="40"/>
          <w:szCs w:val="40"/>
          <w:lang w:val="en-GB"/>
        </w:rPr>
        <w:t>1</w:t>
      </w:r>
      <w:r>
        <w:rPr>
          <w:rFonts w:ascii="FiraCode-Retina" w:hAnsi="FiraCode-Retina" w:cs="FiraCode-Retina"/>
          <w:color w:val="C0C5CE"/>
          <w:kern w:val="0"/>
          <w:sz w:val="40"/>
          <w:szCs w:val="40"/>
          <w:lang w:val="en-GB"/>
        </w:rPr>
        <w:t>]+=</w:t>
      </w:r>
      <w:r>
        <w:rPr>
          <w:rFonts w:ascii="FiraCode-Retina" w:hAnsi="FiraCode-Retina" w:cs="FiraCode-Retina"/>
          <w:color w:val="D18770"/>
          <w:kern w:val="0"/>
          <w:sz w:val="40"/>
          <w:szCs w:val="40"/>
          <w:lang w:val="en-GB"/>
        </w:rPr>
        <w:t>1</w:t>
      </w:r>
      <w:r>
        <w:rPr>
          <w:rFonts w:ascii="FiraCode-Retina" w:hAnsi="FiraCode-Retina" w:cs="FiraCode-Retina"/>
          <w:color w:val="C0C5CE"/>
          <w:kern w:val="0"/>
          <w:sz w:val="40"/>
          <w:szCs w:val="40"/>
          <w:lang w:val="en-GB"/>
        </w:rPr>
        <w:t>;</w:t>
      </w:r>
    </w:p>
    <w:p w14:paraId="3231739A" w14:textId="77777777" w:rsidR="00C36283" w:rsidRDefault="00C36283" w:rsidP="00C36283">
      <w:pPr>
        <w:autoSpaceDE w:val="0"/>
        <w:autoSpaceDN w:val="0"/>
        <w:adjustRightInd w:val="0"/>
        <w:spacing w:line="240" w:lineRule="auto"/>
        <w:ind w:left="5907" w:hanging="5908"/>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break</w:t>
      </w:r>
      <w:r>
        <w:rPr>
          <w:rFonts w:ascii="FiraCode-Retina" w:hAnsi="FiraCode-Retina" w:cs="FiraCode-Retina"/>
          <w:color w:val="C0C5CE"/>
          <w:kern w:val="0"/>
          <w:sz w:val="40"/>
          <w:szCs w:val="40"/>
          <w:lang w:val="en-GB"/>
        </w:rPr>
        <w:t>;</w:t>
      </w:r>
    </w:p>
    <w:p w14:paraId="2E2CBC34" w14:textId="77777777" w:rsidR="00C36283" w:rsidRDefault="00C36283" w:rsidP="00C36283">
      <w:pPr>
        <w:autoSpaceDE w:val="0"/>
        <w:autoSpaceDN w:val="0"/>
        <w:adjustRightInd w:val="0"/>
        <w:spacing w:line="240" w:lineRule="auto"/>
        <w:ind w:left="4923" w:hanging="492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p>
    <w:p w14:paraId="053CE7E4" w14:textId="77777777" w:rsidR="00C36283" w:rsidRDefault="00C36283" w:rsidP="00C36283">
      <w:pPr>
        <w:autoSpaceDE w:val="0"/>
        <w:autoSpaceDN w:val="0"/>
        <w:adjustRightInd w:val="0"/>
        <w:spacing w:line="240" w:lineRule="auto"/>
        <w:ind w:left="3938" w:right="4000" w:hanging="3939"/>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p>
    <w:p w14:paraId="0C98D6DF" w14:textId="77777777" w:rsidR="00C36283" w:rsidRDefault="00C36283" w:rsidP="00C36283">
      <w:pPr>
        <w:autoSpaceDE w:val="0"/>
        <w:autoSpaceDN w:val="0"/>
        <w:adjustRightInd w:val="0"/>
        <w:spacing w:line="240" w:lineRule="auto"/>
        <w:ind w:left="2953"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p>
    <w:p w14:paraId="5E77CF99" w14:textId="77777777" w:rsidR="00C36283" w:rsidRDefault="00C36283" w:rsidP="00C36283">
      <w:pPr>
        <w:autoSpaceDE w:val="0"/>
        <w:autoSpaceDN w:val="0"/>
        <w:adjustRightInd w:val="0"/>
        <w:spacing w:line="240" w:lineRule="auto"/>
        <w:ind w:left="2953" w:right="4000" w:hanging="2954"/>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r>
        <w:rPr>
          <w:rFonts w:ascii="FiraCode-Bold" w:hAnsi="FiraCode-Bold" w:cs="FiraCode-Bold"/>
          <w:b/>
          <w:bCs/>
          <w:color w:val="C9538C"/>
          <w:kern w:val="0"/>
          <w:sz w:val="40"/>
          <w:szCs w:val="40"/>
          <w:lang w:val="en-GB"/>
        </w:rPr>
        <w:t>return</w:t>
      </w:r>
      <w:r>
        <w:rPr>
          <w:rFonts w:ascii="FiraCode-Retina" w:hAnsi="FiraCode-Retina" w:cs="FiraCode-Retina"/>
          <w:color w:val="C0C5CE"/>
          <w:kern w:val="0"/>
          <w:sz w:val="40"/>
          <w:szCs w:val="40"/>
          <w:lang w:val="en-GB"/>
        </w:rPr>
        <w:t xml:space="preserve"> n_tab;</w:t>
      </w:r>
    </w:p>
    <w:p w14:paraId="35640F54" w14:textId="77777777" w:rsidR="00C36283" w:rsidRDefault="00C36283" w:rsidP="00C36283">
      <w:pPr>
        <w:autoSpaceDE w:val="0"/>
        <w:autoSpaceDN w:val="0"/>
        <w:adjustRightInd w:val="0"/>
        <w:spacing w:line="240" w:lineRule="auto"/>
        <w:ind w:left="1969" w:right="4000" w:hanging="1970"/>
        <w:rPr>
          <w:rFonts w:ascii="FiraCode-Retina" w:hAnsi="FiraCode-Retina" w:cs="FiraCode-Retina"/>
          <w:color w:val="C0C5CE"/>
          <w:kern w:val="0"/>
          <w:sz w:val="40"/>
          <w:szCs w:val="40"/>
          <w:lang w:val="en-GB"/>
        </w:rPr>
      </w:pPr>
      <w:r>
        <w:rPr>
          <w:rFonts w:ascii="FiraCode-Retina" w:hAnsi="FiraCode-Retina" w:cs="FiraCode-Retina"/>
          <w:color w:val="C0C5CE"/>
          <w:kern w:val="0"/>
          <w:sz w:val="40"/>
          <w:szCs w:val="40"/>
          <w:lang w:val="en-GB"/>
        </w:rPr>
        <w:t xml:space="preserve">    }</w:t>
      </w:r>
    </w:p>
    <w:p w14:paraId="75784342" w14:textId="5AACCED3" w:rsidR="00C36283" w:rsidRPr="00C36283" w:rsidRDefault="00C36283" w:rsidP="00C36283">
      <w:pPr>
        <w:ind w:firstLine="0"/>
        <w:rPr>
          <w:rFonts w:cstheme="minorHAnsi"/>
          <w:sz w:val="21"/>
          <w:szCs w:val="21"/>
        </w:rPr>
      </w:pPr>
      <w:r>
        <w:rPr>
          <w:rFonts w:ascii="FiraCode-Retina" w:hAnsi="FiraCode-Retina" w:cs="FiraCode-Retina"/>
          <w:color w:val="C0C5CE"/>
          <w:kern w:val="0"/>
          <w:sz w:val="40"/>
          <w:szCs w:val="40"/>
          <w:lang w:val="en-GB"/>
        </w:rPr>
        <w:t>}</w:t>
      </w:r>
    </w:p>
    <w:sectPr w:rsidR="00C36283" w:rsidRPr="00C36283" w:rsidSect="002347E8">
      <w:headerReference w:type="default" r:id="rId8"/>
      <w:headerReference w:type="first" r:id="rId9"/>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F57F5E" w14:textId="77777777" w:rsidR="002B49C1" w:rsidRDefault="002B49C1">
      <w:pPr>
        <w:spacing w:line="240" w:lineRule="auto"/>
      </w:pPr>
      <w:r>
        <w:separator/>
      </w:r>
    </w:p>
    <w:p w14:paraId="15243FA6" w14:textId="77777777" w:rsidR="002B49C1" w:rsidRDefault="002B49C1"/>
  </w:endnote>
  <w:endnote w:type="continuationSeparator" w:id="0">
    <w:p w14:paraId="68E0A539" w14:textId="77777777" w:rsidR="002B49C1" w:rsidRDefault="002B49C1">
      <w:pPr>
        <w:spacing w:line="240" w:lineRule="auto"/>
      </w:pPr>
      <w:r>
        <w:continuationSeparator/>
      </w:r>
    </w:p>
    <w:p w14:paraId="0D2F6549" w14:textId="77777777" w:rsidR="002B49C1" w:rsidRDefault="002B49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EE"/>
    <w:family w:val="modern"/>
    <w:pitch w:val="fixed"/>
    <w:sig w:usb0="E10006FF" w:usb1="4000FCFF" w:usb2="00000009" w:usb3="00000000" w:csb0="0000019F" w:csb1="00000000"/>
  </w:font>
  <w:font w:name="Calibri">
    <w:panose1 w:val="020F0502020204030204"/>
    <w:charset w:val="EE"/>
    <w:family w:val="swiss"/>
    <w:pitch w:val="variable"/>
    <w:sig w:usb0="E4002EFF" w:usb1="C200247B" w:usb2="00000009" w:usb3="00000000" w:csb0="000001FF" w:csb1="00000000"/>
  </w:font>
  <w:font w:name="FiraCode-Bold">
    <w:altName w:val="Calibri"/>
    <w:panose1 w:val="020B0604020202020204"/>
    <w:charset w:val="00"/>
    <w:family w:val="auto"/>
    <w:notTrueType/>
    <w:pitch w:val="default"/>
    <w:sig w:usb0="00000003" w:usb1="00000000" w:usb2="00000000" w:usb3="00000000" w:csb0="00000001" w:csb1="00000000"/>
  </w:font>
  <w:font w:name="FiraCode-Retina">
    <w:altName w:val="Calibri"/>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4B848F" w14:textId="77777777" w:rsidR="002B49C1" w:rsidRDefault="002B49C1">
      <w:pPr>
        <w:spacing w:line="240" w:lineRule="auto"/>
      </w:pPr>
      <w:r>
        <w:separator/>
      </w:r>
    </w:p>
    <w:p w14:paraId="5C291D11" w14:textId="77777777" w:rsidR="002B49C1" w:rsidRDefault="002B49C1"/>
  </w:footnote>
  <w:footnote w:type="continuationSeparator" w:id="0">
    <w:p w14:paraId="1449094E" w14:textId="77777777" w:rsidR="002B49C1" w:rsidRDefault="002B49C1">
      <w:pPr>
        <w:spacing w:line="240" w:lineRule="auto"/>
      </w:pPr>
      <w:r>
        <w:continuationSeparator/>
      </w:r>
    </w:p>
    <w:p w14:paraId="50F6C369" w14:textId="77777777" w:rsidR="002B49C1" w:rsidRDefault="002B49C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A9D762" w14:textId="7EC8E8EF" w:rsidR="00E81978" w:rsidRDefault="0025668B">
    <w:pPr>
      <w:pStyle w:val="Header"/>
    </w:pPr>
    <w:r>
      <w:rPr>
        <w:rStyle w:val="Strong"/>
      </w:rPr>
      <w:t xml:space="preserve">poročilo </w:t>
    </w:r>
    <w:r w:rsidR="00C36283">
      <w:rPr>
        <w:rStyle w:val="Strong"/>
      </w:rPr>
      <w:t>11</w:t>
    </w:r>
    <w:r>
      <w:rPr>
        <w:rStyle w:val="Strong"/>
      </w:rPr>
      <w:t>_lav03_vaja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4DFC7F" w14:textId="513D2383" w:rsidR="00E81978" w:rsidRDefault="0025668B">
    <w:pPr>
      <w:pStyle w:val="Header"/>
      <w:rPr>
        <w:rStyle w:val="Strong"/>
      </w:rPr>
    </w:pPr>
    <w:r>
      <w:rPr>
        <w:lang w:bidi="sl-SI"/>
      </w:rPr>
      <w:t xml:space="preserve">Poročilo </w:t>
    </w:r>
    <w:r w:rsidR="00C36283">
      <w:rPr>
        <w:lang w:bidi="sl-SI"/>
      </w:rPr>
      <w:t>11</w:t>
    </w:r>
    <w:r>
      <w:rPr>
        <w:lang w:bidi="sl-SI"/>
      </w:rPr>
      <w:t>_lav0</w:t>
    </w:r>
    <w:r w:rsidR="00D54955">
      <w:rPr>
        <w:lang w:bidi="sl-SI"/>
      </w:rPr>
      <w:t>3</w:t>
    </w:r>
    <w:r>
      <w:rPr>
        <w:lang w:bidi="sl-SI"/>
      </w:rPr>
      <w:t>_vaja</w:t>
    </w:r>
    <w:r w:rsidR="005D3A03">
      <w:rPr>
        <w:rStyle w:val="Strong"/>
        <w:lang w:bidi="sl-SI"/>
      </w:rPr>
      <w:ptab w:relativeTo="margin" w:alignment="right" w:leader="none"/>
    </w:r>
    <w:r w:rsidR="005D3A03">
      <w:rPr>
        <w:rStyle w:val="Strong"/>
        <w:lang w:bidi="sl-SI"/>
      </w:rPr>
      <w:fldChar w:fldCharType="begin"/>
    </w:r>
    <w:r w:rsidR="005D3A03">
      <w:rPr>
        <w:rStyle w:val="Strong"/>
        <w:lang w:bidi="sl-SI"/>
      </w:rPr>
      <w:instrText xml:space="preserve"> PAGE   \* MERGEFORMAT </w:instrText>
    </w:r>
    <w:r w:rsidR="005D3A03">
      <w:rPr>
        <w:rStyle w:val="Strong"/>
        <w:lang w:bidi="sl-SI"/>
      </w:rPr>
      <w:fldChar w:fldCharType="separate"/>
    </w:r>
    <w:r w:rsidR="000D3F41">
      <w:rPr>
        <w:rStyle w:val="Strong"/>
        <w:noProof/>
        <w:lang w:bidi="sl-SI"/>
      </w:rPr>
      <w:t>1</w:t>
    </w:r>
    <w:r w:rsidR="005D3A03">
      <w:rPr>
        <w:rStyle w:val="Strong"/>
        <w:noProof/>
        <w:lang w:bidi="sl-SI"/>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7747834"/>
    <w:multiLevelType w:val="hybridMultilevel"/>
    <w:tmpl w:val="8A74EA1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1" w15:restartNumberingAfterBreak="0">
    <w:nsid w:val="19A44EC1"/>
    <w:multiLevelType w:val="hybridMultilevel"/>
    <w:tmpl w:val="9F96BD42"/>
    <w:lvl w:ilvl="0" w:tplc="04240017">
      <w:start w:val="1"/>
      <w:numFmt w:val="lowerLetter"/>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2" w15:restartNumberingAfterBreak="0">
    <w:nsid w:val="446A4979"/>
    <w:multiLevelType w:val="multilevel"/>
    <w:tmpl w:val="CB40CC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6D47F18"/>
    <w:multiLevelType w:val="hybridMultilevel"/>
    <w:tmpl w:val="3C4A30B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4" w15:restartNumberingAfterBreak="0">
    <w:nsid w:val="4A5A1099"/>
    <w:multiLevelType w:val="multilevel"/>
    <w:tmpl w:val="4268E1E0"/>
    <w:lvl w:ilvl="0">
      <w:start w:val="1"/>
      <w:numFmt w:val="upperRoman"/>
      <w:lvlText w:val="Članek %1."/>
      <w:lvlJc w:val="left"/>
      <w:pPr>
        <w:ind w:left="0" w:firstLine="0"/>
      </w:pPr>
    </w:lvl>
    <w:lvl w:ilvl="1">
      <w:start w:val="1"/>
      <w:numFmt w:val="decimalZero"/>
      <w:isLgl/>
      <w:lvlText w:val="Razdelek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4E8C13D7"/>
    <w:multiLevelType w:val="multilevel"/>
    <w:tmpl w:val="A70871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8E17DA9"/>
    <w:multiLevelType w:val="hybridMultilevel"/>
    <w:tmpl w:val="65BE9832"/>
    <w:lvl w:ilvl="0" w:tplc="FC528D20">
      <w:start w:val="1"/>
      <w:numFmt w:val="lowerLetter"/>
      <w:lvlText w:val="%1)"/>
      <w:lvlJc w:val="left"/>
      <w:pPr>
        <w:ind w:left="1800" w:hanging="360"/>
      </w:pPr>
      <w:rPr>
        <w:rFonts w:hint="default"/>
      </w:rPr>
    </w:lvl>
    <w:lvl w:ilvl="1" w:tplc="04240019" w:tentative="1">
      <w:start w:val="1"/>
      <w:numFmt w:val="lowerLetter"/>
      <w:lvlText w:val="%2."/>
      <w:lvlJc w:val="left"/>
      <w:pPr>
        <w:ind w:left="2520" w:hanging="360"/>
      </w:pPr>
    </w:lvl>
    <w:lvl w:ilvl="2" w:tplc="0424001B" w:tentative="1">
      <w:start w:val="1"/>
      <w:numFmt w:val="lowerRoman"/>
      <w:lvlText w:val="%3."/>
      <w:lvlJc w:val="right"/>
      <w:pPr>
        <w:ind w:left="3240" w:hanging="180"/>
      </w:pPr>
    </w:lvl>
    <w:lvl w:ilvl="3" w:tplc="0424000F" w:tentative="1">
      <w:start w:val="1"/>
      <w:numFmt w:val="decimal"/>
      <w:lvlText w:val="%4."/>
      <w:lvlJc w:val="left"/>
      <w:pPr>
        <w:ind w:left="3960" w:hanging="360"/>
      </w:pPr>
    </w:lvl>
    <w:lvl w:ilvl="4" w:tplc="04240019" w:tentative="1">
      <w:start w:val="1"/>
      <w:numFmt w:val="lowerLetter"/>
      <w:lvlText w:val="%5."/>
      <w:lvlJc w:val="left"/>
      <w:pPr>
        <w:ind w:left="4680" w:hanging="360"/>
      </w:pPr>
    </w:lvl>
    <w:lvl w:ilvl="5" w:tplc="0424001B" w:tentative="1">
      <w:start w:val="1"/>
      <w:numFmt w:val="lowerRoman"/>
      <w:lvlText w:val="%6."/>
      <w:lvlJc w:val="right"/>
      <w:pPr>
        <w:ind w:left="5400" w:hanging="180"/>
      </w:pPr>
    </w:lvl>
    <w:lvl w:ilvl="6" w:tplc="0424000F" w:tentative="1">
      <w:start w:val="1"/>
      <w:numFmt w:val="decimal"/>
      <w:lvlText w:val="%7."/>
      <w:lvlJc w:val="left"/>
      <w:pPr>
        <w:ind w:left="6120" w:hanging="360"/>
      </w:pPr>
    </w:lvl>
    <w:lvl w:ilvl="7" w:tplc="04240019" w:tentative="1">
      <w:start w:val="1"/>
      <w:numFmt w:val="lowerLetter"/>
      <w:lvlText w:val="%8."/>
      <w:lvlJc w:val="left"/>
      <w:pPr>
        <w:ind w:left="6840" w:hanging="360"/>
      </w:pPr>
    </w:lvl>
    <w:lvl w:ilvl="8" w:tplc="0424001B" w:tentative="1">
      <w:start w:val="1"/>
      <w:numFmt w:val="lowerRoman"/>
      <w:lvlText w:val="%9."/>
      <w:lvlJc w:val="right"/>
      <w:pPr>
        <w:ind w:left="7560" w:hanging="180"/>
      </w:pPr>
    </w:lvl>
  </w:abstractNum>
  <w:abstractNum w:abstractNumId="18" w15:restartNumberingAfterBreak="0">
    <w:nsid w:val="6D702056"/>
    <w:multiLevelType w:val="multilevel"/>
    <w:tmpl w:val="04090023"/>
    <w:lvl w:ilvl="0">
      <w:start w:val="1"/>
      <w:numFmt w:val="upperRoman"/>
      <w:lvlText w:val="Člen %1."/>
      <w:lvlJc w:val="left"/>
      <w:pPr>
        <w:ind w:left="0" w:firstLine="0"/>
      </w:pPr>
    </w:lvl>
    <w:lvl w:ilvl="1">
      <w:start w:val="1"/>
      <w:numFmt w:val="decimalZero"/>
      <w:isLgl/>
      <w:lvlText w:val="Razdelek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3060732"/>
    <w:multiLevelType w:val="hybridMultilevel"/>
    <w:tmpl w:val="CC3A47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A00208"/>
    <w:multiLevelType w:val="hybridMultilevel"/>
    <w:tmpl w:val="AD6C727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16cid:durableId="843977809">
    <w:abstractNumId w:val="9"/>
  </w:num>
  <w:num w:numId="2" w16cid:durableId="1783115001">
    <w:abstractNumId w:val="7"/>
  </w:num>
  <w:num w:numId="3" w16cid:durableId="30228844">
    <w:abstractNumId w:val="6"/>
  </w:num>
  <w:num w:numId="4" w16cid:durableId="1161114493">
    <w:abstractNumId w:val="5"/>
  </w:num>
  <w:num w:numId="5" w16cid:durableId="1830517418">
    <w:abstractNumId w:val="4"/>
  </w:num>
  <w:num w:numId="6" w16cid:durableId="1251892403">
    <w:abstractNumId w:val="8"/>
  </w:num>
  <w:num w:numId="7" w16cid:durableId="1605764653">
    <w:abstractNumId w:val="3"/>
  </w:num>
  <w:num w:numId="8" w16cid:durableId="679544738">
    <w:abstractNumId w:val="2"/>
  </w:num>
  <w:num w:numId="9" w16cid:durableId="943654078">
    <w:abstractNumId w:val="1"/>
  </w:num>
  <w:num w:numId="10" w16cid:durableId="1046101076">
    <w:abstractNumId w:val="0"/>
  </w:num>
  <w:num w:numId="11" w16cid:durableId="540749625">
    <w:abstractNumId w:val="9"/>
    <w:lvlOverride w:ilvl="0">
      <w:startOverride w:val="1"/>
    </w:lvlOverride>
  </w:num>
  <w:num w:numId="12" w16cid:durableId="319505245">
    <w:abstractNumId w:val="19"/>
  </w:num>
  <w:num w:numId="13" w16cid:durableId="1604605361">
    <w:abstractNumId w:val="16"/>
  </w:num>
  <w:num w:numId="14" w16cid:durableId="562300273">
    <w:abstractNumId w:val="14"/>
  </w:num>
  <w:num w:numId="15" w16cid:durableId="2021731533">
    <w:abstractNumId w:val="18"/>
  </w:num>
  <w:num w:numId="16" w16cid:durableId="1860463845">
    <w:abstractNumId w:val="12"/>
  </w:num>
  <w:num w:numId="17" w16cid:durableId="46224545">
    <w:abstractNumId w:val="15"/>
  </w:num>
  <w:num w:numId="18" w16cid:durableId="1242956065">
    <w:abstractNumId w:val="17"/>
  </w:num>
  <w:num w:numId="19" w16cid:durableId="804858793">
    <w:abstractNumId w:val="11"/>
  </w:num>
  <w:num w:numId="20" w16cid:durableId="1870947653">
    <w:abstractNumId w:val="13"/>
  </w:num>
  <w:num w:numId="21" w16cid:durableId="2039816607">
    <w:abstractNumId w:val="20"/>
  </w:num>
  <w:num w:numId="22" w16cid:durableId="529804387">
    <w:abstractNumId w:val="10"/>
  </w:num>
  <w:num w:numId="23" w16cid:durableId="13345005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5"/>
  <w:attachedTemplate r:id="rId1"/>
  <w:defaultTabStop w:val="720"/>
  <w:hyphenationZone w:val="425"/>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68B"/>
    <w:rsid w:val="00050559"/>
    <w:rsid w:val="00051EA4"/>
    <w:rsid w:val="00057DD8"/>
    <w:rsid w:val="000B375C"/>
    <w:rsid w:val="000D3F41"/>
    <w:rsid w:val="001520E7"/>
    <w:rsid w:val="00154F2D"/>
    <w:rsid w:val="001A3213"/>
    <w:rsid w:val="001A64A0"/>
    <w:rsid w:val="001C4ED5"/>
    <w:rsid w:val="001C5EC4"/>
    <w:rsid w:val="001F021B"/>
    <w:rsid w:val="00215FAB"/>
    <w:rsid w:val="00226ED1"/>
    <w:rsid w:val="002347E8"/>
    <w:rsid w:val="00256271"/>
    <w:rsid w:val="0025668B"/>
    <w:rsid w:val="00267B67"/>
    <w:rsid w:val="002B49C1"/>
    <w:rsid w:val="00346382"/>
    <w:rsid w:val="00355DCA"/>
    <w:rsid w:val="003C1BED"/>
    <w:rsid w:val="00420494"/>
    <w:rsid w:val="00497BC7"/>
    <w:rsid w:val="004E21AF"/>
    <w:rsid w:val="00551A02"/>
    <w:rsid w:val="005534FA"/>
    <w:rsid w:val="00565F3F"/>
    <w:rsid w:val="005D3A03"/>
    <w:rsid w:val="005E3EAA"/>
    <w:rsid w:val="006058E0"/>
    <w:rsid w:val="00637473"/>
    <w:rsid w:val="006816C8"/>
    <w:rsid w:val="00687202"/>
    <w:rsid w:val="006B6A35"/>
    <w:rsid w:val="006D68AD"/>
    <w:rsid w:val="00716F86"/>
    <w:rsid w:val="00746AD2"/>
    <w:rsid w:val="00757C25"/>
    <w:rsid w:val="00786D8B"/>
    <w:rsid w:val="008002C0"/>
    <w:rsid w:val="00830316"/>
    <w:rsid w:val="00841B67"/>
    <w:rsid w:val="00874FD6"/>
    <w:rsid w:val="00884B13"/>
    <w:rsid w:val="008C0778"/>
    <w:rsid w:val="008C5323"/>
    <w:rsid w:val="00904B82"/>
    <w:rsid w:val="009236D0"/>
    <w:rsid w:val="0093037B"/>
    <w:rsid w:val="00961977"/>
    <w:rsid w:val="00984CEF"/>
    <w:rsid w:val="009A6A3B"/>
    <w:rsid w:val="00A23717"/>
    <w:rsid w:val="00AA7931"/>
    <w:rsid w:val="00B823AA"/>
    <w:rsid w:val="00B911CE"/>
    <w:rsid w:val="00BA0AFD"/>
    <w:rsid w:val="00BA45DB"/>
    <w:rsid w:val="00BB0A6D"/>
    <w:rsid w:val="00BD3CA9"/>
    <w:rsid w:val="00BF4184"/>
    <w:rsid w:val="00C0601E"/>
    <w:rsid w:val="00C31D30"/>
    <w:rsid w:val="00C36283"/>
    <w:rsid w:val="00CB2F9D"/>
    <w:rsid w:val="00CC3D10"/>
    <w:rsid w:val="00CC478F"/>
    <w:rsid w:val="00CD6E39"/>
    <w:rsid w:val="00CF6E91"/>
    <w:rsid w:val="00D111F2"/>
    <w:rsid w:val="00D11BB0"/>
    <w:rsid w:val="00D15520"/>
    <w:rsid w:val="00D45EC4"/>
    <w:rsid w:val="00D52E7B"/>
    <w:rsid w:val="00D54955"/>
    <w:rsid w:val="00D85B68"/>
    <w:rsid w:val="00D921F4"/>
    <w:rsid w:val="00E6004D"/>
    <w:rsid w:val="00E81978"/>
    <w:rsid w:val="00EA346A"/>
    <w:rsid w:val="00EB25A8"/>
    <w:rsid w:val="00F06762"/>
    <w:rsid w:val="00F379B7"/>
    <w:rsid w:val="00F525FA"/>
    <w:rsid w:val="00F72DC4"/>
    <w:rsid w:val="00F90BFC"/>
    <w:rsid w:val="00F91CAE"/>
    <w:rsid w:val="00FE6181"/>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D028ED"/>
  <w15:chartTrackingRefBased/>
  <w15:docId w15:val="{6D2D4E97-07A4-45C2-A521-068DA7726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sl-SI"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CAE"/>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slovodseka">
    <w:name w:val="Naslov odseka"/>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PoroiloAPA">
    <w:name w:val="Poročilo APA"/>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elaslika">
    <w:name w:val="Tabela/slika"/>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Naslov21">
    <w:name w:val="Naslov 21"/>
    <w:basedOn w:val="Normal"/>
    <w:uiPriority w:val="1"/>
    <w:qFormat/>
    <w:rsid w:val="00B823AA"/>
    <w:pPr>
      <w:ind w:firstLine="0"/>
      <w:jc w:val="center"/>
    </w:pPr>
  </w:style>
  <w:style w:type="character" w:styleId="Hyperlink">
    <w:name w:val="Hyperlink"/>
    <w:basedOn w:val="DefaultParagraphFont"/>
    <w:uiPriority w:val="99"/>
    <w:unhideWhenUsed/>
    <w:rsid w:val="00EA346A"/>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921912475">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rcj\AppData\Local\Microsoft\Office\16.0\DTS\sl-SI%7b289BD3E0-C9E1-49DF-980B-61C5E26C21E2%7d\%7bBCCA8AC9-5232-4125-9C25-910EC9EAC78B%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2E3D0BF72E345A49A431F820DC2FF01"/>
        <w:category>
          <w:name w:val="General"/>
          <w:gallery w:val="placeholder"/>
        </w:category>
        <w:types>
          <w:type w:val="bbPlcHdr"/>
        </w:types>
        <w:behaviors>
          <w:behavior w:val="content"/>
        </w:behaviors>
        <w:guid w:val="{16930622-179D-48DD-8A27-8B7ACA86E090}"/>
      </w:docPartPr>
      <w:docPartBody>
        <w:p w:rsidR="00B01066" w:rsidRDefault="00F50AE0">
          <w:pPr>
            <w:pStyle w:val="52E3D0BF72E345A49A431F820DC2FF01"/>
          </w:pPr>
          <w:r w:rsidRPr="00637473">
            <w:rPr>
              <w:lang w:bidi="sl-SI"/>
            </w:rPr>
            <w:t>[Naslov tukaj, do 12 besed, v eni ali dveh vrsticah]</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EE"/>
    <w:family w:val="modern"/>
    <w:pitch w:val="fixed"/>
    <w:sig w:usb0="E10006FF" w:usb1="4000FCFF" w:usb2="00000009" w:usb3="00000000" w:csb0="0000019F" w:csb1="00000000"/>
  </w:font>
  <w:font w:name="Calibri">
    <w:panose1 w:val="020F0502020204030204"/>
    <w:charset w:val="EE"/>
    <w:family w:val="swiss"/>
    <w:pitch w:val="variable"/>
    <w:sig w:usb0="E4002EFF" w:usb1="C200247B" w:usb2="00000009" w:usb3="00000000" w:csb0="000001FF" w:csb1="00000000"/>
  </w:font>
  <w:font w:name="FiraCode-Bold">
    <w:altName w:val="Calibri"/>
    <w:panose1 w:val="020B0604020202020204"/>
    <w:charset w:val="00"/>
    <w:family w:val="auto"/>
    <w:notTrueType/>
    <w:pitch w:val="default"/>
    <w:sig w:usb0="00000003" w:usb1="00000000" w:usb2="00000000" w:usb3="00000000" w:csb0="00000001" w:csb1="00000000"/>
  </w:font>
  <w:font w:name="FiraCode-Retina">
    <w:altName w:val="Calibri"/>
    <w:panose1 w:val="020B0604020202020204"/>
    <w:charset w:val="00"/>
    <w:family w:val="auto"/>
    <w:notTrueType/>
    <w:pitch w:val="default"/>
    <w:sig w:usb0="00000003" w:usb1="00000000" w:usb2="00000000" w:usb3="00000000" w:csb0="0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F39"/>
    <w:rsid w:val="00007D28"/>
    <w:rsid w:val="00050559"/>
    <w:rsid w:val="001C4ED5"/>
    <w:rsid w:val="00215FAB"/>
    <w:rsid w:val="00262F39"/>
    <w:rsid w:val="00590E1D"/>
    <w:rsid w:val="005D59EC"/>
    <w:rsid w:val="00671CE3"/>
    <w:rsid w:val="00746AD2"/>
    <w:rsid w:val="00781FC0"/>
    <w:rsid w:val="00786D8B"/>
    <w:rsid w:val="00961977"/>
    <w:rsid w:val="00AB5B15"/>
    <w:rsid w:val="00B01066"/>
    <w:rsid w:val="00B25144"/>
    <w:rsid w:val="00B911CE"/>
    <w:rsid w:val="00CC0143"/>
    <w:rsid w:val="00CC3D10"/>
    <w:rsid w:val="00D85D4B"/>
    <w:rsid w:val="00ED46BF"/>
    <w:rsid w:val="00F50AE0"/>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sl-SI" w:eastAsia="sl-SI"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E3D0BF72E345A49A431F820DC2FF01">
    <w:name w:val="52E3D0BF72E345A49A431F820DC2FF01"/>
  </w:style>
  <w:style w:type="character" w:styleId="Emphasis">
    <w:name w:val="Emphasis"/>
    <w:basedOn w:val="DefaultParagraphFont"/>
    <w:uiPriority w:val="4"/>
    <w:unhideWhenUsed/>
    <w:qFormat/>
    <w:rPr>
      <w:i/>
      <w:iC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Standard APA" Version="6">
  <b:Source>
    <b:Tag>Article</b:Tag>
    <b:SourceType>JournalArticle</b:SourceType>
    <b:Guid>{AD326347-9402-442A-A582-9DEA6CEFB259}</b:Guid>
    <b:Title>Naslov članka</b:Title>
    <b:Year>Leto</b:Year>
    <b:JournalName>Naslov dnevnika</b:JournalName>
    <b:Pages>Strani od–do</b:Pages>
    <b:Author>
      <b:Author>
        <b:NameList>
          <b:Person>
            <b:Last>Priimek</b:Last>
            <b:First>ime,</b:First>
            <b:Middle>drugo ime</b:Middle>
          </b:Person>
        </b:NameList>
      </b:Author>
    </b:Author>
    <b:RefOrder>1</b:RefOrder>
  </b:Source>
  <b:Source>
    <b:Tag>Last</b:Tag>
    <b:SourceType>Book</b:SourceType>
    <b:Guid>{0089E742-254D-4A6C-A65F-CB736B2AA11E}</b:Guid>
    <b:Title>Naslov knjige</b:Title>
    <b:Year>Leto</b:Year>
    <b:City>Mesto</b:City>
    <b:Publisher>Ime izdajatelja</b:Publisher>
    <b:Author>
      <b:Author>
        <b:NameList>
          <b:Person>
            <b:Last>Priimek</b:Last>
            <b:First>ime,</b:First>
            <b:Middle>drugo ime</b:Middle>
          </b:Person>
        </b:NameList>
      </b:Author>
    </b:Author>
    <b:RefOrder>2</b:RefOrder>
  </b:Source>
</b:Sources>
</file>

<file path=customXml/itemProps1.xml><?xml version="1.0" encoding="utf-8"?>
<ds:datastoreItem xmlns:ds="http://schemas.openxmlformats.org/officeDocument/2006/customXml" ds:itemID="{622B26F8-4F2A-474E-ADCF-BCA9B352D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C:\Users\pircj\AppData\Local\Microsoft\Office\16.0\DTS\sl-SI{289BD3E0-C9E1-49DF-980B-61C5E26C21E2}\{BCCA8AC9-5232-4125-9C25-910EC9EAC78B}tf03982351_win32.dotx</Template>
  <TotalTime>404</TotalTime>
  <Pages>19</Pages>
  <Words>2408</Words>
  <Characters>13730</Characters>
  <Application>Microsoft Office Word</Application>
  <DocSecurity>0</DocSecurity>
  <Lines>114</Lines>
  <Paragraphs>32</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Poročilo:</vt:lpstr>
      <vt:lpstr>Poročilo:</vt:lpstr>
    </vt:vector>
  </TitlesOfParts>
  <Company/>
  <LinksUpToDate>false</LinksUpToDate>
  <CharactersWithSpaces>16106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Poročilo:</dc:title>
  <dc:subject/>
  <dc:creator>Maja pirc jevsenak</dc:creator>
  <cp:keywords/>
  <dc:description/>
  <cp:lastModifiedBy>Maj Mohar (G3A)</cp:lastModifiedBy>
  <cp:revision>15</cp:revision>
  <dcterms:created xsi:type="dcterms:W3CDTF">2024-10-13T18:08:00Z</dcterms:created>
  <dcterms:modified xsi:type="dcterms:W3CDTF">2024-12-18T09:53:00Z</dcterms:modified>
</cp:coreProperties>
</file>