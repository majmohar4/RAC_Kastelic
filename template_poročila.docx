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80B6" w14:textId="5775C418" w:rsidR="00E81978" w:rsidRPr="00637473" w:rsidRDefault="00000000">
      <w:pPr>
        <w:pStyle w:val="Title"/>
      </w:pPr>
      <w:sdt>
        <w:sdtPr>
          <w:alias w:val="Naziv:"/>
          <w:tag w:val="Naziv:"/>
          <w:id w:val="726351117"/>
          <w:placeholder>
            <w:docPart w:val="52E3D0BF72E345A49A431F820DC2FF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5668B">
            <w:t>Poročilo:</w:t>
          </w:r>
        </w:sdtContent>
      </w:sdt>
    </w:p>
    <w:p w14:paraId="1EF2B217" w14:textId="4601BEB1" w:rsidR="00B823AA" w:rsidRPr="00637473" w:rsidRDefault="0025668B" w:rsidP="00B823AA">
      <w:pPr>
        <w:pStyle w:val="Naslov21"/>
      </w:pPr>
      <w:r>
        <w:t>O izvedeni vaji:</w:t>
      </w:r>
    </w:p>
    <w:p w14:paraId="5FA6EC74" w14:textId="0FD66527" w:rsidR="00E81978" w:rsidRPr="00637473" w:rsidRDefault="0025668B" w:rsidP="00B823AA">
      <w:pPr>
        <w:pStyle w:val="Naslov21"/>
      </w:pPr>
      <w:r>
        <w:t>0</w:t>
      </w:r>
      <w:r w:rsidR="00BA0AFD">
        <w:t>8</w:t>
      </w:r>
      <w:r>
        <w:t>_lav03_vaja</w:t>
      </w:r>
    </w:p>
    <w:p w14:paraId="21C9FEA7" w14:textId="767BD267" w:rsidR="00E81978" w:rsidRPr="00637473" w:rsidRDefault="0025668B">
      <w:pPr>
        <w:pStyle w:val="Title"/>
      </w:pPr>
      <w:r>
        <w:t>Laboratorijske vaje</w:t>
      </w:r>
    </w:p>
    <w:p w14:paraId="5D3AFE58" w14:textId="0B5645C3" w:rsidR="00E81978" w:rsidRDefault="0025668B" w:rsidP="00B823AA">
      <w:pPr>
        <w:pStyle w:val="Naslov21"/>
      </w:pPr>
      <w:r>
        <w:t xml:space="preserve">Vaja </w:t>
      </w:r>
      <w:r w:rsidR="00BA0AFD">
        <w:t>8</w:t>
      </w:r>
    </w:p>
    <w:p w14:paraId="3351DA1C" w14:textId="5DB4994E" w:rsidR="0025668B" w:rsidRDefault="00D54955" w:rsidP="00B823AA">
      <w:pPr>
        <w:pStyle w:val="Naslov21"/>
      </w:pPr>
      <w:r>
        <w:t>Maj Mohar</w:t>
      </w:r>
      <w:r w:rsidR="00EA346A">
        <w:t>, G3A</w:t>
      </w:r>
    </w:p>
    <w:p w14:paraId="2BE70EA4" w14:textId="7065BFAB" w:rsidR="0025668B" w:rsidRPr="00637473" w:rsidRDefault="0025668B" w:rsidP="00B823AA">
      <w:pPr>
        <w:pStyle w:val="Naslov21"/>
      </w:pPr>
      <w:r>
        <w:t xml:space="preserve">Ljubljana, </w:t>
      </w:r>
      <w:r w:rsidR="00D54955">
        <w:t>november</w:t>
      </w:r>
      <w:r>
        <w:t xml:space="preserve"> 2024</w:t>
      </w:r>
    </w:p>
    <w:p w14:paraId="2FA8876D" w14:textId="77777777" w:rsidR="0025668B" w:rsidRDefault="0025668B" w:rsidP="0025668B">
      <w:pPr>
        <w:spacing w:after="200" w:line="276" w:lineRule="auto"/>
        <w:ind w:firstLine="0"/>
        <w:rPr>
          <w:rFonts w:ascii="Calibri" w:eastAsia="Calibri" w:hAnsi="Calibri" w:cs="Calibri"/>
          <w:b/>
          <w:sz w:val="28"/>
        </w:rPr>
      </w:pPr>
    </w:p>
    <w:p w14:paraId="45BC91F6" w14:textId="46898947" w:rsidR="004E21AF" w:rsidRPr="00D45EC4" w:rsidRDefault="004E21AF" w:rsidP="00904B82">
      <w:pPr>
        <w:ind w:firstLine="0"/>
        <w:rPr>
          <w:rFonts w:ascii="Courier New" w:hAnsi="Courier New" w:cs="Courier New"/>
          <w:sz w:val="21"/>
          <w:szCs w:val="21"/>
        </w:rPr>
      </w:pPr>
    </w:p>
    <w:sectPr w:rsidR="004E21AF" w:rsidRPr="00D45EC4" w:rsidSect="002347E8">
      <w:headerReference w:type="default" r:id="rId8"/>
      <w:headerReference w:type="first" r:id="rId9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938A6" w14:textId="77777777" w:rsidR="001F021B" w:rsidRDefault="001F021B">
      <w:pPr>
        <w:spacing w:line="240" w:lineRule="auto"/>
      </w:pPr>
      <w:r>
        <w:separator/>
      </w:r>
    </w:p>
    <w:p w14:paraId="27DEDA40" w14:textId="77777777" w:rsidR="001F021B" w:rsidRDefault="001F021B"/>
  </w:endnote>
  <w:endnote w:type="continuationSeparator" w:id="0">
    <w:p w14:paraId="3DC98A7E" w14:textId="77777777" w:rsidR="001F021B" w:rsidRDefault="001F021B">
      <w:pPr>
        <w:spacing w:line="240" w:lineRule="auto"/>
      </w:pPr>
      <w:r>
        <w:continuationSeparator/>
      </w:r>
    </w:p>
    <w:p w14:paraId="77D2C70E" w14:textId="77777777" w:rsidR="001F021B" w:rsidRDefault="001F02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364D9" w14:textId="77777777" w:rsidR="001F021B" w:rsidRDefault="001F021B">
      <w:pPr>
        <w:spacing w:line="240" w:lineRule="auto"/>
      </w:pPr>
      <w:r>
        <w:separator/>
      </w:r>
    </w:p>
    <w:p w14:paraId="6670E2A0" w14:textId="77777777" w:rsidR="001F021B" w:rsidRDefault="001F021B"/>
  </w:footnote>
  <w:footnote w:type="continuationSeparator" w:id="0">
    <w:p w14:paraId="5609043E" w14:textId="77777777" w:rsidR="001F021B" w:rsidRDefault="001F021B">
      <w:pPr>
        <w:spacing w:line="240" w:lineRule="auto"/>
      </w:pPr>
      <w:r>
        <w:continuationSeparator/>
      </w:r>
    </w:p>
    <w:p w14:paraId="32F4972A" w14:textId="77777777" w:rsidR="001F021B" w:rsidRDefault="001F02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9D762" w14:textId="377487C5" w:rsidR="00E81978" w:rsidRDefault="0025668B">
    <w:pPr>
      <w:pStyle w:val="Header"/>
    </w:pPr>
    <w:r>
      <w:rPr>
        <w:rStyle w:val="Strong"/>
      </w:rPr>
      <w:t>poročilo 0</w:t>
    </w:r>
    <w:r w:rsidR="00D54955">
      <w:rPr>
        <w:rStyle w:val="Strong"/>
      </w:rPr>
      <w:t>7</w:t>
    </w:r>
    <w:r>
      <w:rPr>
        <w:rStyle w:val="Strong"/>
      </w:rPr>
      <w:t>_lav03_vaja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DFC7F" w14:textId="66781D3F" w:rsidR="00E81978" w:rsidRDefault="0025668B">
    <w:pPr>
      <w:pStyle w:val="Header"/>
      <w:rPr>
        <w:rStyle w:val="Strong"/>
      </w:rPr>
    </w:pPr>
    <w:r>
      <w:rPr>
        <w:lang w:bidi="sl-SI"/>
      </w:rPr>
      <w:t>Poročilo 0</w:t>
    </w:r>
    <w:r w:rsidR="00BA0AFD">
      <w:rPr>
        <w:lang w:bidi="sl-SI"/>
      </w:rPr>
      <w:t>8</w:t>
    </w:r>
    <w:r>
      <w:rPr>
        <w:lang w:bidi="sl-SI"/>
      </w:rPr>
      <w:t>_lav0</w:t>
    </w:r>
    <w:r w:rsidR="00D54955">
      <w:rPr>
        <w:lang w:bidi="sl-SI"/>
      </w:rPr>
      <w:t>3</w:t>
    </w:r>
    <w:r>
      <w:rPr>
        <w:lang w:bidi="sl-SI"/>
      </w:rPr>
      <w:t>_vaja</w:t>
    </w:r>
    <w:r w:rsidR="005D3A03">
      <w:rPr>
        <w:rStyle w:val="Strong"/>
        <w:lang w:bidi="sl-SI"/>
      </w:rPr>
      <w:ptab w:relativeTo="margin" w:alignment="right" w:leader="none"/>
    </w:r>
    <w:r w:rsidR="005D3A03">
      <w:rPr>
        <w:rStyle w:val="Strong"/>
        <w:lang w:bidi="sl-SI"/>
      </w:rPr>
      <w:fldChar w:fldCharType="begin"/>
    </w:r>
    <w:r w:rsidR="005D3A03">
      <w:rPr>
        <w:rStyle w:val="Strong"/>
        <w:lang w:bidi="sl-SI"/>
      </w:rPr>
      <w:instrText xml:space="preserve"> PAGE   \* MERGEFORMAT </w:instrText>
    </w:r>
    <w:r w:rsidR="005D3A03">
      <w:rPr>
        <w:rStyle w:val="Strong"/>
        <w:lang w:bidi="sl-SI"/>
      </w:rPr>
      <w:fldChar w:fldCharType="separate"/>
    </w:r>
    <w:r w:rsidR="000D3F41">
      <w:rPr>
        <w:rStyle w:val="Strong"/>
        <w:noProof/>
        <w:lang w:bidi="sl-SI"/>
      </w:rPr>
      <w:t>1</w:t>
    </w:r>
    <w:r w:rsidR="005D3A03">
      <w:rPr>
        <w:rStyle w:val="Strong"/>
        <w:noProof/>
        <w:lang w:bidi="sl-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A44EC1"/>
    <w:multiLevelType w:val="hybridMultilevel"/>
    <w:tmpl w:val="9F96BD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A4979"/>
    <w:multiLevelType w:val="multilevel"/>
    <w:tmpl w:val="CB40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D47F18"/>
    <w:multiLevelType w:val="hybridMultilevel"/>
    <w:tmpl w:val="3C4A30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Članek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E8C13D7"/>
    <w:multiLevelType w:val="multilevel"/>
    <w:tmpl w:val="A7087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E17DA9"/>
    <w:multiLevelType w:val="hybridMultilevel"/>
    <w:tmpl w:val="65BE9832"/>
    <w:lvl w:ilvl="0" w:tplc="FC528D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520" w:hanging="360"/>
      </w:pPr>
    </w:lvl>
    <w:lvl w:ilvl="2" w:tplc="0424001B" w:tentative="1">
      <w:start w:val="1"/>
      <w:numFmt w:val="lowerRoman"/>
      <w:lvlText w:val="%3."/>
      <w:lvlJc w:val="right"/>
      <w:pPr>
        <w:ind w:left="3240" w:hanging="180"/>
      </w:pPr>
    </w:lvl>
    <w:lvl w:ilvl="3" w:tplc="0424000F" w:tentative="1">
      <w:start w:val="1"/>
      <w:numFmt w:val="decimal"/>
      <w:lvlText w:val="%4."/>
      <w:lvlJc w:val="left"/>
      <w:pPr>
        <w:ind w:left="3960" w:hanging="360"/>
      </w:pPr>
    </w:lvl>
    <w:lvl w:ilvl="4" w:tplc="04240019" w:tentative="1">
      <w:start w:val="1"/>
      <w:numFmt w:val="lowerLetter"/>
      <w:lvlText w:val="%5."/>
      <w:lvlJc w:val="left"/>
      <w:pPr>
        <w:ind w:left="4680" w:hanging="360"/>
      </w:pPr>
    </w:lvl>
    <w:lvl w:ilvl="5" w:tplc="0424001B" w:tentative="1">
      <w:start w:val="1"/>
      <w:numFmt w:val="lowerRoman"/>
      <w:lvlText w:val="%6."/>
      <w:lvlJc w:val="right"/>
      <w:pPr>
        <w:ind w:left="5400" w:hanging="180"/>
      </w:pPr>
    </w:lvl>
    <w:lvl w:ilvl="6" w:tplc="0424000F" w:tentative="1">
      <w:start w:val="1"/>
      <w:numFmt w:val="decimal"/>
      <w:lvlText w:val="%7."/>
      <w:lvlJc w:val="left"/>
      <w:pPr>
        <w:ind w:left="6120" w:hanging="360"/>
      </w:pPr>
    </w:lvl>
    <w:lvl w:ilvl="7" w:tplc="04240019" w:tentative="1">
      <w:start w:val="1"/>
      <w:numFmt w:val="lowerLetter"/>
      <w:lvlText w:val="%8."/>
      <w:lvlJc w:val="left"/>
      <w:pPr>
        <w:ind w:left="6840" w:hanging="360"/>
      </w:pPr>
    </w:lvl>
    <w:lvl w:ilvl="8" w:tplc="042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Člen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43977809">
    <w:abstractNumId w:val="9"/>
  </w:num>
  <w:num w:numId="2" w16cid:durableId="1783115001">
    <w:abstractNumId w:val="7"/>
  </w:num>
  <w:num w:numId="3" w16cid:durableId="30228844">
    <w:abstractNumId w:val="6"/>
  </w:num>
  <w:num w:numId="4" w16cid:durableId="1161114493">
    <w:abstractNumId w:val="5"/>
  </w:num>
  <w:num w:numId="5" w16cid:durableId="1830517418">
    <w:abstractNumId w:val="4"/>
  </w:num>
  <w:num w:numId="6" w16cid:durableId="1251892403">
    <w:abstractNumId w:val="8"/>
  </w:num>
  <w:num w:numId="7" w16cid:durableId="1605764653">
    <w:abstractNumId w:val="3"/>
  </w:num>
  <w:num w:numId="8" w16cid:durableId="679544738">
    <w:abstractNumId w:val="2"/>
  </w:num>
  <w:num w:numId="9" w16cid:durableId="943654078">
    <w:abstractNumId w:val="1"/>
  </w:num>
  <w:num w:numId="10" w16cid:durableId="1046101076">
    <w:abstractNumId w:val="0"/>
  </w:num>
  <w:num w:numId="11" w16cid:durableId="540749625">
    <w:abstractNumId w:val="9"/>
    <w:lvlOverride w:ilvl="0">
      <w:startOverride w:val="1"/>
    </w:lvlOverride>
  </w:num>
  <w:num w:numId="12" w16cid:durableId="319505245">
    <w:abstractNumId w:val="18"/>
  </w:num>
  <w:num w:numId="13" w16cid:durableId="1604605361">
    <w:abstractNumId w:val="15"/>
  </w:num>
  <w:num w:numId="14" w16cid:durableId="562300273">
    <w:abstractNumId w:val="13"/>
  </w:num>
  <w:num w:numId="15" w16cid:durableId="2021731533">
    <w:abstractNumId w:val="17"/>
  </w:num>
  <w:num w:numId="16" w16cid:durableId="1860463845">
    <w:abstractNumId w:val="11"/>
  </w:num>
  <w:num w:numId="17" w16cid:durableId="46224545">
    <w:abstractNumId w:val="14"/>
  </w:num>
  <w:num w:numId="18" w16cid:durableId="1242956065">
    <w:abstractNumId w:val="16"/>
  </w:num>
  <w:num w:numId="19" w16cid:durableId="804858793">
    <w:abstractNumId w:val="10"/>
  </w:num>
  <w:num w:numId="20" w16cid:durableId="18709476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8B"/>
    <w:rsid w:val="00050559"/>
    <w:rsid w:val="00051EA4"/>
    <w:rsid w:val="00057DD8"/>
    <w:rsid w:val="000B375C"/>
    <w:rsid w:val="000D3F41"/>
    <w:rsid w:val="001520E7"/>
    <w:rsid w:val="00154F2D"/>
    <w:rsid w:val="001A64A0"/>
    <w:rsid w:val="001C4ED5"/>
    <w:rsid w:val="001C5EC4"/>
    <w:rsid w:val="001F021B"/>
    <w:rsid w:val="00215FAB"/>
    <w:rsid w:val="00226ED1"/>
    <w:rsid w:val="002347E8"/>
    <w:rsid w:val="00256271"/>
    <w:rsid w:val="0025668B"/>
    <w:rsid w:val="00267B67"/>
    <w:rsid w:val="00346382"/>
    <w:rsid w:val="00355DCA"/>
    <w:rsid w:val="003C1BED"/>
    <w:rsid w:val="00420494"/>
    <w:rsid w:val="00497BC7"/>
    <w:rsid w:val="004E21AF"/>
    <w:rsid w:val="00551A02"/>
    <w:rsid w:val="005534FA"/>
    <w:rsid w:val="00565F3F"/>
    <w:rsid w:val="005D3A03"/>
    <w:rsid w:val="005E3EAA"/>
    <w:rsid w:val="006058E0"/>
    <w:rsid w:val="00637473"/>
    <w:rsid w:val="006816C8"/>
    <w:rsid w:val="00687202"/>
    <w:rsid w:val="006B6A35"/>
    <w:rsid w:val="006D68AD"/>
    <w:rsid w:val="00716F86"/>
    <w:rsid w:val="00746AD2"/>
    <w:rsid w:val="00757C25"/>
    <w:rsid w:val="00786D8B"/>
    <w:rsid w:val="008002C0"/>
    <w:rsid w:val="00830316"/>
    <w:rsid w:val="00841B67"/>
    <w:rsid w:val="00874FD6"/>
    <w:rsid w:val="00884B13"/>
    <w:rsid w:val="008C0778"/>
    <w:rsid w:val="008C5323"/>
    <w:rsid w:val="00904B82"/>
    <w:rsid w:val="009236D0"/>
    <w:rsid w:val="0093037B"/>
    <w:rsid w:val="00984CEF"/>
    <w:rsid w:val="009A6A3B"/>
    <w:rsid w:val="00A23717"/>
    <w:rsid w:val="00AA7931"/>
    <w:rsid w:val="00B823AA"/>
    <w:rsid w:val="00B911CE"/>
    <w:rsid w:val="00BA0AFD"/>
    <w:rsid w:val="00BA45DB"/>
    <w:rsid w:val="00BB0A6D"/>
    <w:rsid w:val="00BD3CA9"/>
    <w:rsid w:val="00BF4184"/>
    <w:rsid w:val="00C0601E"/>
    <w:rsid w:val="00C31D30"/>
    <w:rsid w:val="00CB2F9D"/>
    <w:rsid w:val="00CC3D10"/>
    <w:rsid w:val="00CC478F"/>
    <w:rsid w:val="00CD6E39"/>
    <w:rsid w:val="00CF6E91"/>
    <w:rsid w:val="00D111F2"/>
    <w:rsid w:val="00D11BB0"/>
    <w:rsid w:val="00D15520"/>
    <w:rsid w:val="00D45EC4"/>
    <w:rsid w:val="00D52E7B"/>
    <w:rsid w:val="00D54955"/>
    <w:rsid w:val="00D85B68"/>
    <w:rsid w:val="00D921F4"/>
    <w:rsid w:val="00E6004D"/>
    <w:rsid w:val="00E81978"/>
    <w:rsid w:val="00EA346A"/>
    <w:rsid w:val="00EB25A8"/>
    <w:rsid w:val="00F06762"/>
    <w:rsid w:val="00F379B7"/>
    <w:rsid w:val="00F525FA"/>
    <w:rsid w:val="00F72DC4"/>
    <w:rsid w:val="00F90BFC"/>
    <w:rsid w:val="00F91CAE"/>
    <w:rsid w:val="00FE618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028ED"/>
  <w15:chartTrackingRefBased/>
  <w15:docId w15:val="{6D2D4E97-07A4-45C2-A521-068DA77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AE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odseka">
    <w:name w:val="Naslov odseka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PoroiloAPA">
    <w:name w:val="Poročilo APA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slika">
    <w:name w:val="Tabela/slika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Naslov21">
    <w:name w:val="Naslov 21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EA346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rcj\AppData\Local\Microsoft\Office\16.0\DTS\sl-SI%7b289BD3E0-C9E1-49DF-980B-61C5E26C21E2%7d\%7bBCCA8AC9-5232-4125-9C25-910EC9EAC78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E3D0BF72E345A49A431F820DC2F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0622-179D-48DD-8A27-8B7ACA86E090}"/>
      </w:docPartPr>
      <w:docPartBody>
        <w:p w:rsidR="00B01066" w:rsidRDefault="00F50AE0">
          <w:pPr>
            <w:pStyle w:val="52E3D0BF72E345A49A431F820DC2FF01"/>
          </w:pPr>
          <w:r w:rsidRPr="00637473">
            <w:rPr>
              <w:lang w:bidi="sl-SI"/>
            </w:rPr>
            <w:t>[Naslov tukaj, do 12 besed, v eni ali dveh vrsticah]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9"/>
    <w:rsid w:val="00007D28"/>
    <w:rsid w:val="00050559"/>
    <w:rsid w:val="001C4ED5"/>
    <w:rsid w:val="00215FAB"/>
    <w:rsid w:val="00262F39"/>
    <w:rsid w:val="00590E1D"/>
    <w:rsid w:val="00671CE3"/>
    <w:rsid w:val="00746AD2"/>
    <w:rsid w:val="00781FC0"/>
    <w:rsid w:val="00786D8B"/>
    <w:rsid w:val="00AB5B15"/>
    <w:rsid w:val="00B01066"/>
    <w:rsid w:val="00B25144"/>
    <w:rsid w:val="00B911CE"/>
    <w:rsid w:val="00CC0143"/>
    <w:rsid w:val="00CC3D10"/>
    <w:rsid w:val="00D85D4B"/>
    <w:rsid w:val="00ED46BF"/>
    <w:rsid w:val="00F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3D0BF72E345A49A431F820DC2FF01">
    <w:name w:val="52E3D0BF72E345A49A431F820DC2FF0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Standard APA" Version="6">
  <b:Source>
    <b:Tag>Article</b:Tag>
    <b:SourceType>JournalArticle</b:SourceType>
    <b:Guid>{AD326347-9402-442A-A582-9DEA6CEFB259}</b:Guid>
    <b:Title>Naslov članka</b:Title>
    <b:Year>Leto</b:Year>
    <b:JournalName>Naslov dnevnika</b:JournalName>
    <b:Pages>Strani od–do</b:Pages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1</b:RefOrder>
  </b:Source>
  <b:Source>
    <b:Tag>Last</b:Tag>
    <b:SourceType>Book</b:SourceType>
    <b:Guid>{0089E742-254D-4A6C-A65F-CB736B2AA11E}</b:Guid>
    <b:Title>Naslov knjige</b:Title>
    <b:Year>Leto</b:Year>
    <b:City>Mesto</b:City>
    <b:Publisher>Ime izdajatelja</b:Publisher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22B26F8-4F2A-474E-ADCF-BCA9B352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C:\Users\pircj\AppData\Local\Microsoft\Office\16.0\DTS\sl-SI{289BD3E0-C9E1-49DF-980B-61C5E26C21E2}\{BCCA8AC9-5232-4125-9C25-910EC9EAC78B}tf03982351_win32.dotx</Template>
  <TotalTime>402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Poročilo:</vt:lpstr>
      <vt:lpstr>Poročilo:</vt:lpstr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Poročilo:</dc:title>
  <dc:subject/>
  <dc:creator>Maja pirc jevsenak</dc:creator>
  <cp:keywords/>
  <dc:description/>
  <cp:lastModifiedBy>Maj Mohar (G3A)</cp:lastModifiedBy>
  <cp:revision>14</cp:revision>
  <dcterms:created xsi:type="dcterms:W3CDTF">2024-10-13T18:08:00Z</dcterms:created>
  <dcterms:modified xsi:type="dcterms:W3CDTF">2024-12-08T14:40:00Z</dcterms:modified>
</cp:coreProperties>
</file>