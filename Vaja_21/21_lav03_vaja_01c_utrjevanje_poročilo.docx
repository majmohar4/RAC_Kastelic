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C80B6" w14:textId="5775C418" w:rsidR="00E81978" w:rsidRPr="00637473" w:rsidRDefault="00000000">
      <w:pPr>
        <w:pStyle w:val="Title"/>
      </w:pPr>
      <w:sdt>
        <w:sdtPr>
          <w:alias w:val="Naziv:"/>
          <w:tag w:val="Naziv:"/>
          <w:id w:val="726351117"/>
          <w:placeholder>
            <w:docPart w:val="52E3D0BF72E345A49A431F820DC2FF0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5668B">
            <w:t>Poročilo:</w:t>
          </w:r>
        </w:sdtContent>
      </w:sdt>
    </w:p>
    <w:p w14:paraId="1EF2B217" w14:textId="4601BEB1" w:rsidR="00B823AA" w:rsidRPr="00637473" w:rsidRDefault="0025668B" w:rsidP="00B823AA">
      <w:pPr>
        <w:pStyle w:val="Naslov21"/>
      </w:pPr>
      <w:r>
        <w:t>O izvedeni vaji:</w:t>
      </w:r>
    </w:p>
    <w:p w14:paraId="5FA6EC74" w14:textId="3B4AF3BF" w:rsidR="00E81978" w:rsidRPr="00637473" w:rsidRDefault="002009BD" w:rsidP="00B823AA">
      <w:pPr>
        <w:pStyle w:val="Naslov21"/>
      </w:pPr>
      <w:r>
        <w:t>21</w:t>
      </w:r>
      <w:r w:rsidR="0025668B">
        <w:t>_lav03_vaja</w:t>
      </w:r>
    </w:p>
    <w:p w14:paraId="21C9FEA7" w14:textId="767BD267" w:rsidR="00E81978" w:rsidRPr="00637473" w:rsidRDefault="0025668B">
      <w:pPr>
        <w:pStyle w:val="Title"/>
      </w:pPr>
      <w:r>
        <w:t>Laboratorijske vaje</w:t>
      </w:r>
    </w:p>
    <w:p w14:paraId="5D3AFE58" w14:textId="7832707E" w:rsidR="00E81978" w:rsidRDefault="0025668B" w:rsidP="00B823AA">
      <w:pPr>
        <w:pStyle w:val="Naslov21"/>
      </w:pPr>
      <w:r>
        <w:t xml:space="preserve">Vaja </w:t>
      </w:r>
      <w:r w:rsidR="002009BD">
        <w:t>21</w:t>
      </w:r>
    </w:p>
    <w:p w14:paraId="3351DA1C" w14:textId="5DB4994E" w:rsidR="0025668B" w:rsidRDefault="00D54955" w:rsidP="00B823AA">
      <w:pPr>
        <w:pStyle w:val="Naslov21"/>
      </w:pPr>
      <w:r>
        <w:t>Maj Mohar</w:t>
      </w:r>
      <w:r w:rsidR="00EA346A">
        <w:t>, G3A</w:t>
      </w:r>
    </w:p>
    <w:p w14:paraId="2BE70EA4" w14:textId="2F7CD83A" w:rsidR="00DD38E3" w:rsidRDefault="0025668B" w:rsidP="00B823AA">
      <w:pPr>
        <w:pStyle w:val="Naslov21"/>
      </w:pPr>
      <w:r>
        <w:t xml:space="preserve">Ljubljana, </w:t>
      </w:r>
      <w:r w:rsidR="002009BD">
        <w:t>april</w:t>
      </w:r>
      <w:r>
        <w:t xml:space="preserve"> 202</w:t>
      </w:r>
      <w:r w:rsidR="00CE5296">
        <w:t>5</w:t>
      </w:r>
    </w:p>
    <w:p w14:paraId="170DA121" w14:textId="77777777" w:rsidR="00DD38E3" w:rsidRDefault="00DD38E3">
      <w:r>
        <w:br w:type="page"/>
      </w:r>
    </w:p>
    <w:p w14:paraId="4DEA8DD0" w14:textId="77777777" w:rsidR="002009BD" w:rsidRPr="00BF6C17" w:rsidRDefault="002009BD" w:rsidP="002009BD">
      <w:pPr>
        <w:ind w:firstLine="0"/>
        <w:rPr>
          <w:b/>
          <w:bCs/>
          <w:i/>
          <w:iCs/>
        </w:rPr>
      </w:pPr>
      <w:r w:rsidRPr="00BF6C17">
        <w:rPr>
          <w:b/>
          <w:bCs/>
          <w:i/>
          <w:iCs/>
        </w:rPr>
        <w:lastRenderedPageBreak/>
        <w:t>Naloga 1.</w:t>
      </w:r>
    </w:p>
    <w:p w14:paraId="3A4F4C30" w14:textId="77777777" w:rsidR="002009BD" w:rsidRPr="00BF6C17" w:rsidRDefault="002009BD" w:rsidP="002009BD">
      <w:pPr>
        <w:pStyle w:val="Header"/>
        <w:rPr>
          <w:rFonts w:ascii="Arial" w:hAnsi="Arial" w:cs="Arial"/>
          <w:sz w:val="22"/>
          <w:szCs w:val="22"/>
        </w:rPr>
      </w:pPr>
    </w:p>
    <w:p w14:paraId="0237FBD9" w14:textId="77777777" w:rsidR="002009BD" w:rsidRDefault="002009BD" w:rsidP="002009BD">
      <w:pPr>
        <w:ind w:firstLine="0"/>
        <w:contextualSpacing/>
        <w:rPr>
          <w:rFonts w:ascii="Arial" w:hAnsi="Arial" w:cs="Arial"/>
          <w:bCs/>
          <w:sz w:val="22"/>
          <w:szCs w:val="22"/>
        </w:rPr>
      </w:pPr>
      <w:r w:rsidRPr="00BF6C17">
        <w:rPr>
          <w:rFonts w:ascii="Arial" w:hAnsi="Arial" w:cs="Arial"/>
          <w:bCs/>
          <w:sz w:val="22"/>
          <w:szCs w:val="22"/>
        </w:rPr>
        <w:t>Deklarirajte</w:t>
      </w:r>
      <w:r w:rsidRPr="00BF6C17">
        <w:rPr>
          <w:rFonts w:ascii="Arial" w:hAnsi="Arial" w:cs="Arial"/>
          <w:b/>
          <w:bCs/>
          <w:sz w:val="22"/>
          <w:szCs w:val="22"/>
        </w:rPr>
        <w:t xml:space="preserve"> </w:t>
      </w:r>
      <w:r w:rsidRPr="00BF6C17">
        <w:rPr>
          <w:rFonts w:ascii="Arial" w:hAnsi="Arial" w:cs="Arial"/>
          <w:bCs/>
          <w:sz w:val="22"/>
          <w:szCs w:val="22"/>
        </w:rPr>
        <w:t>razred AstralnoTelo</w:t>
      </w:r>
      <w:r w:rsidRPr="00BF6C17">
        <w:rPr>
          <w:rFonts w:ascii="Arial" w:hAnsi="Arial" w:cs="Arial"/>
          <w:bCs/>
          <w:i/>
          <w:sz w:val="22"/>
          <w:szCs w:val="22"/>
        </w:rPr>
        <w:t xml:space="preserve">, </w:t>
      </w:r>
      <w:r w:rsidRPr="00BF6C17">
        <w:rPr>
          <w:rFonts w:ascii="Arial" w:hAnsi="Arial" w:cs="Arial"/>
          <w:bCs/>
          <w:sz w:val="22"/>
          <w:szCs w:val="22"/>
        </w:rPr>
        <w:t>ki vsebuje lastnost ‘naziv' in konstruktor.</w:t>
      </w:r>
    </w:p>
    <w:p w14:paraId="043890ED" w14:textId="0DE0C025" w:rsidR="002009BD" w:rsidRPr="00BF6C17" w:rsidRDefault="002009BD" w:rsidP="002009BD">
      <w:pPr>
        <w:ind w:firstLine="0"/>
        <w:contextualSpacing/>
        <w:rPr>
          <w:rFonts w:ascii="Arial" w:hAnsi="Arial" w:cs="Arial"/>
          <w:bCs/>
          <w:sz w:val="22"/>
          <w:szCs w:val="22"/>
        </w:rPr>
      </w:pPr>
      <w:r w:rsidRPr="00BF6C17">
        <w:rPr>
          <w:rFonts w:ascii="Arial" w:hAnsi="Arial" w:cs="Arial"/>
          <w:bCs/>
          <w:sz w:val="22"/>
          <w:szCs w:val="22"/>
        </w:rPr>
        <w:t>Iz njega izpeljite razred Zvezda, ki deduje lastnost naziv (pazite na opredelitev kvalifikatorja za dostopne pravice v razredu AstralnoTelo) tako, da je del razreda Zvezda. V razredu Zvezda definirajte še zaščitene(protected) lastnosti: nazivZvezde, radij in oddaljenostOdSonca. Zvezda naj vsebuje tudi konstruktor (lahko tudi več konstruktorjev),  ter primerjalne metode:</w:t>
      </w:r>
    </w:p>
    <w:p w14:paraId="091C7DB0" w14:textId="77777777" w:rsidR="002009BD" w:rsidRPr="00BF6C17" w:rsidRDefault="002009BD" w:rsidP="002009BD">
      <w:pPr>
        <w:pStyle w:val="ListParagraph"/>
        <w:numPr>
          <w:ilvl w:val="0"/>
          <w:numId w:val="21"/>
        </w:numPr>
        <w:spacing w:line="240" w:lineRule="auto"/>
        <w:rPr>
          <w:rFonts w:ascii="Arial" w:hAnsi="Arial" w:cs="Arial"/>
          <w:bCs/>
          <w:sz w:val="22"/>
          <w:szCs w:val="22"/>
        </w:rPr>
      </w:pPr>
      <w:r w:rsidRPr="00BF6C17">
        <w:rPr>
          <w:rFonts w:ascii="Arial" w:hAnsi="Arial" w:cs="Arial"/>
          <w:bCs/>
          <w:sz w:val="22"/>
          <w:szCs w:val="22"/>
        </w:rPr>
        <w:t>razredna metoda vrniSoncuBlizjoZvezdo/2 dobi kot argument 2 zvezdi in vrne tisto, ki je bližje soncu;</w:t>
      </w:r>
    </w:p>
    <w:p w14:paraId="250E7526" w14:textId="77777777" w:rsidR="002009BD" w:rsidRPr="00BF6C17" w:rsidRDefault="002009BD" w:rsidP="002009BD">
      <w:pPr>
        <w:pStyle w:val="ListParagraph"/>
        <w:numPr>
          <w:ilvl w:val="0"/>
          <w:numId w:val="21"/>
        </w:numPr>
        <w:spacing w:line="240" w:lineRule="auto"/>
        <w:rPr>
          <w:rFonts w:ascii="Arial" w:hAnsi="Arial" w:cs="Arial"/>
          <w:bCs/>
          <w:sz w:val="22"/>
          <w:szCs w:val="22"/>
        </w:rPr>
      </w:pPr>
      <w:r w:rsidRPr="00BF6C17">
        <w:rPr>
          <w:rFonts w:ascii="Arial" w:hAnsi="Arial" w:cs="Arial"/>
          <w:bCs/>
          <w:sz w:val="22"/>
          <w:szCs w:val="22"/>
        </w:rPr>
        <w:t>razredna metoda vrniManjsoRazdaljo/2 vrne razdaljo tiste z argumentum podane zvezde, katere razdalja do Sonca je manjša;</w:t>
      </w:r>
    </w:p>
    <w:p w14:paraId="36B0ECBA" w14:textId="77777777" w:rsidR="002009BD" w:rsidRPr="00BF6C17" w:rsidRDefault="002009BD" w:rsidP="002009BD">
      <w:pPr>
        <w:pStyle w:val="ListParagraph"/>
        <w:numPr>
          <w:ilvl w:val="0"/>
          <w:numId w:val="21"/>
        </w:numPr>
        <w:spacing w:line="240" w:lineRule="auto"/>
        <w:rPr>
          <w:rFonts w:ascii="Arial" w:hAnsi="Arial" w:cs="Arial"/>
          <w:sz w:val="22"/>
          <w:szCs w:val="22"/>
        </w:rPr>
      </w:pPr>
      <w:r w:rsidRPr="00BF6C17">
        <w:rPr>
          <w:rFonts w:ascii="Arial" w:hAnsi="Arial" w:cs="Arial"/>
          <w:bCs/>
          <w:sz w:val="22"/>
          <w:szCs w:val="22"/>
        </w:rPr>
        <w:t>objektno metodo manjsaOdRazdalj/1 primerja oddaljenost zvezde in z argumentum podane  in vrne manjso od obeh.</w:t>
      </w:r>
    </w:p>
    <w:p w14:paraId="3C765EB5" w14:textId="77777777" w:rsidR="002009BD" w:rsidRPr="00BF6C17" w:rsidRDefault="002009BD" w:rsidP="002009BD">
      <w:pPr>
        <w:contextualSpacing/>
        <w:rPr>
          <w:rFonts w:ascii="Arial" w:hAnsi="Arial" w:cs="Arial"/>
          <w:sz w:val="22"/>
          <w:szCs w:val="22"/>
        </w:rPr>
      </w:pPr>
      <w:r w:rsidRPr="00BF6C17">
        <w:rPr>
          <w:rFonts w:ascii="Arial" w:hAnsi="Arial" w:cs="Arial"/>
          <w:bCs/>
          <w:sz w:val="22"/>
          <w:szCs w:val="22"/>
        </w:rPr>
        <w:t xml:space="preserve">Razred naj vsebuje še metodo, ki zna sešteti in tudi </w:t>
      </w:r>
      <w:r w:rsidRPr="00BF6C17">
        <w:rPr>
          <w:rFonts w:ascii="Arial" w:hAnsi="Arial" w:cs="Arial"/>
          <w:sz w:val="22"/>
          <w:szCs w:val="22"/>
        </w:rPr>
        <w:t xml:space="preserve">sešteje dve Zvezdi - Zvezdi seštejemo tako, da radiju večje zvezde dodamo 10% radija manjše;  oddaljenost postane oddaljenost bližje zvezde;  naziv nove zvezde pa se sestavi iz prvega znaka večje in prvega znaka manjše zvezde. </w:t>
      </w:r>
      <w:r w:rsidRPr="00BF6C17">
        <w:rPr>
          <w:rFonts w:ascii="Arial" w:hAnsi="Arial" w:cs="Arial"/>
          <w:b/>
          <w:sz w:val="22"/>
          <w:szCs w:val="22"/>
        </w:rPr>
        <w:t>Če sta radija obeh zvezd enaka, zvezdi ne moremo in ju NE seštejemo!</w:t>
      </w:r>
    </w:p>
    <w:p w14:paraId="6484EC71" w14:textId="54B2451C" w:rsidR="002009BD" w:rsidRPr="002009BD" w:rsidRDefault="002009BD" w:rsidP="002009BD">
      <w:pPr>
        <w:pStyle w:val="Default"/>
        <w:rPr>
          <w:rFonts w:ascii="Arial" w:hAnsi="Arial" w:cs="Arial"/>
          <w:b/>
          <w:sz w:val="22"/>
          <w:szCs w:val="22"/>
        </w:rPr>
      </w:pPr>
      <w:bookmarkStart w:id="0" w:name="_Hlk195528808"/>
      <w:r w:rsidRPr="00BF6C17">
        <w:rPr>
          <w:rFonts w:ascii="Arial" w:hAnsi="Arial" w:cs="Arial"/>
          <w:sz w:val="22"/>
          <w:szCs w:val="22"/>
        </w:rPr>
        <w:t xml:space="preserve">V zagonski metodi demonstracijskega razreda (lahko je to tudi razred Zvezda) ustvarite 5 zvezd in jih inicializirajte (vpiši podatke). Programsko poiščite zvezdo </w:t>
      </w:r>
      <w:r w:rsidRPr="00BF6C17">
        <w:rPr>
          <w:rFonts w:ascii="Arial" w:hAnsi="Arial" w:cs="Arial"/>
          <w:b/>
          <w:sz w:val="22"/>
          <w:szCs w:val="22"/>
        </w:rPr>
        <w:t>najbližjo</w:t>
      </w:r>
      <w:r w:rsidRPr="00BF6C17">
        <w:rPr>
          <w:rFonts w:ascii="Arial" w:hAnsi="Arial" w:cs="Arial"/>
          <w:sz w:val="22"/>
          <w:szCs w:val="22"/>
        </w:rPr>
        <w:t xml:space="preserve"> Soncu in jo izpišite. Nato prvi definirani zvezdi prištejte vse preostale zvezde, ki jih lahko (različna radija) in izpišite končni radij novonastale zvezde.</w:t>
      </w:r>
    </w:p>
    <w:p w14:paraId="5A6FA136" w14:textId="77777777" w:rsidR="002009BD" w:rsidRPr="00BF6C17" w:rsidRDefault="002009BD" w:rsidP="002009BD">
      <w:pPr>
        <w:pStyle w:val="Default"/>
        <w:rPr>
          <w:rFonts w:ascii="Arial" w:hAnsi="Arial" w:cs="Arial"/>
          <w:sz w:val="22"/>
          <w:szCs w:val="22"/>
        </w:rPr>
      </w:pPr>
      <w:r w:rsidRPr="00BF6C17">
        <w:rPr>
          <w:rFonts w:ascii="Arial" w:hAnsi="Arial" w:cs="Arial"/>
          <w:sz w:val="22"/>
          <w:szCs w:val="22"/>
        </w:rPr>
        <w:t xml:space="preserve">Izpis zvezde naj se izvede kot izpis n-členika z nazivom zvezde na začetku, ki mu sledijo vsi preostali atributi oz. lastnosti zvezde. </w:t>
      </w:r>
    </w:p>
    <w:bookmarkEnd w:id="0"/>
    <w:p w14:paraId="07887F9E" w14:textId="77777777" w:rsidR="002009BD" w:rsidRPr="00BF6C17" w:rsidRDefault="002009BD" w:rsidP="002009BD">
      <w:pPr>
        <w:pStyle w:val="Default"/>
        <w:rPr>
          <w:rFonts w:ascii="Arial" w:hAnsi="Arial" w:cs="Arial"/>
          <w:sz w:val="22"/>
          <w:szCs w:val="22"/>
        </w:rPr>
      </w:pPr>
    </w:p>
    <w:p w14:paraId="1A949290" w14:textId="07D0281B" w:rsidR="002009BD" w:rsidRPr="00BF6C17" w:rsidRDefault="002009BD" w:rsidP="002009BD">
      <w:pPr>
        <w:pStyle w:val="Default"/>
        <w:rPr>
          <w:rFonts w:ascii="Arial" w:hAnsi="Arial" w:cs="Arial"/>
          <w:sz w:val="22"/>
          <w:szCs w:val="22"/>
        </w:rPr>
      </w:pPr>
      <w:r>
        <w:rPr>
          <w:rFonts w:ascii="Arial" w:hAnsi="Arial" w:cs="Arial"/>
          <w:sz w:val="22"/>
          <w:szCs w:val="22"/>
        </w:rPr>
        <w:t>Koda je v prilogi.</w:t>
      </w:r>
    </w:p>
    <w:p w14:paraId="591CB116" w14:textId="676906D0" w:rsidR="002009BD" w:rsidRDefault="002009BD" w:rsidP="002009BD">
      <w:pPr>
        <w:ind w:firstLine="0"/>
        <w:rPr>
          <w:b/>
          <w:bCs/>
          <w:i/>
          <w:iCs/>
        </w:rPr>
      </w:pPr>
    </w:p>
    <w:p w14:paraId="39E0CF64" w14:textId="77777777" w:rsidR="002009BD" w:rsidRDefault="002009BD" w:rsidP="002009BD">
      <w:pPr>
        <w:ind w:firstLine="0"/>
        <w:rPr>
          <w:b/>
          <w:bCs/>
          <w:i/>
          <w:iCs/>
        </w:rPr>
      </w:pPr>
    </w:p>
    <w:p w14:paraId="6E3E8B56" w14:textId="77777777" w:rsidR="002009BD" w:rsidRDefault="002009BD">
      <w:pPr>
        <w:rPr>
          <w:b/>
          <w:bCs/>
          <w:i/>
          <w:iCs/>
        </w:rPr>
      </w:pPr>
      <w:r>
        <w:rPr>
          <w:b/>
          <w:bCs/>
          <w:i/>
          <w:iCs/>
        </w:rPr>
        <w:br w:type="page"/>
      </w:r>
    </w:p>
    <w:p w14:paraId="55D90559" w14:textId="0080F4DE" w:rsidR="002009BD" w:rsidRDefault="002009BD" w:rsidP="002009BD">
      <w:pPr>
        <w:ind w:firstLine="0"/>
        <w:rPr>
          <w:b/>
          <w:bCs/>
          <w:i/>
          <w:iCs/>
        </w:rPr>
      </w:pPr>
      <w:r w:rsidRPr="00BF6C17">
        <w:rPr>
          <w:b/>
          <w:bCs/>
          <w:i/>
          <w:iCs/>
        </w:rPr>
        <w:lastRenderedPageBreak/>
        <w:t>Naloga 2.</w:t>
      </w:r>
    </w:p>
    <w:p w14:paraId="783050D4" w14:textId="77777777" w:rsidR="002009BD" w:rsidRDefault="002009BD" w:rsidP="002009BD">
      <w:pPr>
        <w:ind w:firstLine="0"/>
        <w:rPr>
          <w:rFonts w:ascii="Arial" w:hAnsi="Arial" w:cs="Arial"/>
          <w:sz w:val="22"/>
          <w:szCs w:val="22"/>
        </w:rPr>
      </w:pPr>
      <w:r w:rsidRPr="00BF6C17">
        <w:rPr>
          <w:rFonts w:ascii="Arial" w:hAnsi="Arial" w:cs="Arial"/>
          <w:sz w:val="22"/>
          <w:szCs w:val="22"/>
        </w:rPr>
        <w:t xml:space="preserve">Zapišite definicijo razreda Racunalnik, ki  vsebuje naslednje lastnosti: vrsto CPE, velikost trdega diska, velikost pomnilnika ter cena.  Dodajte konstruktor z inicializacijo lasnosti in metode za vnos in vračanje njegovih lastnosti (setterje in getterje). </w:t>
      </w:r>
    </w:p>
    <w:p w14:paraId="221B7E0F" w14:textId="77777777" w:rsidR="002009BD" w:rsidRDefault="002009BD" w:rsidP="002009BD">
      <w:pPr>
        <w:ind w:firstLine="0"/>
        <w:rPr>
          <w:rFonts w:ascii="Arial" w:hAnsi="Arial" w:cs="Arial"/>
          <w:sz w:val="22"/>
          <w:szCs w:val="22"/>
        </w:rPr>
      </w:pPr>
      <w:r w:rsidRPr="00BF6C17">
        <w:rPr>
          <w:rFonts w:ascii="Arial" w:hAnsi="Arial" w:cs="Arial"/>
          <w:sz w:val="22"/>
          <w:szCs w:val="22"/>
        </w:rPr>
        <w:t xml:space="preserve">Iz razreda Racunalnik izpeljite razred Prenosnik, z dodatnimi lastnostmi velikost zaslona ter trajanje(čas avtonomije) baterije. Razred Prenosnik naj vsebuje konstruktor, setterje in getterje ter metodo, ki vrne velikosti zaslona v cm (vrednost lastnosti velikost zaslona je zapisana v palcih). </w:t>
      </w:r>
    </w:p>
    <w:p w14:paraId="29CB759A" w14:textId="77777777" w:rsidR="002009BD" w:rsidRDefault="002009BD" w:rsidP="002009BD">
      <w:pPr>
        <w:ind w:firstLine="0"/>
        <w:rPr>
          <w:rFonts w:ascii="Arial" w:hAnsi="Arial" w:cs="Arial"/>
          <w:sz w:val="22"/>
          <w:szCs w:val="22"/>
        </w:rPr>
      </w:pPr>
      <w:r w:rsidRPr="00BF6C17">
        <w:rPr>
          <w:rFonts w:ascii="Arial" w:hAnsi="Arial" w:cs="Arial"/>
          <w:sz w:val="22"/>
          <w:szCs w:val="22"/>
        </w:rPr>
        <w:t>Zagonska metoda razreda Računalnik naj služi kot ovojnica za preskus definicij in delovanja:</w:t>
      </w:r>
    </w:p>
    <w:p w14:paraId="44E1BCD8" w14:textId="77777777" w:rsidR="002009BD" w:rsidRDefault="002009BD" w:rsidP="002009BD">
      <w:pPr>
        <w:ind w:firstLine="0"/>
        <w:rPr>
          <w:rFonts w:ascii="Arial" w:hAnsi="Arial" w:cs="Arial"/>
          <w:sz w:val="22"/>
          <w:szCs w:val="22"/>
        </w:rPr>
      </w:pPr>
      <w:r w:rsidRPr="00BF6C17">
        <w:rPr>
          <w:rFonts w:ascii="Arial" w:hAnsi="Arial" w:cs="Arial"/>
          <w:sz w:val="22"/>
          <w:szCs w:val="22"/>
        </w:rPr>
        <w:t>V njej definirajte, skreirajte in inicializirajte dva prenosnika (objekta razreda Prenosnik), ter izvedite  demonstracijo rabo vseh metod.  Na koncu izpiši, kateri izmed obeh prenosnikov ima boljše razmerje med trajanjem baterije in ceno.</w:t>
      </w:r>
    </w:p>
    <w:p w14:paraId="3057771F" w14:textId="1C60B3E3" w:rsidR="002009BD" w:rsidRDefault="002009BD" w:rsidP="002009BD">
      <w:pPr>
        <w:ind w:firstLine="0"/>
        <w:rPr>
          <w:rFonts w:ascii="Arial" w:hAnsi="Arial" w:cs="Arial"/>
          <w:sz w:val="22"/>
          <w:szCs w:val="22"/>
        </w:rPr>
      </w:pPr>
      <w:r w:rsidRPr="00BF6C17">
        <w:rPr>
          <w:rFonts w:ascii="Arial" w:hAnsi="Arial" w:cs="Arial"/>
          <w:sz w:val="22"/>
          <w:szCs w:val="22"/>
        </w:rPr>
        <w:t>Po potrebi v definicijo razredov lahko dodate še kakšno metodo.</w:t>
      </w:r>
    </w:p>
    <w:p w14:paraId="61A91524" w14:textId="479A1228" w:rsidR="002009BD" w:rsidRDefault="002009BD" w:rsidP="002009BD">
      <w:pPr>
        <w:ind w:firstLine="0"/>
        <w:rPr>
          <w:rFonts w:ascii="Arial" w:hAnsi="Arial" w:cs="Arial"/>
          <w:sz w:val="22"/>
          <w:szCs w:val="22"/>
        </w:rPr>
      </w:pPr>
      <w:r>
        <w:rPr>
          <w:rFonts w:ascii="Arial" w:hAnsi="Arial" w:cs="Arial"/>
          <w:sz w:val="22"/>
          <w:szCs w:val="22"/>
        </w:rPr>
        <w:t>Koda je v prilogi</w:t>
      </w:r>
    </w:p>
    <w:p w14:paraId="57158033" w14:textId="77777777" w:rsidR="002009BD" w:rsidRPr="00BF6C17" w:rsidRDefault="002009BD" w:rsidP="002009BD">
      <w:pPr>
        <w:ind w:firstLine="0"/>
        <w:rPr>
          <w:rFonts w:ascii="Arial" w:hAnsi="Arial" w:cs="Arial"/>
          <w:sz w:val="22"/>
          <w:szCs w:val="22"/>
        </w:rPr>
      </w:pPr>
    </w:p>
    <w:p w14:paraId="3EEC67EE" w14:textId="77777777" w:rsidR="002009BD" w:rsidRDefault="002009BD">
      <w:pPr>
        <w:rPr>
          <w:b/>
          <w:bCs/>
          <w:i/>
          <w:iCs/>
        </w:rPr>
      </w:pPr>
      <w:r>
        <w:rPr>
          <w:b/>
          <w:bCs/>
          <w:i/>
          <w:iCs/>
        </w:rPr>
        <w:br w:type="page"/>
      </w:r>
    </w:p>
    <w:p w14:paraId="62F5772E" w14:textId="6EE41451" w:rsidR="002009BD" w:rsidRPr="00BF6C17" w:rsidRDefault="002009BD" w:rsidP="002009BD">
      <w:pPr>
        <w:ind w:firstLine="0"/>
        <w:rPr>
          <w:b/>
          <w:bCs/>
          <w:i/>
          <w:iCs/>
        </w:rPr>
      </w:pPr>
      <w:r w:rsidRPr="00BF6C17">
        <w:rPr>
          <w:b/>
          <w:bCs/>
          <w:i/>
          <w:iCs/>
        </w:rPr>
        <w:lastRenderedPageBreak/>
        <w:t>Naloga 3.</w:t>
      </w:r>
    </w:p>
    <w:p w14:paraId="7DEA0A08" w14:textId="77777777" w:rsidR="002009BD" w:rsidRPr="00BF6C17" w:rsidRDefault="002009BD" w:rsidP="002009BD">
      <w:pPr>
        <w:pStyle w:val="Default"/>
        <w:rPr>
          <w:rFonts w:ascii="Arial" w:hAnsi="Arial" w:cs="Arial"/>
          <w:sz w:val="22"/>
          <w:szCs w:val="22"/>
        </w:rPr>
      </w:pPr>
    </w:p>
    <w:p w14:paraId="168FCB72" w14:textId="77777777" w:rsidR="002009BD" w:rsidRPr="00BF6C17" w:rsidRDefault="002009BD" w:rsidP="002009BD">
      <w:pPr>
        <w:pStyle w:val="Default"/>
        <w:rPr>
          <w:rFonts w:ascii="Arial" w:hAnsi="Arial" w:cs="Arial"/>
          <w:sz w:val="22"/>
          <w:szCs w:val="22"/>
        </w:rPr>
      </w:pPr>
      <w:r w:rsidRPr="00BF6C17">
        <w:rPr>
          <w:rFonts w:ascii="Arial" w:hAnsi="Arial" w:cs="Arial"/>
          <w:sz w:val="22"/>
          <w:szCs w:val="22"/>
        </w:rPr>
        <w:t>Ustvariti bi želeli YesNo gumb za JavaFX aplikacijo. Objekt vrste YesNo pri postavitvi na sceno prikazuje napis Yes, klik na gumbu zamenja vsebino napisa na No, vsak naslednji ponovno zamenja Yes z No oz. No z Yes.</w:t>
      </w:r>
    </w:p>
    <w:p w14:paraId="257C95AE" w14:textId="77777777" w:rsidR="002009BD" w:rsidRPr="00BF6C17" w:rsidRDefault="002009BD" w:rsidP="002009BD">
      <w:pPr>
        <w:pStyle w:val="Default"/>
        <w:rPr>
          <w:rFonts w:ascii="Arial" w:hAnsi="Arial" w:cs="Arial"/>
          <w:sz w:val="22"/>
          <w:szCs w:val="22"/>
        </w:rPr>
      </w:pPr>
    </w:p>
    <w:p w14:paraId="3786EFB4" w14:textId="77777777" w:rsidR="002009BD" w:rsidRPr="00BF6C17" w:rsidRDefault="002009BD" w:rsidP="002009BD">
      <w:pPr>
        <w:pStyle w:val="Default"/>
        <w:rPr>
          <w:rFonts w:ascii="Arial" w:hAnsi="Arial" w:cs="Arial"/>
          <w:sz w:val="22"/>
          <w:szCs w:val="22"/>
        </w:rPr>
      </w:pPr>
      <w:r w:rsidRPr="00BF6C17">
        <w:rPr>
          <w:rFonts w:ascii="Arial" w:hAnsi="Arial" w:cs="Arial"/>
          <w:sz w:val="22"/>
          <w:szCs w:val="22"/>
        </w:rPr>
        <w:t xml:space="preserve">Obstoječi gumb vrste  javafx.scene.control.Button je funkcionalno poln gumb, le da ima zgolj eno fiksno lastnost 'text' za prikazovanje vrednosti na gumbu. </w:t>
      </w:r>
    </w:p>
    <w:p w14:paraId="4EA6AEC5" w14:textId="77777777" w:rsidR="002009BD" w:rsidRPr="00BF6C17" w:rsidRDefault="002009BD" w:rsidP="002009BD">
      <w:pPr>
        <w:pStyle w:val="Default"/>
        <w:rPr>
          <w:rFonts w:ascii="Arial" w:hAnsi="Arial" w:cs="Arial"/>
          <w:sz w:val="22"/>
          <w:szCs w:val="22"/>
        </w:rPr>
      </w:pPr>
      <w:r w:rsidRPr="00BF6C17">
        <w:rPr>
          <w:rFonts w:ascii="Arial" w:hAnsi="Arial" w:cs="Arial"/>
          <w:sz w:val="22"/>
          <w:szCs w:val="22"/>
        </w:rPr>
        <w:t>Pripravimo test dostopa do lastnosti 'text' gumba ob kliku:</w:t>
      </w:r>
    </w:p>
    <w:p w14:paraId="6B8BA85C" w14:textId="77777777" w:rsidR="002009BD" w:rsidRPr="00BF6C17" w:rsidRDefault="002009BD" w:rsidP="002009BD">
      <w:pPr>
        <w:pStyle w:val="Default"/>
        <w:rPr>
          <w:rFonts w:ascii="Arial" w:hAnsi="Arial" w:cs="Arial"/>
          <w:sz w:val="22"/>
          <w:szCs w:val="22"/>
        </w:rPr>
      </w:pPr>
      <w:r w:rsidRPr="00BF6C17">
        <w:rPr>
          <w:rFonts w:ascii="Arial" w:hAnsi="Arial" w:cs="Arial"/>
          <w:sz w:val="22"/>
          <w:szCs w:val="22"/>
        </w:rPr>
        <w:t>Uporabimo obstoječo JavaFX aplikacijo, ki jo lahko naredimo z čarovnikom v BlueJ. Poiščemo</w:t>
      </w:r>
    </w:p>
    <w:p w14:paraId="67C6C7BB" w14:textId="77777777" w:rsidR="002009BD" w:rsidRPr="00BF6C17" w:rsidRDefault="002009BD" w:rsidP="002009BD">
      <w:pPr>
        <w:pStyle w:val="Default"/>
        <w:rPr>
          <w:rFonts w:ascii="Arial" w:hAnsi="Arial" w:cs="Arial"/>
          <w:sz w:val="22"/>
          <w:szCs w:val="22"/>
        </w:rPr>
      </w:pPr>
      <w:r w:rsidRPr="00BF6C17">
        <w:rPr>
          <w:rFonts w:ascii="Arial" w:hAnsi="Arial" w:cs="Arial"/>
          <w:sz w:val="22"/>
          <w:szCs w:val="22"/>
        </w:rPr>
        <w:t>servisno metodo, ki se izvede ob kliku na gumb in kot zadnjo vrstico dodamo:</w:t>
      </w:r>
    </w:p>
    <w:p w14:paraId="4FE949F1" w14:textId="77777777" w:rsidR="002009BD" w:rsidRPr="00BF6C17" w:rsidRDefault="002009BD" w:rsidP="002009BD">
      <w:pPr>
        <w:pStyle w:val="Default"/>
        <w:rPr>
          <w:rFonts w:ascii="Arial" w:hAnsi="Arial" w:cs="Arial"/>
          <w:sz w:val="22"/>
          <w:szCs w:val="22"/>
        </w:rPr>
      </w:pPr>
    </w:p>
    <w:p w14:paraId="43C689CD" w14:textId="77777777" w:rsidR="002009BD" w:rsidRPr="00BF6C17" w:rsidRDefault="002009BD" w:rsidP="002009BD">
      <w:pPr>
        <w:pStyle w:val="Default"/>
        <w:ind w:left="360"/>
        <w:rPr>
          <w:rFonts w:ascii="Consolas" w:hAnsi="Consolas" w:cs="Arial"/>
          <w:sz w:val="18"/>
          <w:szCs w:val="18"/>
        </w:rPr>
      </w:pPr>
      <w:bookmarkStart w:id="1" w:name="_Hlk195530931"/>
      <w:r w:rsidRPr="00BF6C17">
        <w:rPr>
          <w:rFonts w:ascii="Consolas" w:hAnsi="Consolas" w:cs="Arial"/>
          <w:sz w:val="18"/>
          <w:szCs w:val="18"/>
        </w:rPr>
        <w:t>Button bb = (Button)event.getSource(); bb.setText("trilili");</w:t>
      </w:r>
      <w:bookmarkEnd w:id="1"/>
    </w:p>
    <w:p w14:paraId="32A162DA" w14:textId="77777777" w:rsidR="002009BD" w:rsidRPr="00BF6C17" w:rsidRDefault="002009BD" w:rsidP="002009BD">
      <w:pPr>
        <w:pStyle w:val="Default"/>
        <w:rPr>
          <w:rFonts w:ascii="Arial" w:hAnsi="Arial" w:cs="Arial"/>
          <w:sz w:val="22"/>
          <w:szCs w:val="22"/>
        </w:rPr>
      </w:pPr>
    </w:p>
    <w:p w14:paraId="745A15D1" w14:textId="77777777" w:rsidR="002009BD" w:rsidRPr="00BF6C17" w:rsidRDefault="002009BD" w:rsidP="002009BD">
      <w:pPr>
        <w:pStyle w:val="Default"/>
        <w:numPr>
          <w:ilvl w:val="0"/>
          <w:numId w:val="22"/>
        </w:numPr>
        <w:rPr>
          <w:rFonts w:ascii="Arial" w:hAnsi="Arial" w:cs="Arial"/>
          <w:sz w:val="22"/>
          <w:szCs w:val="22"/>
        </w:rPr>
      </w:pPr>
      <w:r w:rsidRPr="00BF6C17">
        <w:rPr>
          <w:rFonts w:ascii="Arial" w:hAnsi="Arial" w:cs="Arial"/>
          <w:sz w:val="22"/>
          <w:szCs w:val="22"/>
        </w:rPr>
        <w:t>spišite mehanizem preklapljanja med Yes in No. Gumb naj bo vrste Button.</w:t>
      </w:r>
    </w:p>
    <w:p w14:paraId="22AA43A9" w14:textId="77B0F819" w:rsidR="002009BD" w:rsidRDefault="002009BD" w:rsidP="002009BD">
      <w:pPr>
        <w:pStyle w:val="Default"/>
        <w:numPr>
          <w:ilvl w:val="0"/>
          <w:numId w:val="22"/>
        </w:numPr>
        <w:rPr>
          <w:rFonts w:ascii="Arial" w:hAnsi="Arial" w:cs="Arial"/>
          <w:sz w:val="22"/>
          <w:szCs w:val="22"/>
        </w:rPr>
      </w:pPr>
      <w:r w:rsidRPr="00BF6C17">
        <w:rPr>
          <w:rFonts w:ascii="Arial" w:hAnsi="Arial" w:cs="Arial"/>
          <w:sz w:val="22"/>
          <w:szCs w:val="22"/>
        </w:rPr>
        <w:t>Na osnovi Button kreirajte  razred YesNo Button. Konstruktor za novi gumb prejme dve besedi (Yes, No) in pri klikanju naj preklaplja med njima (preklaplja med poljubnima podanima dvema besedama). Dodajte še oba 'fall back' konstruktorja; če gumb naredite zgolj z eno besedo, je druga vedno 'N-e', če ga ustvar</w:t>
      </w:r>
      <w:r>
        <w:rPr>
          <w:rFonts w:ascii="Arial" w:hAnsi="Arial" w:cs="Arial"/>
          <w:sz w:val="22"/>
          <w:szCs w:val="22"/>
        </w:rPr>
        <w:t>i</w:t>
      </w:r>
      <w:r w:rsidRPr="00BF6C17">
        <w:rPr>
          <w:rFonts w:ascii="Arial" w:hAnsi="Arial" w:cs="Arial"/>
          <w:sz w:val="22"/>
          <w:szCs w:val="22"/>
        </w:rPr>
        <w:t>ite brez, pa je prva 'Da', druga 'Ne'</w:t>
      </w:r>
    </w:p>
    <w:p w14:paraId="7C74DD12" w14:textId="77777777" w:rsidR="002009BD" w:rsidRDefault="002009BD" w:rsidP="002009BD">
      <w:pPr>
        <w:pStyle w:val="Default"/>
        <w:rPr>
          <w:rFonts w:ascii="Arial" w:hAnsi="Arial" w:cs="Arial"/>
          <w:sz w:val="22"/>
          <w:szCs w:val="22"/>
        </w:rPr>
      </w:pPr>
    </w:p>
    <w:p w14:paraId="27614C1E" w14:textId="77777777" w:rsidR="002009BD" w:rsidRDefault="002009BD" w:rsidP="002009BD">
      <w:pPr>
        <w:pStyle w:val="Default"/>
        <w:rPr>
          <w:rFonts w:ascii="Arial" w:hAnsi="Arial" w:cs="Arial"/>
          <w:sz w:val="22"/>
          <w:szCs w:val="22"/>
        </w:rPr>
      </w:pPr>
    </w:p>
    <w:p w14:paraId="765A7B99" w14:textId="0A139633" w:rsidR="002009BD" w:rsidRDefault="002009BD" w:rsidP="002009BD">
      <w:pPr>
        <w:pStyle w:val="Default"/>
        <w:rPr>
          <w:rFonts w:ascii="Arial" w:hAnsi="Arial" w:cs="Arial"/>
          <w:sz w:val="22"/>
          <w:szCs w:val="22"/>
        </w:rPr>
      </w:pPr>
      <w:r>
        <w:rPr>
          <w:rFonts w:ascii="Arial" w:hAnsi="Arial" w:cs="Arial"/>
          <w:sz w:val="22"/>
          <w:szCs w:val="22"/>
        </w:rPr>
        <w:t>Koda je v prilogi.</w:t>
      </w:r>
    </w:p>
    <w:p w14:paraId="3637921B" w14:textId="0CECEF0D" w:rsidR="002009BD" w:rsidRDefault="002009BD">
      <w:pPr>
        <w:rPr>
          <w:rFonts w:ascii="Arial" w:eastAsia="Times New Roman" w:hAnsi="Arial" w:cs="Arial"/>
          <w:color w:val="000000"/>
          <w:kern w:val="0"/>
          <w:sz w:val="22"/>
          <w:szCs w:val="22"/>
          <w:lang w:eastAsia="sl-SI"/>
        </w:rPr>
      </w:pPr>
      <w:r>
        <w:rPr>
          <w:rFonts w:ascii="Arial" w:hAnsi="Arial" w:cs="Arial"/>
          <w:sz w:val="22"/>
          <w:szCs w:val="22"/>
        </w:rPr>
        <w:br w:type="page"/>
      </w:r>
    </w:p>
    <w:p w14:paraId="31DC134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lastRenderedPageBreak/>
        <w:t>public class AstralnoTelo{</w:t>
      </w:r>
    </w:p>
    <w:p w14:paraId="62DB7D2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protected String naziv;</w:t>
      </w:r>
    </w:p>
    <w:p w14:paraId="195E1C0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AstralnoTelo(){</w:t>
      </w:r>
    </w:p>
    <w:p w14:paraId="4A6571C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naziv = "";</w:t>
      </w:r>
    </w:p>
    <w:p w14:paraId="30CC006C"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1D38EA2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AstralnoTelo(String naziv){</w:t>
      </w:r>
    </w:p>
    <w:p w14:paraId="2B7AC4F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this.naziv = naziv;</w:t>
      </w:r>
    </w:p>
    <w:p w14:paraId="1FE3DEF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03ECDD3C"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w:t>
      </w:r>
    </w:p>
    <w:p w14:paraId="30EFE8D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class Zvezda extends AstralnoTelo{</w:t>
      </w:r>
    </w:p>
    <w:p w14:paraId="7EC35F3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protected String nazivZvezde;</w:t>
      </w:r>
    </w:p>
    <w:p w14:paraId="28295B5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protected double radij, oddaljenostOdSonca;</w:t>
      </w:r>
    </w:p>
    <w:p w14:paraId="55A0CFB9"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p>
    <w:p w14:paraId="154DC6E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Zvezda(){</w:t>
      </w:r>
    </w:p>
    <w:p w14:paraId="63D32A9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super();</w:t>
      </w:r>
    </w:p>
    <w:p w14:paraId="3716751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 xml:space="preserve">radij = </w:t>
      </w:r>
      <w:r w:rsidRPr="002009BD">
        <w:rPr>
          <w:rFonts w:ascii="Arial" w:hAnsi="Arial" w:cs="Arial"/>
          <w:b/>
          <w:bCs/>
          <w:sz w:val="22"/>
          <w:szCs w:val="22"/>
          <w:lang w:val="en-GB"/>
        </w:rPr>
        <w:t>0</w:t>
      </w:r>
      <w:r w:rsidRPr="002009BD">
        <w:rPr>
          <w:rFonts w:ascii="Arial" w:hAnsi="Arial" w:cs="Arial"/>
          <w:sz w:val="22"/>
          <w:szCs w:val="22"/>
          <w:lang w:val="en-GB"/>
        </w:rPr>
        <w:t>;</w:t>
      </w:r>
    </w:p>
    <w:p w14:paraId="7396EC1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oddaljenostOdSonca=</w:t>
      </w:r>
      <w:r w:rsidRPr="002009BD">
        <w:rPr>
          <w:rFonts w:ascii="Arial" w:hAnsi="Arial" w:cs="Arial"/>
          <w:b/>
          <w:bCs/>
          <w:sz w:val="22"/>
          <w:szCs w:val="22"/>
          <w:lang w:val="en-GB"/>
        </w:rPr>
        <w:t>0</w:t>
      </w:r>
      <w:r w:rsidRPr="002009BD">
        <w:rPr>
          <w:rFonts w:ascii="Arial" w:hAnsi="Arial" w:cs="Arial"/>
          <w:sz w:val="22"/>
          <w:szCs w:val="22"/>
          <w:lang w:val="en-GB"/>
        </w:rPr>
        <w:t>;</w:t>
      </w:r>
    </w:p>
    <w:p w14:paraId="7FEB138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7859FE3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Zvezda(String naziv, double radij, double oddaljenostOdSonca){</w:t>
      </w:r>
    </w:p>
    <w:p w14:paraId="2F7B20E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super(naziv);</w:t>
      </w:r>
    </w:p>
    <w:p w14:paraId="21AB424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this.nazivZvezde = naziv;</w:t>
      </w:r>
    </w:p>
    <w:p w14:paraId="421A3BE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this.radij = radij;</w:t>
      </w:r>
    </w:p>
    <w:p w14:paraId="03795A9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this.oddaljenostOdSonca = oddaljenostOdSonca;</w:t>
      </w:r>
    </w:p>
    <w:p w14:paraId="61956A3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3C187029"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String getNaziv(){</w:t>
      </w:r>
    </w:p>
    <w:p w14:paraId="1093A6D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nazivZvezde;</w:t>
      </w:r>
    </w:p>
    <w:p w14:paraId="0B75618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312C1BF7"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double getRadij(){</w:t>
      </w:r>
    </w:p>
    <w:p w14:paraId="04399FFC"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radij;</w:t>
      </w:r>
    </w:p>
    <w:p w14:paraId="31BB447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783D57D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double getOddaljenost(){</w:t>
      </w:r>
    </w:p>
    <w:p w14:paraId="6461086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oddaljenostOdSonca;</w:t>
      </w:r>
    </w:p>
    <w:p w14:paraId="798B99E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7B9C07E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Zvezda vrniSoncuBlizjoZvezdo(Zvezda a){</w:t>
      </w:r>
    </w:p>
    <w:p w14:paraId="2BE768B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if</w:t>
      </w:r>
      <w:r w:rsidRPr="002009BD">
        <w:rPr>
          <w:rFonts w:ascii="Arial" w:hAnsi="Arial" w:cs="Arial"/>
          <w:sz w:val="22"/>
          <w:szCs w:val="22"/>
          <w:lang w:val="en-GB"/>
        </w:rPr>
        <w:t xml:space="preserve"> (this.oddaljenostOdSonca&gt; a.getOddaljenost()) {</w:t>
      </w:r>
    </w:p>
    <w:p w14:paraId="67A8A81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this;</w:t>
      </w:r>
    </w:p>
    <w:p w14:paraId="4C4661DC"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w:t>
      </w:r>
    </w:p>
    <w:p w14:paraId="4325226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else</w:t>
      </w:r>
      <w:r w:rsidRPr="002009BD">
        <w:rPr>
          <w:rFonts w:ascii="Arial" w:hAnsi="Arial" w:cs="Arial"/>
          <w:sz w:val="22"/>
          <w:szCs w:val="22"/>
          <w:lang w:val="en-GB"/>
        </w:rPr>
        <w:t xml:space="preserve"> </w:t>
      </w:r>
      <w:r w:rsidRPr="002009BD">
        <w:rPr>
          <w:rFonts w:ascii="Arial" w:hAnsi="Arial" w:cs="Arial"/>
          <w:b/>
          <w:bCs/>
          <w:sz w:val="22"/>
          <w:szCs w:val="22"/>
          <w:lang w:val="en-GB"/>
        </w:rPr>
        <w:t>return</w:t>
      </w:r>
      <w:r w:rsidRPr="002009BD">
        <w:rPr>
          <w:rFonts w:ascii="Arial" w:hAnsi="Arial" w:cs="Arial"/>
          <w:sz w:val="22"/>
          <w:szCs w:val="22"/>
          <w:lang w:val="en-GB"/>
        </w:rPr>
        <w:t xml:space="preserve"> a;</w:t>
      </w:r>
    </w:p>
    <w:p w14:paraId="02A53EA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18607A5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double vrniManjsoRazdaljo(Zvezda a){</w:t>
      </w:r>
    </w:p>
    <w:p w14:paraId="4841F289"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if</w:t>
      </w:r>
      <w:r w:rsidRPr="002009BD">
        <w:rPr>
          <w:rFonts w:ascii="Arial" w:hAnsi="Arial" w:cs="Arial"/>
          <w:sz w:val="22"/>
          <w:szCs w:val="22"/>
          <w:lang w:val="en-GB"/>
        </w:rPr>
        <w:t>(this.radij &gt;a.getRadij())</w:t>
      </w:r>
    </w:p>
    <w:p w14:paraId="2502529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this.radij;</w:t>
      </w:r>
    </w:p>
    <w:p w14:paraId="6526C55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else</w:t>
      </w:r>
      <w:r w:rsidRPr="002009BD">
        <w:rPr>
          <w:rFonts w:ascii="Arial" w:hAnsi="Arial" w:cs="Arial"/>
          <w:sz w:val="22"/>
          <w:szCs w:val="22"/>
          <w:lang w:val="en-GB"/>
        </w:rPr>
        <w:t xml:space="preserve"> </w:t>
      </w:r>
      <w:r w:rsidRPr="002009BD">
        <w:rPr>
          <w:rFonts w:ascii="Arial" w:hAnsi="Arial" w:cs="Arial"/>
          <w:b/>
          <w:bCs/>
          <w:sz w:val="22"/>
          <w:szCs w:val="22"/>
          <w:lang w:val="en-GB"/>
        </w:rPr>
        <w:t>return</w:t>
      </w:r>
      <w:r w:rsidRPr="002009BD">
        <w:rPr>
          <w:rFonts w:ascii="Arial" w:hAnsi="Arial" w:cs="Arial"/>
          <w:sz w:val="22"/>
          <w:szCs w:val="22"/>
          <w:lang w:val="en-GB"/>
        </w:rPr>
        <w:t xml:space="preserve"> a.getRadij();</w:t>
      </w:r>
    </w:p>
    <w:p w14:paraId="1B6C8E3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2E97B88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double manjsaOdRazdalij(Zvezda a){</w:t>
      </w:r>
    </w:p>
    <w:p w14:paraId="0D8E0A6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if</w:t>
      </w:r>
      <w:r w:rsidRPr="002009BD">
        <w:rPr>
          <w:rFonts w:ascii="Arial" w:hAnsi="Arial" w:cs="Arial"/>
          <w:sz w:val="22"/>
          <w:szCs w:val="22"/>
          <w:lang w:val="en-GB"/>
        </w:rPr>
        <w:t>(this.radij &lt;a.getRadij())</w:t>
      </w:r>
    </w:p>
    <w:p w14:paraId="1D30D2B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this.radij;</w:t>
      </w:r>
    </w:p>
    <w:p w14:paraId="7510F8D7"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else</w:t>
      </w:r>
      <w:r w:rsidRPr="002009BD">
        <w:rPr>
          <w:rFonts w:ascii="Arial" w:hAnsi="Arial" w:cs="Arial"/>
          <w:sz w:val="22"/>
          <w:szCs w:val="22"/>
          <w:lang w:val="en-GB"/>
        </w:rPr>
        <w:t xml:space="preserve"> </w:t>
      </w:r>
      <w:r w:rsidRPr="002009BD">
        <w:rPr>
          <w:rFonts w:ascii="Arial" w:hAnsi="Arial" w:cs="Arial"/>
          <w:b/>
          <w:bCs/>
          <w:sz w:val="22"/>
          <w:szCs w:val="22"/>
          <w:lang w:val="en-GB"/>
        </w:rPr>
        <w:t>return</w:t>
      </w:r>
      <w:r w:rsidRPr="002009BD">
        <w:rPr>
          <w:rFonts w:ascii="Arial" w:hAnsi="Arial" w:cs="Arial"/>
          <w:sz w:val="22"/>
          <w:szCs w:val="22"/>
          <w:lang w:val="en-GB"/>
        </w:rPr>
        <w:t xml:space="preserve"> a.getRadij();</w:t>
      </w:r>
    </w:p>
    <w:p w14:paraId="2727570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2B436CC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void sestej(Zvezda a){</w:t>
      </w:r>
    </w:p>
    <w:p w14:paraId="54B207E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if</w:t>
      </w:r>
      <w:r w:rsidRPr="002009BD">
        <w:rPr>
          <w:rFonts w:ascii="Arial" w:hAnsi="Arial" w:cs="Arial"/>
          <w:sz w:val="22"/>
          <w:szCs w:val="22"/>
          <w:lang w:val="en-GB"/>
        </w:rPr>
        <w:t xml:space="preserve"> (this.radij == a.getRadij()){</w:t>
      </w:r>
    </w:p>
    <w:p w14:paraId="4CE7214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System.out.println("Ni možno sešteti zvezd.");</w:t>
      </w:r>
    </w:p>
    <w:p w14:paraId="59F4AF9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w:t>
      </w:r>
      <w:r w:rsidRPr="002009BD">
        <w:rPr>
          <w:rFonts w:ascii="Arial" w:hAnsi="Arial" w:cs="Arial"/>
          <w:b/>
          <w:bCs/>
          <w:sz w:val="22"/>
          <w:szCs w:val="22"/>
          <w:lang w:val="en-GB"/>
        </w:rPr>
        <w:t>else</w:t>
      </w:r>
      <w:r w:rsidRPr="002009BD">
        <w:rPr>
          <w:rFonts w:ascii="Arial" w:hAnsi="Arial" w:cs="Arial"/>
          <w:sz w:val="22"/>
          <w:szCs w:val="22"/>
          <w:lang w:val="en-GB"/>
        </w:rPr>
        <w:t>{</w:t>
      </w:r>
    </w:p>
    <w:p w14:paraId="1B01AF1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 xml:space="preserve">double nRadij = </w:t>
      </w:r>
      <w:r w:rsidRPr="002009BD">
        <w:rPr>
          <w:rFonts w:ascii="Arial" w:hAnsi="Arial" w:cs="Arial"/>
          <w:b/>
          <w:bCs/>
          <w:sz w:val="22"/>
          <w:szCs w:val="22"/>
          <w:lang w:val="en-GB"/>
        </w:rPr>
        <w:t>0</w:t>
      </w:r>
      <w:r w:rsidRPr="002009BD">
        <w:rPr>
          <w:rFonts w:ascii="Arial" w:hAnsi="Arial" w:cs="Arial"/>
          <w:sz w:val="22"/>
          <w:szCs w:val="22"/>
          <w:lang w:val="en-GB"/>
        </w:rPr>
        <w:t>;</w:t>
      </w:r>
    </w:p>
    <w:p w14:paraId="2AA6E0C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if</w:t>
      </w:r>
      <w:r w:rsidRPr="002009BD">
        <w:rPr>
          <w:rFonts w:ascii="Arial" w:hAnsi="Arial" w:cs="Arial"/>
          <w:sz w:val="22"/>
          <w:szCs w:val="22"/>
          <w:lang w:val="en-GB"/>
        </w:rPr>
        <w:t>(a.getRadij()&gt;this.radij)</w:t>
      </w:r>
    </w:p>
    <w:p w14:paraId="5F09B01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lastRenderedPageBreak/>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nRadij= a.getRadij() + this.radij*</w:t>
      </w:r>
      <w:r w:rsidRPr="002009BD">
        <w:rPr>
          <w:rFonts w:ascii="Arial" w:hAnsi="Arial" w:cs="Arial"/>
          <w:b/>
          <w:bCs/>
          <w:sz w:val="22"/>
          <w:szCs w:val="22"/>
          <w:lang w:val="en-GB"/>
        </w:rPr>
        <w:t>0.1</w:t>
      </w:r>
      <w:r w:rsidRPr="002009BD">
        <w:rPr>
          <w:rFonts w:ascii="Arial" w:hAnsi="Arial" w:cs="Arial"/>
          <w:sz w:val="22"/>
          <w:szCs w:val="22"/>
          <w:lang w:val="en-GB"/>
        </w:rPr>
        <w:t>;</w:t>
      </w:r>
    </w:p>
    <w:p w14:paraId="11B664D7"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else</w:t>
      </w:r>
      <w:r w:rsidRPr="002009BD">
        <w:rPr>
          <w:rFonts w:ascii="Arial" w:hAnsi="Arial" w:cs="Arial"/>
          <w:sz w:val="22"/>
          <w:szCs w:val="22"/>
          <w:lang w:val="en-GB"/>
        </w:rPr>
        <w:t xml:space="preserve"> </w:t>
      </w:r>
    </w:p>
    <w:p w14:paraId="1D473BD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nRadij = this.radij + a.getRadij()*</w:t>
      </w:r>
      <w:r w:rsidRPr="002009BD">
        <w:rPr>
          <w:rFonts w:ascii="Arial" w:hAnsi="Arial" w:cs="Arial"/>
          <w:b/>
          <w:bCs/>
          <w:sz w:val="22"/>
          <w:szCs w:val="22"/>
          <w:lang w:val="en-GB"/>
        </w:rPr>
        <w:t>0.1</w:t>
      </w:r>
      <w:r w:rsidRPr="002009BD">
        <w:rPr>
          <w:rFonts w:ascii="Arial" w:hAnsi="Arial" w:cs="Arial"/>
          <w:sz w:val="22"/>
          <w:szCs w:val="22"/>
          <w:lang w:val="en-GB"/>
        </w:rPr>
        <w:t>;</w:t>
      </w:r>
    </w:p>
    <w:p w14:paraId="50CF4F4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this.radij = nRadij;</w:t>
      </w:r>
    </w:p>
    <w:p w14:paraId="3C20CB5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this.oddaljenostOdSonca = Math.max(this.oddaljenostOdSonca, a.getOddaljenost());</w:t>
      </w:r>
    </w:p>
    <w:p w14:paraId="5125375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this.nazivZvezde = a.getNaziv().charAt(</w:t>
      </w:r>
      <w:r w:rsidRPr="002009BD">
        <w:rPr>
          <w:rFonts w:ascii="Arial" w:hAnsi="Arial" w:cs="Arial"/>
          <w:b/>
          <w:bCs/>
          <w:sz w:val="22"/>
          <w:szCs w:val="22"/>
          <w:lang w:val="en-GB"/>
        </w:rPr>
        <w:t>0</w:t>
      </w:r>
      <w:r w:rsidRPr="002009BD">
        <w:rPr>
          <w:rFonts w:ascii="Arial" w:hAnsi="Arial" w:cs="Arial"/>
          <w:sz w:val="22"/>
          <w:szCs w:val="22"/>
          <w:lang w:val="en-GB"/>
        </w:rPr>
        <w:t>) + ""+this.nazivZvezde.charAt(</w:t>
      </w:r>
      <w:r w:rsidRPr="002009BD">
        <w:rPr>
          <w:rFonts w:ascii="Arial" w:hAnsi="Arial" w:cs="Arial"/>
          <w:b/>
          <w:bCs/>
          <w:sz w:val="22"/>
          <w:szCs w:val="22"/>
          <w:lang w:val="en-GB"/>
        </w:rPr>
        <w:t>0</w:t>
      </w:r>
      <w:r w:rsidRPr="002009BD">
        <w:rPr>
          <w:rFonts w:ascii="Arial" w:hAnsi="Arial" w:cs="Arial"/>
          <w:sz w:val="22"/>
          <w:szCs w:val="22"/>
          <w:lang w:val="en-GB"/>
        </w:rPr>
        <w:t>);</w:t>
      </w:r>
    </w:p>
    <w:p w14:paraId="1BCA19E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w:t>
      </w:r>
    </w:p>
    <w:p w14:paraId="33502CA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25CCC61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String toString() {</w:t>
      </w:r>
    </w:p>
    <w:p w14:paraId="3BD79979"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nazivZvezde + ": radij = " + radij + ", oddaljenost od Sonca = " + oddaljenostOdSonca;</w:t>
      </w:r>
    </w:p>
    <w:p w14:paraId="5927973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w:t>
      </w:r>
    </w:p>
    <w:p w14:paraId="5EE1E8A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static void main(String[] args) {</w:t>
      </w:r>
    </w:p>
    <w:p w14:paraId="1BA76BA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 xml:space="preserve">Zvezda[] zvezde = </w:t>
      </w:r>
      <w:r w:rsidRPr="002009BD">
        <w:rPr>
          <w:rFonts w:ascii="Arial" w:hAnsi="Arial" w:cs="Arial"/>
          <w:b/>
          <w:bCs/>
          <w:sz w:val="22"/>
          <w:szCs w:val="22"/>
          <w:lang w:val="en-GB"/>
        </w:rPr>
        <w:t>new</w:t>
      </w:r>
      <w:r w:rsidRPr="002009BD">
        <w:rPr>
          <w:rFonts w:ascii="Arial" w:hAnsi="Arial" w:cs="Arial"/>
          <w:sz w:val="22"/>
          <w:szCs w:val="22"/>
          <w:lang w:val="en-GB"/>
        </w:rPr>
        <w:t xml:space="preserve"> Zvezda[</w:t>
      </w:r>
      <w:r w:rsidRPr="002009BD">
        <w:rPr>
          <w:rFonts w:ascii="Arial" w:hAnsi="Arial" w:cs="Arial"/>
          <w:b/>
          <w:bCs/>
          <w:sz w:val="22"/>
          <w:szCs w:val="22"/>
          <w:lang w:val="en-GB"/>
        </w:rPr>
        <w:t>5</w:t>
      </w:r>
      <w:r w:rsidRPr="002009BD">
        <w:rPr>
          <w:rFonts w:ascii="Arial" w:hAnsi="Arial" w:cs="Arial"/>
          <w:sz w:val="22"/>
          <w:szCs w:val="22"/>
          <w:lang w:val="en-GB"/>
        </w:rPr>
        <w:t>];</w:t>
      </w:r>
    </w:p>
    <w:p w14:paraId="00D96107"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zvezde[</w:t>
      </w:r>
      <w:r w:rsidRPr="002009BD">
        <w:rPr>
          <w:rFonts w:ascii="Arial" w:hAnsi="Arial" w:cs="Arial"/>
          <w:b/>
          <w:bCs/>
          <w:sz w:val="22"/>
          <w:szCs w:val="22"/>
          <w:lang w:val="en-GB"/>
        </w:rPr>
        <w:t>0</w:t>
      </w:r>
      <w:r w:rsidRPr="002009BD">
        <w:rPr>
          <w:rFonts w:ascii="Arial" w:hAnsi="Arial" w:cs="Arial"/>
          <w:sz w:val="22"/>
          <w:szCs w:val="22"/>
          <w:lang w:val="en-GB"/>
        </w:rPr>
        <w:t xml:space="preserve">] = </w:t>
      </w:r>
      <w:r w:rsidRPr="002009BD">
        <w:rPr>
          <w:rFonts w:ascii="Arial" w:hAnsi="Arial" w:cs="Arial"/>
          <w:b/>
          <w:bCs/>
          <w:sz w:val="22"/>
          <w:szCs w:val="22"/>
          <w:lang w:val="en-GB"/>
        </w:rPr>
        <w:t>new</w:t>
      </w:r>
      <w:r w:rsidRPr="002009BD">
        <w:rPr>
          <w:rFonts w:ascii="Arial" w:hAnsi="Arial" w:cs="Arial"/>
          <w:sz w:val="22"/>
          <w:szCs w:val="22"/>
          <w:lang w:val="en-GB"/>
        </w:rPr>
        <w:t xml:space="preserve"> Zvezda("Sirius", </w:t>
      </w:r>
      <w:r w:rsidRPr="002009BD">
        <w:rPr>
          <w:rFonts w:ascii="Arial" w:hAnsi="Arial" w:cs="Arial"/>
          <w:b/>
          <w:bCs/>
          <w:sz w:val="22"/>
          <w:szCs w:val="22"/>
          <w:lang w:val="en-GB"/>
        </w:rPr>
        <w:t>1.7</w:t>
      </w:r>
      <w:r w:rsidRPr="002009BD">
        <w:rPr>
          <w:rFonts w:ascii="Arial" w:hAnsi="Arial" w:cs="Arial"/>
          <w:sz w:val="22"/>
          <w:szCs w:val="22"/>
          <w:lang w:val="en-GB"/>
        </w:rPr>
        <w:t xml:space="preserve">, </w:t>
      </w:r>
      <w:r w:rsidRPr="002009BD">
        <w:rPr>
          <w:rFonts w:ascii="Arial" w:hAnsi="Arial" w:cs="Arial"/>
          <w:b/>
          <w:bCs/>
          <w:sz w:val="22"/>
          <w:szCs w:val="22"/>
          <w:lang w:val="en-GB"/>
        </w:rPr>
        <w:t>8.6</w:t>
      </w:r>
      <w:r w:rsidRPr="002009BD">
        <w:rPr>
          <w:rFonts w:ascii="Arial" w:hAnsi="Arial" w:cs="Arial"/>
          <w:sz w:val="22"/>
          <w:szCs w:val="22"/>
          <w:lang w:val="en-GB"/>
        </w:rPr>
        <w:t>);</w:t>
      </w:r>
    </w:p>
    <w:p w14:paraId="2E6BF2F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zvezde[</w:t>
      </w:r>
      <w:r w:rsidRPr="002009BD">
        <w:rPr>
          <w:rFonts w:ascii="Arial" w:hAnsi="Arial" w:cs="Arial"/>
          <w:b/>
          <w:bCs/>
          <w:sz w:val="22"/>
          <w:szCs w:val="22"/>
          <w:lang w:val="en-GB"/>
        </w:rPr>
        <w:t>1</w:t>
      </w:r>
      <w:r w:rsidRPr="002009BD">
        <w:rPr>
          <w:rFonts w:ascii="Arial" w:hAnsi="Arial" w:cs="Arial"/>
          <w:sz w:val="22"/>
          <w:szCs w:val="22"/>
          <w:lang w:val="en-GB"/>
        </w:rPr>
        <w:t xml:space="preserve">] = </w:t>
      </w:r>
      <w:r w:rsidRPr="002009BD">
        <w:rPr>
          <w:rFonts w:ascii="Arial" w:hAnsi="Arial" w:cs="Arial"/>
          <w:b/>
          <w:bCs/>
          <w:sz w:val="22"/>
          <w:szCs w:val="22"/>
          <w:lang w:val="en-GB"/>
        </w:rPr>
        <w:t>new</w:t>
      </w:r>
      <w:r w:rsidRPr="002009BD">
        <w:rPr>
          <w:rFonts w:ascii="Arial" w:hAnsi="Arial" w:cs="Arial"/>
          <w:sz w:val="22"/>
          <w:szCs w:val="22"/>
          <w:lang w:val="en-GB"/>
        </w:rPr>
        <w:t xml:space="preserve"> Zvezda("Betelgeza", </w:t>
      </w:r>
      <w:r w:rsidRPr="002009BD">
        <w:rPr>
          <w:rFonts w:ascii="Arial" w:hAnsi="Arial" w:cs="Arial"/>
          <w:b/>
          <w:bCs/>
          <w:sz w:val="22"/>
          <w:szCs w:val="22"/>
          <w:lang w:val="en-GB"/>
        </w:rPr>
        <w:t>887.0</w:t>
      </w:r>
      <w:r w:rsidRPr="002009BD">
        <w:rPr>
          <w:rFonts w:ascii="Arial" w:hAnsi="Arial" w:cs="Arial"/>
          <w:sz w:val="22"/>
          <w:szCs w:val="22"/>
          <w:lang w:val="en-GB"/>
        </w:rPr>
        <w:t xml:space="preserve">, </w:t>
      </w:r>
      <w:r w:rsidRPr="002009BD">
        <w:rPr>
          <w:rFonts w:ascii="Arial" w:hAnsi="Arial" w:cs="Arial"/>
          <w:b/>
          <w:bCs/>
          <w:sz w:val="22"/>
          <w:szCs w:val="22"/>
          <w:lang w:val="en-GB"/>
        </w:rPr>
        <w:t>548</w:t>
      </w:r>
      <w:r w:rsidRPr="002009BD">
        <w:rPr>
          <w:rFonts w:ascii="Arial" w:hAnsi="Arial" w:cs="Arial"/>
          <w:sz w:val="22"/>
          <w:szCs w:val="22"/>
          <w:lang w:val="en-GB"/>
        </w:rPr>
        <w:t>);</w:t>
      </w:r>
    </w:p>
    <w:p w14:paraId="7E554BD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zvezde[</w:t>
      </w:r>
      <w:r w:rsidRPr="002009BD">
        <w:rPr>
          <w:rFonts w:ascii="Arial" w:hAnsi="Arial" w:cs="Arial"/>
          <w:b/>
          <w:bCs/>
          <w:sz w:val="22"/>
          <w:szCs w:val="22"/>
          <w:lang w:val="en-GB"/>
        </w:rPr>
        <w:t>2</w:t>
      </w:r>
      <w:r w:rsidRPr="002009BD">
        <w:rPr>
          <w:rFonts w:ascii="Arial" w:hAnsi="Arial" w:cs="Arial"/>
          <w:sz w:val="22"/>
          <w:szCs w:val="22"/>
          <w:lang w:val="en-GB"/>
        </w:rPr>
        <w:t xml:space="preserve">] = </w:t>
      </w:r>
      <w:r w:rsidRPr="002009BD">
        <w:rPr>
          <w:rFonts w:ascii="Arial" w:hAnsi="Arial" w:cs="Arial"/>
          <w:b/>
          <w:bCs/>
          <w:sz w:val="22"/>
          <w:szCs w:val="22"/>
          <w:lang w:val="en-GB"/>
        </w:rPr>
        <w:t>new</w:t>
      </w:r>
      <w:r w:rsidRPr="002009BD">
        <w:rPr>
          <w:rFonts w:ascii="Arial" w:hAnsi="Arial" w:cs="Arial"/>
          <w:sz w:val="22"/>
          <w:szCs w:val="22"/>
          <w:lang w:val="en-GB"/>
        </w:rPr>
        <w:t xml:space="preserve"> Zvezda("Proxima", </w:t>
      </w:r>
      <w:r w:rsidRPr="002009BD">
        <w:rPr>
          <w:rFonts w:ascii="Arial" w:hAnsi="Arial" w:cs="Arial"/>
          <w:b/>
          <w:bCs/>
          <w:sz w:val="22"/>
          <w:szCs w:val="22"/>
          <w:lang w:val="en-GB"/>
        </w:rPr>
        <w:t>0.1542</w:t>
      </w:r>
      <w:r w:rsidRPr="002009BD">
        <w:rPr>
          <w:rFonts w:ascii="Arial" w:hAnsi="Arial" w:cs="Arial"/>
          <w:sz w:val="22"/>
          <w:szCs w:val="22"/>
          <w:lang w:val="en-GB"/>
        </w:rPr>
        <w:t xml:space="preserve">, </w:t>
      </w:r>
      <w:r w:rsidRPr="002009BD">
        <w:rPr>
          <w:rFonts w:ascii="Arial" w:hAnsi="Arial" w:cs="Arial"/>
          <w:b/>
          <w:bCs/>
          <w:sz w:val="22"/>
          <w:szCs w:val="22"/>
          <w:lang w:val="en-GB"/>
        </w:rPr>
        <w:t>4.24</w:t>
      </w:r>
      <w:r w:rsidRPr="002009BD">
        <w:rPr>
          <w:rFonts w:ascii="Arial" w:hAnsi="Arial" w:cs="Arial"/>
          <w:sz w:val="22"/>
          <w:szCs w:val="22"/>
          <w:lang w:val="en-GB"/>
        </w:rPr>
        <w:t>);</w:t>
      </w:r>
    </w:p>
    <w:p w14:paraId="294A84F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zvezde[</w:t>
      </w:r>
      <w:r w:rsidRPr="002009BD">
        <w:rPr>
          <w:rFonts w:ascii="Arial" w:hAnsi="Arial" w:cs="Arial"/>
          <w:b/>
          <w:bCs/>
          <w:sz w:val="22"/>
          <w:szCs w:val="22"/>
          <w:lang w:val="en-GB"/>
        </w:rPr>
        <w:t>3</w:t>
      </w:r>
      <w:r w:rsidRPr="002009BD">
        <w:rPr>
          <w:rFonts w:ascii="Arial" w:hAnsi="Arial" w:cs="Arial"/>
          <w:sz w:val="22"/>
          <w:szCs w:val="22"/>
          <w:lang w:val="en-GB"/>
        </w:rPr>
        <w:t xml:space="preserve">] = </w:t>
      </w:r>
      <w:r w:rsidRPr="002009BD">
        <w:rPr>
          <w:rFonts w:ascii="Arial" w:hAnsi="Arial" w:cs="Arial"/>
          <w:b/>
          <w:bCs/>
          <w:sz w:val="22"/>
          <w:szCs w:val="22"/>
          <w:lang w:val="en-GB"/>
        </w:rPr>
        <w:t>new</w:t>
      </w:r>
      <w:r w:rsidRPr="002009BD">
        <w:rPr>
          <w:rFonts w:ascii="Arial" w:hAnsi="Arial" w:cs="Arial"/>
          <w:sz w:val="22"/>
          <w:szCs w:val="22"/>
          <w:lang w:val="en-GB"/>
        </w:rPr>
        <w:t xml:space="preserve"> Zvezda("Rigel", </w:t>
      </w:r>
      <w:r w:rsidRPr="002009BD">
        <w:rPr>
          <w:rFonts w:ascii="Arial" w:hAnsi="Arial" w:cs="Arial"/>
          <w:b/>
          <w:bCs/>
          <w:sz w:val="22"/>
          <w:szCs w:val="22"/>
          <w:lang w:val="en-GB"/>
        </w:rPr>
        <w:t>78.9</w:t>
      </w:r>
      <w:r w:rsidRPr="002009BD">
        <w:rPr>
          <w:rFonts w:ascii="Arial" w:hAnsi="Arial" w:cs="Arial"/>
          <w:sz w:val="22"/>
          <w:szCs w:val="22"/>
          <w:lang w:val="en-GB"/>
        </w:rPr>
        <w:t xml:space="preserve">, </w:t>
      </w:r>
      <w:r w:rsidRPr="002009BD">
        <w:rPr>
          <w:rFonts w:ascii="Arial" w:hAnsi="Arial" w:cs="Arial"/>
          <w:b/>
          <w:bCs/>
          <w:sz w:val="22"/>
          <w:szCs w:val="22"/>
          <w:lang w:val="en-GB"/>
        </w:rPr>
        <w:t>860</w:t>
      </w:r>
      <w:r w:rsidRPr="002009BD">
        <w:rPr>
          <w:rFonts w:ascii="Arial" w:hAnsi="Arial" w:cs="Arial"/>
          <w:sz w:val="22"/>
          <w:szCs w:val="22"/>
          <w:lang w:val="en-GB"/>
        </w:rPr>
        <w:t>);</w:t>
      </w:r>
    </w:p>
    <w:p w14:paraId="2ADB55C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zvezde[</w:t>
      </w:r>
      <w:r w:rsidRPr="002009BD">
        <w:rPr>
          <w:rFonts w:ascii="Arial" w:hAnsi="Arial" w:cs="Arial"/>
          <w:b/>
          <w:bCs/>
          <w:sz w:val="22"/>
          <w:szCs w:val="22"/>
          <w:lang w:val="en-GB"/>
        </w:rPr>
        <w:t>4</w:t>
      </w:r>
      <w:r w:rsidRPr="002009BD">
        <w:rPr>
          <w:rFonts w:ascii="Arial" w:hAnsi="Arial" w:cs="Arial"/>
          <w:sz w:val="22"/>
          <w:szCs w:val="22"/>
          <w:lang w:val="en-GB"/>
        </w:rPr>
        <w:t xml:space="preserve">] = </w:t>
      </w:r>
      <w:r w:rsidRPr="002009BD">
        <w:rPr>
          <w:rFonts w:ascii="Arial" w:hAnsi="Arial" w:cs="Arial"/>
          <w:b/>
          <w:bCs/>
          <w:sz w:val="22"/>
          <w:szCs w:val="22"/>
          <w:lang w:val="en-GB"/>
        </w:rPr>
        <w:t>new</w:t>
      </w:r>
      <w:r w:rsidRPr="002009BD">
        <w:rPr>
          <w:rFonts w:ascii="Arial" w:hAnsi="Arial" w:cs="Arial"/>
          <w:sz w:val="22"/>
          <w:szCs w:val="22"/>
          <w:lang w:val="en-GB"/>
        </w:rPr>
        <w:t xml:space="preserve"> Zvezda("Vega", </w:t>
      </w:r>
      <w:r w:rsidRPr="002009BD">
        <w:rPr>
          <w:rFonts w:ascii="Arial" w:hAnsi="Arial" w:cs="Arial"/>
          <w:b/>
          <w:bCs/>
          <w:sz w:val="22"/>
          <w:szCs w:val="22"/>
          <w:lang w:val="en-GB"/>
        </w:rPr>
        <w:t>2.36</w:t>
      </w:r>
      <w:r w:rsidRPr="002009BD">
        <w:rPr>
          <w:rFonts w:ascii="Arial" w:hAnsi="Arial" w:cs="Arial"/>
          <w:sz w:val="22"/>
          <w:szCs w:val="22"/>
          <w:lang w:val="en-GB"/>
        </w:rPr>
        <w:t xml:space="preserve">, </w:t>
      </w:r>
      <w:r w:rsidRPr="002009BD">
        <w:rPr>
          <w:rFonts w:ascii="Arial" w:hAnsi="Arial" w:cs="Arial"/>
          <w:b/>
          <w:bCs/>
          <w:sz w:val="22"/>
          <w:szCs w:val="22"/>
          <w:lang w:val="en-GB"/>
        </w:rPr>
        <w:t>25.04</w:t>
      </w:r>
      <w:r w:rsidRPr="002009BD">
        <w:rPr>
          <w:rFonts w:ascii="Arial" w:hAnsi="Arial" w:cs="Arial"/>
          <w:sz w:val="22"/>
          <w:szCs w:val="22"/>
          <w:lang w:val="en-GB"/>
        </w:rPr>
        <w:t>);</w:t>
      </w:r>
    </w:p>
    <w:p w14:paraId="3B76F55C"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p>
    <w:p w14:paraId="5DAF8F2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Zvezda najblizja = zvezde[</w:t>
      </w:r>
      <w:r w:rsidRPr="002009BD">
        <w:rPr>
          <w:rFonts w:ascii="Arial" w:hAnsi="Arial" w:cs="Arial"/>
          <w:b/>
          <w:bCs/>
          <w:sz w:val="22"/>
          <w:szCs w:val="22"/>
          <w:lang w:val="en-GB"/>
        </w:rPr>
        <w:t>0</w:t>
      </w:r>
      <w:r w:rsidRPr="002009BD">
        <w:rPr>
          <w:rFonts w:ascii="Arial" w:hAnsi="Arial" w:cs="Arial"/>
          <w:sz w:val="22"/>
          <w:szCs w:val="22"/>
          <w:lang w:val="en-GB"/>
        </w:rPr>
        <w:t>];</w:t>
      </w:r>
    </w:p>
    <w:p w14:paraId="3312D47C"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for</w:t>
      </w:r>
      <w:r w:rsidRPr="002009BD">
        <w:rPr>
          <w:rFonts w:ascii="Arial" w:hAnsi="Arial" w:cs="Arial"/>
          <w:sz w:val="22"/>
          <w:szCs w:val="22"/>
          <w:lang w:val="en-GB"/>
        </w:rPr>
        <w:t xml:space="preserve"> (int i = </w:t>
      </w:r>
      <w:r w:rsidRPr="002009BD">
        <w:rPr>
          <w:rFonts w:ascii="Arial" w:hAnsi="Arial" w:cs="Arial"/>
          <w:b/>
          <w:bCs/>
          <w:sz w:val="22"/>
          <w:szCs w:val="22"/>
          <w:lang w:val="en-GB"/>
        </w:rPr>
        <w:t>1</w:t>
      </w:r>
      <w:r w:rsidRPr="002009BD">
        <w:rPr>
          <w:rFonts w:ascii="Arial" w:hAnsi="Arial" w:cs="Arial"/>
          <w:sz w:val="22"/>
          <w:szCs w:val="22"/>
          <w:lang w:val="en-GB"/>
        </w:rPr>
        <w:t>; i &lt; zvezde.length; i++) {</w:t>
      </w:r>
    </w:p>
    <w:p w14:paraId="746E574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najblizja = zvezde[i].vrniSoncuBlizjoZvezdo(najblizja);</w:t>
      </w:r>
    </w:p>
    <w:p w14:paraId="48186FB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w:t>
      </w:r>
    </w:p>
    <w:p w14:paraId="6C83207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p>
    <w:p w14:paraId="7D824727"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System.out.println("Najblizja soncu: "+ najblizja.nazivZvezde);</w:t>
      </w:r>
    </w:p>
    <w:p w14:paraId="09F0AB2B" w14:textId="77777777" w:rsidR="002009BD" w:rsidRPr="002009BD" w:rsidRDefault="002009BD" w:rsidP="002009BD">
      <w:pPr>
        <w:pStyle w:val="Default"/>
        <w:rPr>
          <w:rFonts w:ascii="Arial" w:hAnsi="Arial" w:cs="Arial"/>
          <w:sz w:val="22"/>
          <w:szCs w:val="22"/>
          <w:lang w:val="en-GB"/>
        </w:rPr>
      </w:pPr>
    </w:p>
    <w:p w14:paraId="70E337C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 xml:space="preserve">Zvezda novaZvezda = </w:t>
      </w:r>
      <w:r w:rsidRPr="002009BD">
        <w:rPr>
          <w:rFonts w:ascii="Arial" w:hAnsi="Arial" w:cs="Arial"/>
          <w:b/>
          <w:bCs/>
          <w:sz w:val="22"/>
          <w:szCs w:val="22"/>
          <w:lang w:val="en-GB"/>
        </w:rPr>
        <w:t>new</w:t>
      </w:r>
      <w:r w:rsidRPr="002009BD">
        <w:rPr>
          <w:rFonts w:ascii="Arial" w:hAnsi="Arial" w:cs="Arial"/>
          <w:sz w:val="22"/>
          <w:szCs w:val="22"/>
          <w:lang w:val="en-GB"/>
        </w:rPr>
        <w:t xml:space="preserve"> Zvezda(zvezde[</w:t>
      </w:r>
      <w:r w:rsidRPr="002009BD">
        <w:rPr>
          <w:rFonts w:ascii="Arial" w:hAnsi="Arial" w:cs="Arial"/>
          <w:b/>
          <w:bCs/>
          <w:sz w:val="22"/>
          <w:szCs w:val="22"/>
          <w:lang w:val="en-GB"/>
        </w:rPr>
        <w:t>0</w:t>
      </w:r>
      <w:r w:rsidRPr="002009BD">
        <w:rPr>
          <w:rFonts w:ascii="Arial" w:hAnsi="Arial" w:cs="Arial"/>
          <w:sz w:val="22"/>
          <w:szCs w:val="22"/>
          <w:lang w:val="en-GB"/>
        </w:rPr>
        <w:t>].nazivZvezde, zvezde[</w:t>
      </w:r>
      <w:r w:rsidRPr="002009BD">
        <w:rPr>
          <w:rFonts w:ascii="Arial" w:hAnsi="Arial" w:cs="Arial"/>
          <w:b/>
          <w:bCs/>
          <w:sz w:val="22"/>
          <w:szCs w:val="22"/>
          <w:lang w:val="en-GB"/>
        </w:rPr>
        <w:t>0</w:t>
      </w:r>
      <w:r w:rsidRPr="002009BD">
        <w:rPr>
          <w:rFonts w:ascii="Arial" w:hAnsi="Arial" w:cs="Arial"/>
          <w:sz w:val="22"/>
          <w:szCs w:val="22"/>
          <w:lang w:val="en-GB"/>
        </w:rPr>
        <w:t>].radij, zvezde[</w:t>
      </w:r>
      <w:r w:rsidRPr="002009BD">
        <w:rPr>
          <w:rFonts w:ascii="Arial" w:hAnsi="Arial" w:cs="Arial"/>
          <w:b/>
          <w:bCs/>
          <w:sz w:val="22"/>
          <w:szCs w:val="22"/>
          <w:lang w:val="en-GB"/>
        </w:rPr>
        <w:t>0</w:t>
      </w:r>
      <w:r w:rsidRPr="002009BD">
        <w:rPr>
          <w:rFonts w:ascii="Arial" w:hAnsi="Arial" w:cs="Arial"/>
          <w:sz w:val="22"/>
          <w:szCs w:val="22"/>
          <w:lang w:val="en-GB"/>
        </w:rPr>
        <w:t>].oddaljenostOdSonca);</w:t>
      </w:r>
    </w:p>
    <w:p w14:paraId="57E0D9F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for</w:t>
      </w:r>
      <w:r w:rsidRPr="002009BD">
        <w:rPr>
          <w:rFonts w:ascii="Arial" w:hAnsi="Arial" w:cs="Arial"/>
          <w:sz w:val="22"/>
          <w:szCs w:val="22"/>
          <w:lang w:val="en-GB"/>
        </w:rPr>
        <w:t xml:space="preserve"> (int i = </w:t>
      </w:r>
      <w:r w:rsidRPr="002009BD">
        <w:rPr>
          <w:rFonts w:ascii="Arial" w:hAnsi="Arial" w:cs="Arial"/>
          <w:b/>
          <w:bCs/>
          <w:sz w:val="22"/>
          <w:szCs w:val="22"/>
          <w:lang w:val="en-GB"/>
        </w:rPr>
        <w:t>1</w:t>
      </w:r>
      <w:r w:rsidRPr="002009BD">
        <w:rPr>
          <w:rFonts w:ascii="Arial" w:hAnsi="Arial" w:cs="Arial"/>
          <w:sz w:val="22"/>
          <w:szCs w:val="22"/>
          <w:lang w:val="en-GB"/>
        </w:rPr>
        <w:t>; i &lt; zvezde.length; i++) {</w:t>
      </w:r>
    </w:p>
    <w:p w14:paraId="6816A39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if</w:t>
      </w:r>
      <w:r w:rsidRPr="002009BD">
        <w:rPr>
          <w:rFonts w:ascii="Arial" w:hAnsi="Arial" w:cs="Arial"/>
          <w:sz w:val="22"/>
          <w:szCs w:val="22"/>
          <w:lang w:val="en-GB"/>
        </w:rPr>
        <w:t xml:space="preserve"> (zvezde[i].getRadij() != novaZvezda.getRadij()) {</w:t>
      </w:r>
    </w:p>
    <w:p w14:paraId="478E769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novaZvezda.sestej(zvezde[i]);</w:t>
      </w:r>
    </w:p>
    <w:p w14:paraId="3F67D16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w:t>
      </w:r>
    </w:p>
    <w:p w14:paraId="0CD81FE7"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w:t>
      </w:r>
    </w:p>
    <w:p w14:paraId="5A4C941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p>
    <w:p w14:paraId="46DA38E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System.out.println("Sestete zvezde: "+novaZvezda);</w:t>
      </w:r>
    </w:p>
    <w:p w14:paraId="3CC4F99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w:t>
      </w:r>
    </w:p>
    <w:p w14:paraId="6BA8C8C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w:t>
      </w:r>
    </w:p>
    <w:p w14:paraId="789B8602" w14:textId="77777777" w:rsidR="002009BD" w:rsidRDefault="002009BD" w:rsidP="002009BD">
      <w:pPr>
        <w:pStyle w:val="Default"/>
        <w:rPr>
          <w:rFonts w:ascii="Arial" w:hAnsi="Arial" w:cs="Arial"/>
          <w:sz w:val="22"/>
          <w:szCs w:val="22"/>
        </w:rPr>
      </w:pPr>
    </w:p>
    <w:p w14:paraId="197032C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public class Racunalnik{</w:t>
      </w:r>
    </w:p>
    <w:p w14:paraId="0059B29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String vrstaCPE;</w:t>
      </w:r>
    </w:p>
    <w:p w14:paraId="0C246B8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double velikostDiska;</w:t>
      </w:r>
    </w:p>
    <w:p w14:paraId="6C3EB1E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double velikostPomnilnika;</w:t>
      </w:r>
    </w:p>
    <w:p w14:paraId="3C3BBD2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double cena;</w:t>
      </w:r>
    </w:p>
    <w:p w14:paraId="5AD56959"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Racunalnik(){</w:t>
      </w:r>
    </w:p>
    <w:p w14:paraId="48375AC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vrstaCPE = "Ryzen 7 AMD";</w:t>
      </w:r>
    </w:p>
    <w:p w14:paraId="0EA2E0F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 xml:space="preserve">velikostPomnilnika  = </w:t>
      </w:r>
      <w:r w:rsidRPr="002009BD">
        <w:rPr>
          <w:rFonts w:ascii="Arial" w:hAnsi="Arial" w:cs="Arial"/>
          <w:b/>
          <w:bCs/>
          <w:sz w:val="22"/>
          <w:szCs w:val="22"/>
          <w:lang w:val="en-GB"/>
        </w:rPr>
        <w:t>16</w:t>
      </w:r>
      <w:r w:rsidRPr="002009BD">
        <w:rPr>
          <w:rFonts w:ascii="Arial" w:hAnsi="Arial" w:cs="Arial"/>
          <w:sz w:val="22"/>
          <w:szCs w:val="22"/>
          <w:lang w:val="en-GB"/>
        </w:rPr>
        <w:t>;</w:t>
      </w:r>
    </w:p>
    <w:p w14:paraId="199CEE39"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 xml:space="preserve">velikostDiska = </w:t>
      </w:r>
      <w:r w:rsidRPr="002009BD">
        <w:rPr>
          <w:rFonts w:ascii="Arial" w:hAnsi="Arial" w:cs="Arial"/>
          <w:b/>
          <w:bCs/>
          <w:sz w:val="22"/>
          <w:szCs w:val="22"/>
          <w:lang w:val="en-GB"/>
        </w:rPr>
        <w:t>512</w:t>
      </w:r>
      <w:r w:rsidRPr="002009BD">
        <w:rPr>
          <w:rFonts w:ascii="Arial" w:hAnsi="Arial" w:cs="Arial"/>
          <w:sz w:val="22"/>
          <w:szCs w:val="22"/>
          <w:lang w:val="en-GB"/>
        </w:rPr>
        <w:t>;</w:t>
      </w:r>
    </w:p>
    <w:p w14:paraId="346BC4A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 xml:space="preserve">cena = </w:t>
      </w:r>
      <w:r w:rsidRPr="002009BD">
        <w:rPr>
          <w:rFonts w:ascii="Arial" w:hAnsi="Arial" w:cs="Arial"/>
          <w:b/>
          <w:bCs/>
          <w:sz w:val="22"/>
          <w:szCs w:val="22"/>
          <w:lang w:val="en-GB"/>
        </w:rPr>
        <w:t>1099</w:t>
      </w:r>
      <w:r w:rsidRPr="002009BD">
        <w:rPr>
          <w:rFonts w:ascii="Arial" w:hAnsi="Arial" w:cs="Arial"/>
          <w:sz w:val="22"/>
          <w:szCs w:val="22"/>
          <w:lang w:val="en-GB"/>
        </w:rPr>
        <w:t>;</w:t>
      </w:r>
    </w:p>
    <w:p w14:paraId="2564A44C"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20FFB8B9"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Racunalnik(String vrstaCPE, double velikostDiska, double velikostPomnilnika, double cena){</w:t>
      </w:r>
    </w:p>
    <w:p w14:paraId="0D5E652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this.vrstaCPE = vrstaCPE;</w:t>
      </w:r>
    </w:p>
    <w:p w14:paraId="795A673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lastRenderedPageBreak/>
        <w:tab/>
      </w:r>
      <w:r w:rsidRPr="002009BD">
        <w:rPr>
          <w:rFonts w:ascii="Arial" w:hAnsi="Arial" w:cs="Arial"/>
          <w:sz w:val="22"/>
          <w:szCs w:val="22"/>
          <w:lang w:val="en-GB"/>
        </w:rPr>
        <w:tab/>
        <w:t>this.velikostDiska = velikostDiska;</w:t>
      </w:r>
    </w:p>
    <w:p w14:paraId="1C37C7F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this.velikostPomnilnika = velikostPomnilnika;</w:t>
      </w:r>
    </w:p>
    <w:p w14:paraId="22FDF2F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this.cena = cena;</w:t>
      </w:r>
    </w:p>
    <w:p w14:paraId="035ED117"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67880D49"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String getVrstaCPE(){</w:t>
      </w:r>
    </w:p>
    <w:p w14:paraId="6972909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vrstaCPE;</w:t>
      </w:r>
    </w:p>
    <w:p w14:paraId="6B22FB3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380BD2C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double getVelikostPomnilnika(){</w:t>
      </w:r>
    </w:p>
    <w:p w14:paraId="38A1207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velikostPomnilnika;</w:t>
      </w:r>
    </w:p>
    <w:p w14:paraId="186638D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24A0376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double getVelikostDiska(){</w:t>
      </w:r>
    </w:p>
    <w:p w14:paraId="317A17F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velikostDiska;</w:t>
      </w:r>
    </w:p>
    <w:p w14:paraId="33F6961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15E8695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double getCena(){</w:t>
      </w:r>
    </w:p>
    <w:p w14:paraId="101CF90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cena;</w:t>
      </w:r>
    </w:p>
    <w:p w14:paraId="428B638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7875286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void setVrstaCPE(String vrstaCPE){</w:t>
      </w:r>
    </w:p>
    <w:p w14:paraId="419BB76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this.vrstaCPE = vrstaCPE;</w:t>
      </w:r>
    </w:p>
    <w:p w14:paraId="0DD7EF6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30089F2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void setVelikostPomnilnika(double velikostPomnilnika){</w:t>
      </w:r>
    </w:p>
    <w:p w14:paraId="55CE9FB7"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this.velikostPomnilnika = velikostPomnilnika;</w:t>
      </w:r>
    </w:p>
    <w:p w14:paraId="72D215A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0096AB2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void setVelikostDiska(double velikostDiska){</w:t>
      </w:r>
    </w:p>
    <w:p w14:paraId="2F2FA84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this.velikostDiska = velikostDiska;</w:t>
      </w:r>
    </w:p>
    <w:p w14:paraId="52580B87"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16BF2DEC"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void setCena(double cena){</w:t>
      </w:r>
    </w:p>
    <w:p w14:paraId="3F5179D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this.cena = cena;</w:t>
      </w:r>
    </w:p>
    <w:p w14:paraId="33BD304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7BF1426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static void main(String args[]){</w:t>
      </w:r>
    </w:p>
    <w:p w14:paraId="718DF90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 xml:space="preserve">Prenosnik a = </w:t>
      </w:r>
      <w:r w:rsidRPr="002009BD">
        <w:rPr>
          <w:rFonts w:ascii="Arial" w:hAnsi="Arial" w:cs="Arial"/>
          <w:b/>
          <w:bCs/>
          <w:sz w:val="22"/>
          <w:szCs w:val="22"/>
          <w:lang w:val="en-GB"/>
        </w:rPr>
        <w:t>new</w:t>
      </w:r>
      <w:r w:rsidRPr="002009BD">
        <w:rPr>
          <w:rFonts w:ascii="Arial" w:hAnsi="Arial" w:cs="Arial"/>
          <w:sz w:val="22"/>
          <w:szCs w:val="22"/>
          <w:lang w:val="en-GB"/>
        </w:rPr>
        <w:t xml:space="preserve"> Prenosnik("Intel i9 1300k", </w:t>
      </w:r>
      <w:r w:rsidRPr="002009BD">
        <w:rPr>
          <w:rFonts w:ascii="Arial" w:hAnsi="Arial" w:cs="Arial"/>
          <w:b/>
          <w:bCs/>
          <w:sz w:val="22"/>
          <w:szCs w:val="22"/>
          <w:lang w:val="en-GB"/>
        </w:rPr>
        <w:t>512</w:t>
      </w:r>
      <w:r w:rsidRPr="002009BD">
        <w:rPr>
          <w:rFonts w:ascii="Arial" w:hAnsi="Arial" w:cs="Arial"/>
          <w:sz w:val="22"/>
          <w:szCs w:val="22"/>
          <w:lang w:val="en-GB"/>
        </w:rPr>
        <w:t xml:space="preserve">, </w:t>
      </w:r>
      <w:r w:rsidRPr="002009BD">
        <w:rPr>
          <w:rFonts w:ascii="Arial" w:hAnsi="Arial" w:cs="Arial"/>
          <w:b/>
          <w:bCs/>
          <w:sz w:val="22"/>
          <w:szCs w:val="22"/>
          <w:lang w:val="en-GB"/>
        </w:rPr>
        <w:t>16</w:t>
      </w:r>
      <w:r w:rsidRPr="002009BD">
        <w:rPr>
          <w:rFonts w:ascii="Arial" w:hAnsi="Arial" w:cs="Arial"/>
          <w:sz w:val="22"/>
          <w:szCs w:val="22"/>
          <w:lang w:val="en-GB"/>
        </w:rPr>
        <w:t xml:space="preserve">, </w:t>
      </w:r>
      <w:r w:rsidRPr="002009BD">
        <w:rPr>
          <w:rFonts w:ascii="Arial" w:hAnsi="Arial" w:cs="Arial"/>
          <w:b/>
          <w:bCs/>
          <w:sz w:val="22"/>
          <w:szCs w:val="22"/>
          <w:lang w:val="en-GB"/>
        </w:rPr>
        <w:t>999</w:t>
      </w:r>
      <w:r w:rsidRPr="002009BD">
        <w:rPr>
          <w:rFonts w:ascii="Arial" w:hAnsi="Arial" w:cs="Arial"/>
          <w:sz w:val="22"/>
          <w:szCs w:val="22"/>
          <w:lang w:val="en-GB"/>
        </w:rPr>
        <w:t xml:space="preserve">, </w:t>
      </w:r>
      <w:r w:rsidRPr="002009BD">
        <w:rPr>
          <w:rFonts w:ascii="Arial" w:hAnsi="Arial" w:cs="Arial"/>
          <w:b/>
          <w:bCs/>
          <w:sz w:val="22"/>
          <w:szCs w:val="22"/>
          <w:lang w:val="en-GB"/>
        </w:rPr>
        <w:t>30</w:t>
      </w:r>
      <w:r w:rsidRPr="002009BD">
        <w:rPr>
          <w:rFonts w:ascii="Arial" w:hAnsi="Arial" w:cs="Arial"/>
          <w:sz w:val="22"/>
          <w:szCs w:val="22"/>
          <w:lang w:val="en-GB"/>
        </w:rPr>
        <w:t xml:space="preserve">, </w:t>
      </w:r>
      <w:r w:rsidRPr="002009BD">
        <w:rPr>
          <w:rFonts w:ascii="Arial" w:hAnsi="Arial" w:cs="Arial"/>
          <w:b/>
          <w:bCs/>
          <w:sz w:val="22"/>
          <w:szCs w:val="22"/>
          <w:lang w:val="en-GB"/>
        </w:rPr>
        <w:t>4</w:t>
      </w:r>
      <w:r w:rsidRPr="002009BD">
        <w:rPr>
          <w:rFonts w:ascii="Arial" w:hAnsi="Arial" w:cs="Arial"/>
          <w:sz w:val="22"/>
          <w:szCs w:val="22"/>
          <w:lang w:val="en-GB"/>
        </w:rPr>
        <w:t>);</w:t>
      </w:r>
    </w:p>
    <w:p w14:paraId="6E9792F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 xml:space="preserve">Prenosnik b = </w:t>
      </w:r>
      <w:r w:rsidRPr="002009BD">
        <w:rPr>
          <w:rFonts w:ascii="Arial" w:hAnsi="Arial" w:cs="Arial"/>
          <w:b/>
          <w:bCs/>
          <w:sz w:val="22"/>
          <w:szCs w:val="22"/>
          <w:lang w:val="en-GB"/>
        </w:rPr>
        <w:t>new</w:t>
      </w:r>
      <w:r w:rsidRPr="002009BD">
        <w:rPr>
          <w:rFonts w:ascii="Arial" w:hAnsi="Arial" w:cs="Arial"/>
          <w:sz w:val="22"/>
          <w:szCs w:val="22"/>
          <w:lang w:val="en-GB"/>
        </w:rPr>
        <w:t xml:space="preserve"> Prenosnik("Ryzen 7 AMD", </w:t>
      </w:r>
      <w:r w:rsidRPr="002009BD">
        <w:rPr>
          <w:rFonts w:ascii="Arial" w:hAnsi="Arial" w:cs="Arial"/>
          <w:b/>
          <w:bCs/>
          <w:sz w:val="22"/>
          <w:szCs w:val="22"/>
          <w:lang w:val="en-GB"/>
        </w:rPr>
        <w:t>1024</w:t>
      </w:r>
      <w:r w:rsidRPr="002009BD">
        <w:rPr>
          <w:rFonts w:ascii="Arial" w:hAnsi="Arial" w:cs="Arial"/>
          <w:sz w:val="22"/>
          <w:szCs w:val="22"/>
          <w:lang w:val="en-GB"/>
        </w:rPr>
        <w:t xml:space="preserve">, </w:t>
      </w:r>
      <w:r w:rsidRPr="002009BD">
        <w:rPr>
          <w:rFonts w:ascii="Arial" w:hAnsi="Arial" w:cs="Arial"/>
          <w:b/>
          <w:bCs/>
          <w:sz w:val="22"/>
          <w:szCs w:val="22"/>
          <w:lang w:val="en-GB"/>
        </w:rPr>
        <w:t>32</w:t>
      </w:r>
      <w:r w:rsidRPr="002009BD">
        <w:rPr>
          <w:rFonts w:ascii="Arial" w:hAnsi="Arial" w:cs="Arial"/>
          <w:sz w:val="22"/>
          <w:szCs w:val="22"/>
          <w:lang w:val="en-GB"/>
        </w:rPr>
        <w:t xml:space="preserve">, </w:t>
      </w:r>
      <w:r w:rsidRPr="002009BD">
        <w:rPr>
          <w:rFonts w:ascii="Arial" w:hAnsi="Arial" w:cs="Arial"/>
          <w:b/>
          <w:bCs/>
          <w:sz w:val="22"/>
          <w:szCs w:val="22"/>
          <w:lang w:val="en-GB"/>
        </w:rPr>
        <w:t>1299</w:t>
      </w:r>
      <w:r w:rsidRPr="002009BD">
        <w:rPr>
          <w:rFonts w:ascii="Arial" w:hAnsi="Arial" w:cs="Arial"/>
          <w:sz w:val="22"/>
          <w:szCs w:val="22"/>
          <w:lang w:val="en-GB"/>
        </w:rPr>
        <w:t xml:space="preserve">, </w:t>
      </w:r>
      <w:r w:rsidRPr="002009BD">
        <w:rPr>
          <w:rFonts w:ascii="Arial" w:hAnsi="Arial" w:cs="Arial"/>
          <w:b/>
          <w:bCs/>
          <w:sz w:val="22"/>
          <w:szCs w:val="22"/>
          <w:lang w:val="en-GB"/>
        </w:rPr>
        <w:t>30</w:t>
      </w:r>
      <w:r w:rsidRPr="002009BD">
        <w:rPr>
          <w:rFonts w:ascii="Arial" w:hAnsi="Arial" w:cs="Arial"/>
          <w:sz w:val="22"/>
          <w:szCs w:val="22"/>
          <w:lang w:val="en-GB"/>
        </w:rPr>
        <w:t xml:space="preserve">, </w:t>
      </w:r>
      <w:r w:rsidRPr="002009BD">
        <w:rPr>
          <w:rFonts w:ascii="Arial" w:hAnsi="Arial" w:cs="Arial"/>
          <w:b/>
          <w:bCs/>
          <w:sz w:val="22"/>
          <w:szCs w:val="22"/>
          <w:lang w:val="en-GB"/>
        </w:rPr>
        <w:t>5</w:t>
      </w:r>
      <w:r w:rsidRPr="002009BD">
        <w:rPr>
          <w:rFonts w:ascii="Arial" w:hAnsi="Arial" w:cs="Arial"/>
          <w:sz w:val="22"/>
          <w:szCs w:val="22"/>
          <w:lang w:val="en-GB"/>
        </w:rPr>
        <w:t>);</w:t>
      </w:r>
    </w:p>
    <w:p w14:paraId="47EE706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System.out.println(a);</w:t>
      </w:r>
    </w:p>
    <w:p w14:paraId="215A71A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System.out.println(b);</w:t>
      </w:r>
    </w:p>
    <w:p w14:paraId="25C654B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a.kateriJeBoljsi(b);</w:t>
      </w:r>
    </w:p>
    <w:p w14:paraId="44AD4D9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47869AE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w:t>
      </w:r>
    </w:p>
    <w:p w14:paraId="11F0A1B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class Prenosnik extends Racunalnik{</w:t>
      </w:r>
    </w:p>
    <w:p w14:paraId="5778227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double avtonomija;</w:t>
      </w:r>
    </w:p>
    <w:p w14:paraId="36CE682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int velikostZaslona;</w:t>
      </w:r>
    </w:p>
    <w:p w14:paraId="277D5F0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p>
    <w:p w14:paraId="0FB278D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Prenosnik(){</w:t>
      </w:r>
    </w:p>
    <w:p w14:paraId="4CD38569"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super();</w:t>
      </w:r>
    </w:p>
    <w:p w14:paraId="69B1DFC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67E32FA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Prenosnik(String vrstaCPE, double velikostDiska, double velikostPomnilnika, double cena, int velikostZaslona){</w:t>
      </w:r>
    </w:p>
    <w:p w14:paraId="11A73F3C"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super(vrstaCPE, velikostDiska, velikostPomnilnika, cena);</w:t>
      </w:r>
    </w:p>
    <w:p w14:paraId="58318B0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 xml:space="preserve">avtonomija = </w:t>
      </w:r>
      <w:r w:rsidRPr="002009BD">
        <w:rPr>
          <w:rFonts w:ascii="Arial" w:hAnsi="Arial" w:cs="Arial"/>
          <w:b/>
          <w:bCs/>
          <w:sz w:val="22"/>
          <w:szCs w:val="22"/>
          <w:lang w:val="en-GB"/>
        </w:rPr>
        <w:t>0</w:t>
      </w:r>
      <w:r w:rsidRPr="002009BD">
        <w:rPr>
          <w:rFonts w:ascii="Arial" w:hAnsi="Arial" w:cs="Arial"/>
          <w:sz w:val="22"/>
          <w:szCs w:val="22"/>
          <w:lang w:val="en-GB"/>
        </w:rPr>
        <w:t>;</w:t>
      </w:r>
    </w:p>
    <w:p w14:paraId="7FB0830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this.velikostZaslona = velikostZaslona;</w:t>
      </w:r>
    </w:p>
    <w:p w14:paraId="319EC549"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w:t>
      </w:r>
    </w:p>
    <w:p w14:paraId="3303482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Prenosnik(String vrstaCPE, double velikostDiska, double velikostPomnilnika, double cena, int velikostZaslona, int avtonomija){</w:t>
      </w:r>
    </w:p>
    <w:p w14:paraId="1FF4CB3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super(vrstaCPE, velikostDiska, velikostPomnilnika, cena);</w:t>
      </w:r>
    </w:p>
    <w:p w14:paraId="0D24501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this.avtonomija = avtonomija;</w:t>
      </w:r>
    </w:p>
    <w:p w14:paraId="4521B07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this.velikostZaslona = velikostZaslona;</w:t>
      </w:r>
    </w:p>
    <w:p w14:paraId="387C8A5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w:t>
      </w:r>
    </w:p>
    <w:p w14:paraId="1CD4312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lastRenderedPageBreak/>
        <w:tab/>
        <w:t>public double getAvtonomija(){</w:t>
      </w:r>
    </w:p>
    <w:p w14:paraId="136D8CB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avtonomija;</w:t>
      </w:r>
    </w:p>
    <w:p w14:paraId="6CBB23A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62530D0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int getVelikostZaslona(){</w:t>
      </w:r>
    </w:p>
    <w:p w14:paraId="272816F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velikostZaslona;</w:t>
      </w:r>
    </w:p>
    <w:p w14:paraId="4805F5D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27B6345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void setAvtonomija(double avtonomija) {</w:t>
      </w:r>
    </w:p>
    <w:p w14:paraId="1401EC2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this.avtonomija = avtonomija;</w:t>
      </w:r>
    </w:p>
    <w:p w14:paraId="28CC8CA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4A3B9969"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p>
    <w:p w14:paraId="6B792F5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void setVelikostZaslona(int velikostZaslona) {</w:t>
      </w:r>
    </w:p>
    <w:p w14:paraId="23198FB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this.velikostZaslona = velikostZaslona;</w:t>
      </w:r>
    </w:p>
    <w:p w14:paraId="26AB566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161E1E49"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String toString(){</w:t>
      </w:r>
    </w:p>
    <w:p w14:paraId="1C7C95D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return</w:t>
      </w:r>
      <w:r w:rsidRPr="002009BD">
        <w:rPr>
          <w:rFonts w:ascii="Arial" w:hAnsi="Arial" w:cs="Arial"/>
          <w:sz w:val="22"/>
          <w:szCs w:val="22"/>
          <w:lang w:val="en-GB"/>
        </w:rPr>
        <w:t xml:space="preserve"> "Prenosnik "+this.getVrstaCPE()+" z "+this.getVelikostDiska()+"gb spomina, "+this.getVelikostPomnilnika()+"gb pomnilnika, "+this.getVelikostZaslona()+"cm zaslonom, "+this.getAvtonomija()+"h dolgo baterijo in ceno "+this.getCena()+" evrov.";</w:t>
      </w:r>
    </w:p>
    <w:p w14:paraId="728CF8D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253483D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void kateriJeBoljsi(Prenosnik a){</w:t>
      </w:r>
    </w:p>
    <w:p w14:paraId="6AB1A5B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if</w:t>
      </w:r>
      <w:r w:rsidRPr="002009BD">
        <w:rPr>
          <w:rFonts w:ascii="Arial" w:hAnsi="Arial" w:cs="Arial"/>
          <w:sz w:val="22"/>
          <w:szCs w:val="22"/>
          <w:lang w:val="en-GB"/>
        </w:rPr>
        <w:t>(this.avtonomija/cena &gt; a.getAvtonomija()/a.getCena() )</w:t>
      </w:r>
    </w:p>
    <w:p w14:paraId="3C2E5D0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System.out.println("Boljsi je: "+ this);</w:t>
      </w:r>
    </w:p>
    <w:p w14:paraId="59B4AF3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else</w:t>
      </w:r>
      <w:r w:rsidRPr="002009BD">
        <w:rPr>
          <w:rFonts w:ascii="Arial" w:hAnsi="Arial" w:cs="Arial"/>
          <w:sz w:val="22"/>
          <w:szCs w:val="22"/>
          <w:lang w:val="en-GB"/>
        </w:rPr>
        <w:t xml:space="preserve"> </w:t>
      </w:r>
    </w:p>
    <w:p w14:paraId="03B19AC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System.out.println("Boljsi je: "+ a);</w:t>
      </w:r>
    </w:p>
    <w:p w14:paraId="4F8AC18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192FCCC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p>
    <w:p w14:paraId="42400F57" w14:textId="59CF1175" w:rsidR="002009BD" w:rsidRDefault="002009BD" w:rsidP="002009BD">
      <w:pPr>
        <w:pStyle w:val="Default"/>
        <w:rPr>
          <w:rFonts w:ascii="Arial" w:hAnsi="Arial" w:cs="Arial"/>
          <w:sz w:val="22"/>
          <w:szCs w:val="22"/>
          <w:lang w:val="en-GB"/>
        </w:rPr>
      </w:pPr>
      <w:r w:rsidRPr="002009BD">
        <w:rPr>
          <w:rFonts w:ascii="Arial" w:hAnsi="Arial" w:cs="Arial"/>
          <w:sz w:val="22"/>
          <w:szCs w:val="22"/>
          <w:lang w:val="en-GB"/>
        </w:rPr>
        <w:t>}</w:t>
      </w:r>
    </w:p>
    <w:p w14:paraId="561FD67E" w14:textId="77777777" w:rsidR="002009BD" w:rsidRDefault="002009BD" w:rsidP="002009BD">
      <w:pPr>
        <w:pStyle w:val="Default"/>
        <w:rPr>
          <w:rFonts w:ascii="Arial" w:hAnsi="Arial" w:cs="Arial"/>
          <w:sz w:val="22"/>
          <w:szCs w:val="22"/>
          <w:lang w:val="en-GB"/>
        </w:rPr>
      </w:pPr>
    </w:p>
    <w:p w14:paraId="1AF4F8E1"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javafx.application.Application;</w:t>
      </w:r>
    </w:p>
    <w:p w14:paraId="42FC9858"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javafx.event.ActionEvent;</w:t>
      </w:r>
    </w:p>
    <w:p w14:paraId="6F6D422E"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javafx.scene.Scene;</w:t>
      </w:r>
    </w:p>
    <w:p w14:paraId="4D90D339"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javafx.scene.control.Button;</w:t>
      </w:r>
    </w:p>
    <w:p w14:paraId="48041CEE"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javafx.scene.control.Label;</w:t>
      </w:r>
    </w:p>
    <w:p w14:paraId="60D6AD87"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javafx.scene.layout.GridPane;</w:t>
      </w:r>
    </w:p>
    <w:p w14:paraId="26CBF06E"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javafx.geometry.Insets;</w:t>
      </w:r>
    </w:p>
    <w:p w14:paraId="78D38460"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javafx.stage.Stage;</w:t>
      </w:r>
    </w:p>
    <w:p w14:paraId="658A3D9A" w14:textId="77777777" w:rsidR="002009BD" w:rsidRPr="002009BD" w:rsidRDefault="002009BD" w:rsidP="002009BD">
      <w:pPr>
        <w:pStyle w:val="Default"/>
        <w:rPr>
          <w:rFonts w:ascii="Arial" w:hAnsi="Arial" w:cs="Arial"/>
          <w:sz w:val="22"/>
          <w:szCs w:val="22"/>
          <w:lang w:val="en-GB"/>
        </w:rPr>
      </w:pPr>
    </w:p>
    <w:p w14:paraId="036A17F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w:t>
      </w:r>
    </w:p>
    <w:p w14:paraId="1826ECA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 Opis:</w:t>
      </w:r>
    </w:p>
    <w:p w14:paraId="285073F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 JavaFX aplikacija števec</w:t>
      </w:r>
    </w:p>
    <w:p w14:paraId="317CB8C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 xml:space="preserve">* </w:t>
      </w:r>
    </w:p>
    <w:p w14:paraId="18C93DB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 xml:space="preserve">* </w:t>
      </w:r>
      <w:r w:rsidRPr="002009BD">
        <w:rPr>
          <w:rFonts w:ascii="Arial" w:hAnsi="Arial" w:cs="Arial"/>
          <w:b/>
          <w:bCs/>
          <w:sz w:val="22"/>
          <w:szCs w:val="22"/>
          <w:lang w:val="en-GB"/>
        </w:rPr>
        <w:t>@author</w:t>
      </w:r>
      <w:r w:rsidRPr="002009BD">
        <w:rPr>
          <w:rFonts w:ascii="Arial" w:hAnsi="Arial" w:cs="Arial"/>
          <w:sz w:val="22"/>
          <w:szCs w:val="22"/>
          <w:lang w:val="en-GB"/>
        </w:rPr>
        <w:t xml:space="preserve"> Maj</w:t>
      </w:r>
    </w:p>
    <w:p w14:paraId="7B50D79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 xml:space="preserve">* </w:t>
      </w:r>
      <w:r w:rsidRPr="002009BD">
        <w:rPr>
          <w:rFonts w:ascii="Arial" w:hAnsi="Arial" w:cs="Arial"/>
          <w:b/>
          <w:bCs/>
          <w:sz w:val="22"/>
          <w:szCs w:val="22"/>
          <w:lang w:val="en-GB"/>
        </w:rPr>
        <w:t>@version</w:t>
      </w:r>
      <w:r w:rsidRPr="002009BD">
        <w:rPr>
          <w:rFonts w:ascii="Arial" w:hAnsi="Arial" w:cs="Arial"/>
          <w:sz w:val="22"/>
          <w:szCs w:val="22"/>
          <w:lang w:val="en-GB"/>
        </w:rPr>
        <w:t xml:space="preserve"> 14/04/2025</w:t>
      </w:r>
    </w:p>
    <w:p w14:paraId="676B945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w:t>
      </w:r>
    </w:p>
    <w:p w14:paraId="2526E1B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public class Gumb extends Application {</w:t>
      </w:r>
    </w:p>
    <w:p w14:paraId="5FAEED7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p>
    <w:p w14:paraId="54D8FE5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private int count =</w:t>
      </w:r>
      <w:r w:rsidRPr="002009BD">
        <w:rPr>
          <w:rFonts w:ascii="Arial" w:hAnsi="Arial" w:cs="Arial"/>
          <w:b/>
          <w:bCs/>
          <w:sz w:val="22"/>
          <w:szCs w:val="22"/>
          <w:lang w:val="en-GB"/>
        </w:rPr>
        <w:t>0</w:t>
      </w:r>
      <w:r w:rsidRPr="002009BD">
        <w:rPr>
          <w:rFonts w:ascii="Arial" w:hAnsi="Arial" w:cs="Arial"/>
          <w:sz w:val="22"/>
          <w:szCs w:val="22"/>
          <w:lang w:val="en-GB"/>
        </w:rPr>
        <w:t>;</w:t>
      </w:r>
    </w:p>
    <w:p w14:paraId="23A14E9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 xml:space="preserve">private Button myButton = </w:t>
      </w:r>
      <w:r w:rsidRPr="002009BD">
        <w:rPr>
          <w:rFonts w:ascii="Arial" w:hAnsi="Arial" w:cs="Arial"/>
          <w:b/>
          <w:bCs/>
          <w:sz w:val="22"/>
          <w:szCs w:val="22"/>
          <w:lang w:val="en-GB"/>
        </w:rPr>
        <w:t>new</w:t>
      </w:r>
      <w:r w:rsidRPr="002009BD">
        <w:rPr>
          <w:rFonts w:ascii="Arial" w:hAnsi="Arial" w:cs="Arial"/>
          <w:sz w:val="22"/>
          <w:szCs w:val="22"/>
          <w:lang w:val="en-GB"/>
        </w:rPr>
        <w:t xml:space="preserve"> Button("Yes");</w:t>
      </w:r>
    </w:p>
    <w:p w14:paraId="7E5065D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p>
    <w:p w14:paraId="6D6006C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static void main(String[] args) {</w:t>
      </w:r>
    </w:p>
    <w:p w14:paraId="17EFFA8C"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launch(args);</w:t>
      </w:r>
    </w:p>
    <w:p w14:paraId="6C6B9E0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779981B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p>
    <w:p w14:paraId="57119B4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@Override</w:t>
      </w:r>
    </w:p>
    <w:p w14:paraId="597DBD6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void start(Stage stage) {</w:t>
      </w:r>
    </w:p>
    <w:p w14:paraId="47D788A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p>
    <w:p w14:paraId="32A375D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lastRenderedPageBreak/>
        <w:tab/>
      </w:r>
      <w:r w:rsidRPr="002009BD">
        <w:rPr>
          <w:rFonts w:ascii="Arial" w:hAnsi="Arial" w:cs="Arial"/>
          <w:sz w:val="22"/>
          <w:szCs w:val="22"/>
          <w:lang w:val="en-GB"/>
        </w:rPr>
        <w:tab/>
      </w:r>
    </w:p>
    <w:p w14:paraId="43EDACC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 xml:space="preserve">GridPane pane = </w:t>
      </w:r>
      <w:r w:rsidRPr="002009BD">
        <w:rPr>
          <w:rFonts w:ascii="Arial" w:hAnsi="Arial" w:cs="Arial"/>
          <w:b/>
          <w:bCs/>
          <w:sz w:val="22"/>
          <w:szCs w:val="22"/>
          <w:lang w:val="en-GB"/>
        </w:rPr>
        <w:t>new</w:t>
      </w:r>
      <w:r w:rsidRPr="002009BD">
        <w:rPr>
          <w:rFonts w:ascii="Arial" w:hAnsi="Arial" w:cs="Arial"/>
          <w:sz w:val="22"/>
          <w:szCs w:val="22"/>
          <w:lang w:val="en-GB"/>
        </w:rPr>
        <w:t xml:space="preserve"> GridPane();</w:t>
      </w:r>
    </w:p>
    <w:p w14:paraId="1009193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pane.setPadding(</w:t>
      </w:r>
      <w:r w:rsidRPr="002009BD">
        <w:rPr>
          <w:rFonts w:ascii="Arial" w:hAnsi="Arial" w:cs="Arial"/>
          <w:b/>
          <w:bCs/>
          <w:sz w:val="22"/>
          <w:szCs w:val="22"/>
          <w:lang w:val="en-GB"/>
        </w:rPr>
        <w:t>new</w:t>
      </w:r>
      <w:r w:rsidRPr="002009BD">
        <w:rPr>
          <w:rFonts w:ascii="Arial" w:hAnsi="Arial" w:cs="Arial"/>
          <w:sz w:val="22"/>
          <w:szCs w:val="22"/>
          <w:lang w:val="en-GB"/>
        </w:rPr>
        <w:t xml:space="preserve"> Insets(</w:t>
      </w:r>
      <w:r w:rsidRPr="002009BD">
        <w:rPr>
          <w:rFonts w:ascii="Arial" w:hAnsi="Arial" w:cs="Arial"/>
          <w:b/>
          <w:bCs/>
          <w:sz w:val="22"/>
          <w:szCs w:val="22"/>
          <w:lang w:val="en-GB"/>
        </w:rPr>
        <w:t>10</w:t>
      </w:r>
      <w:r w:rsidRPr="002009BD">
        <w:rPr>
          <w:rFonts w:ascii="Arial" w:hAnsi="Arial" w:cs="Arial"/>
          <w:sz w:val="22"/>
          <w:szCs w:val="22"/>
          <w:lang w:val="en-GB"/>
        </w:rPr>
        <w:t>));</w:t>
      </w:r>
    </w:p>
    <w:p w14:paraId="481845A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pane.setVgap(</w:t>
      </w:r>
      <w:r w:rsidRPr="002009BD">
        <w:rPr>
          <w:rFonts w:ascii="Arial" w:hAnsi="Arial" w:cs="Arial"/>
          <w:b/>
          <w:bCs/>
          <w:sz w:val="22"/>
          <w:szCs w:val="22"/>
          <w:lang w:val="en-GB"/>
        </w:rPr>
        <w:t>10</w:t>
      </w:r>
      <w:r w:rsidRPr="002009BD">
        <w:rPr>
          <w:rFonts w:ascii="Arial" w:hAnsi="Arial" w:cs="Arial"/>
          <w:sz w:val="22"/>
          <w:szCs w:val="22"/>
          <w:lang w:val="en-GB"/>
        </w:rPr>
        <w:t>);</w:t>
      </w:r>
    </w:p>
    <w:p w14:paraId="663574E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pane.setHgap(</w:t>
      </w:r>
      <w:r w:rsidRPr="002009BD">
        <w:rPr>
          <w:rFonts w:ascii="Arial" w:hAnsi="Arial" w:cs="Arial"/>
          <w:b/>
          <w:bCs/>
          <w:sz w:val="22"/>
          <w:szCs w:val="22"/>
          <w:lang w:val="en-GB"/>
        </w:rPr>
        <w:t>10</w:t>
      </w:r>
      <w:r w:rsidRPr="002009BD">
        <w:rPr>
          <w:rFonts w:ascii="Arial" w:hAnsi="Arial" w:cs="Arial"/>
          <w:sz w:val="22"/>
          <w:szCs w:val="22"/>
          <w:lang w:val="en-GB"/>
        </w:rPr>
        <w:t>);</w:t>
      </w:r>
    </w:p>
    <w:p w14:paraId="2BD3B71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p>
    <w:p w14:paraId="7422AA2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myButton.setOnAction(this</w:t>
      </w:r>
      <w:r w:rsidRPr="002009BD">
        <w:rPr>
          <w:rFonts w:ascii="Arial" w:hAnsi="Arial" w:cs="Arial"/>
          <w:b/>
          <w:bCs/>
          <w:sz w:val="22"/>
          <w:szCs w:val="22"/>
          <w:lang w:val="en-GB"/>
        </w:rPr>
        <w:t>::</w:t>
      </w:r>
      <w:r w:rsidRPr="002009BD">
        <w:rPr>
          <w:rFonts w:ascii="Arial" w:hAnsi="Arial" w:cs="Arial"/>
          <w:sz w:val="22"/>
          <w:szCs w:val="22"/>
          <w:lang w:val="en-GB"/>
        </w:rPr>
        <w:t>buttonClick);</w:t>
      </w:r>
    </w:p>
    <w:p w14:paraId="70E706C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 xml:space="preserve">pane.add(myButton, </w:t>
      </w:r>
      <w:r w:rsidRPr="002009BD">
        <w:rPr>
          <w:rFonts w:ascii="Arial" w:hAnsi="Arial" w:cs="Arial"/>
          <w:b/>
          <w:bCs/>
          <w:sz w:val="22"/>
          <w:szCs w:val="22"/>
          <w:lang w:val="en-GB"/>
        </w:rPr>
        <w:t>0</w:t>
      </w:r>
      <w:r w:rsidRPr="002009BD">
        <w:rPr>
          <w:rFonts w:ascii="Arial" w:hAnsi="Arial" w:cs="Arial"/>
          <w:sz w:val="22"/>
          <w:szCs w:val="22"/>
          <w:lang w:val="en-GB"/>
        </w:rPr>
        <w:t xml:space="preserve">, </w:t>
      </w:r>
      <w:r w:rsidRPr="002009BD">
        <w:rPr>
          <w:rFonts w:ascii="Arial" w:hAnsi="Arial" w:cs="Arial"/>
          <w:b/>
          <w:bCs/>
          <w:sz w:val="22"/>
          <w:szCs w:val="22"/>
          <w:lang w:val="en-GB"/>
        </w:rPr>
        <w:t>0</w:t>
      </w:r>
      <w:r w:rsidRPr="002009BD">
        <w:rPr>
          <w:rFonts w:ascii="Arial" w:hAnsi="Arial" w:cs="Arial"/>
          <w:sz w:val="22"/>
          <w:szCs w:val="22"/>
          <w:lang w:val="en-GB"/>
        </w:rPr>
        <w:t>);</w:t>
      </w:r>
    </w:p>
    <w:p w14:paraId="69FC653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p>
    <w:p w14:paraId="12C32C1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 xml:space="preserve">Scene scene = </w:t>
      </w:r>
      <w:r w:rsidRPr="002009BD">
        <w:rPr>
          <w:rFonts w:ascii="Arial" w:hAnsi="Arial" w:cs="Arial"/>
          <w:b/>
          <w:bCs/>
          <w:sz w:val="22"/>
          <w:szCs w:val="22"/>
          <w:lang w:val="en-GB"/>
        </w:rPr>
        <w:t>new</w:t>
      </w:r>
      <w:r w:rsidRPr="002009BD">
        <w:rPr>
          <w:rFonts w:ascii="Arial" w:hAnsi="Arial" w:cs="Arial"/>
          <w:sz w:val="22"/>
          <w:szCs w:val="22"/>
          <w:lang w:val="en-GB"/>
        </w:rPr>
        <w:t xml:space="preserve"> Scene(pane, </w:t>
      </w:r>
      <w:r w:rsidRPr="002009BD">
        <w:rPr>
          <w:rFonts w:ascii="Arial" w:hAnsi="Arial" w:cs="Arial"/>
          <w:b/>
          <w:bCs/>
          <w:sz w:val="22"/>
          <w:szCs w:val="22"/>
          <w:lang w:val="en-GB"/>
        </w:rPr>
        <w:t>300</w:t>
      </w:r>
      <w:r w:rsidRPr="002009BD">
        <w:rPr>
          <w:rFonts w:ascii="Arial" w:hAnsi="Arial" w:cs="Arial"/>
          <w:sz w:val="22"/>
          <w:szCs w:val="22"/>
          <w:lang w:val="en-GB"/>
        </w:rPr>
        <w:t xml:space="preserve">, </w:t>
      </w:r>
      <w:r w:rsidRPr="002009BD">
        <w:rPr>
          <w:rFonts w:ascii="Arial" w:hAnsi="Arial" w:cs="Arial"/>
          <w:b/>
          <w:bCs/>
          <w:sz w:val="22"/>
          <w:szCs w:val="22"/>
          <w:lang w:val="en-GB"/>
        </w:rPr>
        <w:t>100</w:t>
      </w:r>
      <w:r w:rsidRPr="002009BD">
        <w:rPr>
          <w:rFonts w:ascii="Arial" w:hAnsi="Arial" w:cs="Arial"/>
          <w:sz w:val="22"/>
          <w:szCs w:val="22"/>
          <w:lang w:val="en-GB"/>
        </w:rPr>
        <w:t>);</w:t>
      </w:r>
    </w:p>
    <w:p w14:paraId="647E808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stage.setTitle("Gumb");</w:t>
      </w:r>
    </w:p>
    <w:p w14:paraId="6414F07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stage.setScene(scene);</w:t>
      </w:r>
    </w:p>
    <w:p w14:paraId="125ACF8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stage.show();</w:t>
      </w:r>
    </w:p>
    <w:p w14:paraId="40D7C83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3128572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p>
    <w:p w14:paraId="73A401A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75DF597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 Metoda za upravljanje s klikom gumba.</w:t>
      </w:r>
    </w:p>
    <w:p w14:paraId="14795F7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 Poveča števec in posodobi oznako.</w:t>
      </w:r>
    </w:p>
    <w:p w14:paraId="0F4F20BC"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69A785F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private void buttonClick(ActionEvent event) {</w:t>
      </w:r>
    </w:p>
    <w:p w14:paraId="5ACC35D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count++;</w:t>
      </w:r>
    </w:p>
    <w:p w14:paraId="673B624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if</w:t>
      </w:r>
      <w:r w:rsidRPr="002009BD">
        <w:rPr>
          <w:rFonts w:ascii="Arial" w:hAnsi="Arial" w:cs="Arial"/>
          <w:sz w:val="22"/>
          <w:szCs w:val="22"/>
          <w:lang w:val="en-GB"/>
        </w:rPr>
        <w:t>(count%</w:t>
      </w:r>
      <w:r w:rsidRPr="002009BD">
        <w:rPr>
          <w:rFonts w:ascii="Arial" w:hAnsi="Arial" w:cs="Arial"/>
          <w:b/>
          <w:bCs/>
          <w:sz w:val="22"/>
          <w:szCs w:val="22"/>
          <w:lang w:val="en-GB"/>
        </w:rPr>
        <w:t>2</w:t>
      </w:r>
      <w:r w:rsidRPr="002009BD">
        <w:rPr>
          <w:rFonts w:ascii="Arial" w:hAnsi="Arial" w:cs="Arial"/>
          <w:sz w:val="22"/>
          <w:szCs w:val="22"/>
          <w:lang w:val="en-GB"/>
        </w:rPr>
        <w:t>==</w:t>
      </w:r>
      <w:r w:rsidRPr="002009BD">
        <w:rPr>
          <w:rFonts w:ascii="Arial" w:hAnsi="Arial" w:cs="Arial"/>
          <w:b/>
          <w:bCs/>
          <w:sz w:val="22"/>
          <w:szCs w:val="22"/>
          <w:lang w:val="en-GB"/>
        </w:rPr>
        <w:t>1</w:t>
      </w:r>
      <w:r w:rsidRPr="002009BD">
        <w:rPr>
          <w:rFonts w:ascii="Arial" w:hAnsi="Arial" w:cs="Arial"/>
          <w:sz w:val="22"/>
          <w:szCs w:val="22"/>
          <w:lang w:val="en-GB"/>
        </w:rPr>
        <w:t>)</w:t>
      </w:r>
    </w:p>
    <w:p w14:paraId="6C356B4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myButton.setText("no");</w:t>
      </w:r>
    </w:p>
    <w:p w14:paraId="58621CF9"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else</w:t>
      </w:r>
    </w:p>
    <w:p w14:paraId="46FE58B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myButton.setText("yes");</w:t>
      </w:r>
    </w:p>
    <w:p w14:paraId="269D6F2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00BDA70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w:t>
      </w:r>
    </w:p>
    <w:p w14:paraId="79472137" w14:textId="0C5372D6" w:rsidR="002009BD" w:rsidRDefault="002009BD" w:rsidP="002009BD">
      <w:pPr>
        <w:pStyle w:val="Default"/>
        <w:rPr>
          <w:rFonts w:ascii="Arial" w:hAnsi="Arial" w:cs="Arial"/>
          <w:sz w:val="22"/>
          <w:szCs w:val="22"/>
        </w:rPr>
      </w:pPr>
    </w:p>
    <w:p w14:paraId="79366721" w14:textId="77777777" w:rsidR="002009BD" w:rsidRDefault="002009BD" w:rsidP="002009BD">
      <w:pPr>
        <w:pStyle w:val="Default"/>
        <w:rPr>
          <w:rFonts w:ascii="Arial" w:hAnsi="Arial" w:cs="Arial"/>
          <w:sz w:val="22"/>
          <w:szCs w:val="22"/>
        </w:rPr>
      </w:pPr>
    </w:p>
    <w:p w14:paraId="364E1211"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javafx.application.Application;</w:t>
      </w:r>
    </w:p>
    <w:p w14:paraId="6C17F854"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javafx.event.ActionEvent;</w:t>
      </w:r>
    </w:p>
    <w:p w14:paraId="6E9EACC4"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javafx.scene.Scene;</w:t>
      </w:r>
    </w:p>
    <w:p w14:paraId="5856DDF4"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javafx.scene.control.Button;</w:t>
      </w:r>
    </w:p>
    <w:p w14:paraId="178DB222"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javafx.scene.control.Label;</w:t>
      </w:r>
    </w:p>
    <w:p w14:paraId="31F789AF"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javafx.scene.layout.GridPane;</w:t>
      </w:r>
    </w:p>
    <w:p w14:paraId="0069D56C"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javafx.geometry.Insets;</w:t>
      </w:r>
    </w:p>
    <w:p w14:paraId="772D315A" w14:textId="77777777" w:rsidR="002009BD" w:rsidRPr="002009BD" w:rsidRDefault="002009BD" w:rsidP="002009BD">
      <w:pPr>
        <w:pStyle w:val="Default"/>
        <w:rPr>
          <w:rFonts w:ascii="Arial" w:hAnsi="Arial" w:cs="Arial"/>
          <w:sz w:val="22"/>
          <w:szCs w:val="22"/>
          <w:lang w:val="en-GB"/>
        </w:rPr>
      </w:pPr>
      <w:r w:rsidRPr="002009BD">
        <w:rPr>
          <w:rFonts w:ascii="Arial" w:hAnsi="Arial" w:cs="Arial"/>
          <w:b/>
          <w:bCs/>
          <w:sz w:val="22"/>
          <w:szCs w:val="22"/>
          <w:lang w:val="en-GB"/>
        </w:rPr>
        <w:t>import</w:t>
      </w:r>
      <w:r w:rsidRPr="002009BD">
        <w:rPr>
          <w:rFonts w:ascii="Arial" w:hAnsi="Arial" w:cs="Arial"/>
          <w:sz w:val="22"/>
          <w:szCs w:val="22"/>
          <w:lang w:val="en-GB"/>
        </w:rPr>
        <w:t xml:space="preserve"> javafx.stage.Stage;</w:t>
      </w:r>
    </w:p>
    <w:p w14:paraId="1BCB2E7A" w14:textId="77777777" w:rsidR="002009BD" w:rsidRPr="002009BD" w:rsidRDefault="002009BD" w:rsidP="002009BD">
      <w:pPr>
        <w:pStyle w:val="Default"/>
        <w:rPr>
          <w:rFonts w:ascii="Arial" w:hAnsi="Arial" w:cs="Arial"/>
          <w:sz w:val="22"/>
          <w:szCs w:val="22"/>
          <w:lang w:val="en-GB"/>
        </w:rPr>
      </w:pPr>
    </w:p>
    <w:p w14:paraId="5CC2CC0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w:t>
      </w:r>
    </w:p>
    <w:p w14:paraId="3819C38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 Opis:</w:t>
      </w:r>
    </w:p>
    <w:p w14:paraId="4F6E87C7"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 JavaFX aplikacija števec</w:t>
      </w:r>
    </w:p>
    <w:p w14:paraId="5E5BBB8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 xml:space="preserve">* </w:t>
      </w:r>
    </w:p>
    <w:p w14:paraId="0036FD6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 xml:space="preserve">* </w:t>
      </w:r>
      <w:r w:rsidRPr="002009BD">
        <w:rPr>
          <w:rFonts w:ascii="Arial" w:hAnsi="Arial" w:cs="Arial"/>
          <w:b/>
          <w:bCs/>
          <w:sz w:val="22"/>
          <w:szCs w:val="22"/>
          <w:lang w:val="en-GB"/>
        </w:rPr>
        <w:t>@author</w:t>
      </w:r>
      <w:r w:rsidRPr="002009BD">
        <w:rPr>
          <w:rFonts w:ascii="Arial" w:hAnsi="Arial" w:cs="Arial"/>
          <w:sz w:val="22"/>
          <w:szCs w:val="22"/>
          <w:lang w:val="en-GB"/>
        </w:rPr>
        <w:t xml:space="preserve"> Maj</w:t>
      </w:r>
    </w:p>
    <w:p w14:paraId="58A3D81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 xml:space="preserve">* </w:t>
      </w:r>
      <w:r w:rsidRPr="002009BD">
        <w:rPr>
          <w:rFonts w:ascii="Arial" w:hAnsi="Arial" w:cs="Arial"/>
          <w:b/>
          <w:bCs/>
          <w:sz w:val="22"/>
          <w:szCs w:val="22"/>
          <w:lang w:val="en-GB"/>
        </w:rPr>
        <w:t>@version</w:t>
      </w:r>
      <w:r w:rsidRPr="002009BD">
        <w:rPr>
          <w:rFonts w:ascii="Arial" w:hAnsi="Arial" w:cs="Arial"/>
          <w:sz w:val="22"/>
          <w:szCs w:val="22"/>
          <w:lang w:val="en-GB"/>
        </w:rPr>
        <w:t xml:space="preserve"> 14/04/2025</w:t>
      </w:r>
    </w:p>
    <w:p w14:paraId="20A6DB3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w:t>
      </w:r>
    </w:p>
    <w:p w14:paraId="3C35309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public class Gumb extends Application {</w:t>
      </w:r>
    </w:p>
    <w:p w14:paraId="5F96CA2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p>
    <w:p w14:paraId="36D53EB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private int count =</w:t>
      </w:r>
      <w:r w:rsidRPr="002009BD">
        <w:rPr>
          <w:rFonts w:ascii="Arial" w:hAnsi="Arial" w:cs="Arial"/>
          <w:b/>
          <w:bCs/>
          <w:sz w:val="22"/>
          <w:szCs w:val="22"/>
          <w:lang w:val="en-GB"/>
        </w:rPr>
        <w:t>0</w:t>
      </w:r>
      <w:r w:rsidRPr="002009BD">
        <w:rPr>
          <w:rFonts w:ascii="Arial" w:hAnsi="Arial" w:cs="Arial"/>
          <w:sz w:val="22"/>
          <w:szCs w:val="22"/>
          <w:lang w:val="en-GB"/>
        </w:rPr>
        <w:t>;</w:t>
      </w:r>
    </w:p>
    <w:p w14:paraId="2DD2B297"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 xml:space="preserve">private Button myButton = </w:t>
      </w:r>
      <w:r w:rsidRPr="002009BD">
        <w:rPr>
          <w:rFonts w:ascii="Arial" w:hAnsi="Arial" w:cs="Arial"/>
          <w:b/>
          <w:bCs/>
          <w:sz w:val="22"/>
          <w:szCs w:val="22"/>
          <w:lang w:val="en-GB"/>
        </w:rPr>
        <w:t>new</w:t>
      </w:r>
      <w:r w:rsidRPr="002009BD">
        <w:rPr>
          <w:rFonts w:ascii="Arial" w:hAnsi="Arial" w:cs="Arial"/>
          <w:sz w:val="22"/>
          <w:szCs w:val="22"/>
          <w:lang w:val="en-GB"/>
        </w:rPr>
        <w:t xml:space="preserve"> Button("Yes");</w:t>
      </w:r>
    </w:p>
    <w:p w14:paraId="071A1DB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p>
    <w:p w14:paraId="0FF33E5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public static void main(String[] args) {</w:t>
      </w:r>
    </w:p>
    <w:p w14:paraId="01AC4EC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launch(args);</w:t>
      </w:r>
    </w:p>
    <w:p w14:paraId="4A57E03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2841A4B5"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p>
    <w:p w14:paraId="79586E7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@Override</w:t>
      </w:r>
    </w:p>
    <w:p w14:paraId="5093E78F"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lastRenderedPageBreak/>
        <w:tab/>
        <w:t>public void start(Stage stage) {</w:t>
      </w:r>
    </w:p>
    <w:p w14:paraId="552748A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p>
    <w:p w14:paraId="5F1B9B4A"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p>
    <w:p w14:paraId="4121578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 xml:space="preserve">GridPane pane = </w:t>
      </w:r>
      <w:r w:rsidRPr="002009BD">
        <w:rPr>
          <w:rFonts w:ascii="Arial" w:hAnsi="Arial" w:cs="Arial"/>
          <w:b/>
          <w:bCs/>
          <w:sz w:val="22"/>
          <w:szCs w:val="22"/>
          <w:lang w:val="en-GB"/>
        </w:rPr>
        <w:t>new</w:t>
      </w:r>
      <w:r w:rsidRPr="002009BD">
        <w:rPr>
          <w:rFonts w:ascii="Arial" w:hAnsi="Arial" w:cs="Arial"/>
          <w:sz w:val="22"/>
          <w:szCs w:val="22"/>
          <w:lang w:val="en-GB"/>
        </w:rPr>
        <w:t xml:space="preserve"> GridPane();</w:t>
      </w:r>
    </w:p>
    <w:p w14:paraId="372884C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pane.setPadding(</w:t>
      </w:r>
      <w:r w:rsidRPr="002009BD">
        <w:rPr>
          <w:rFonts w:ascii="Arial" w:hAnsi="Arial" w:cs="Arial"/>
          <w:b/>
          <w:bCs/>
          <w:sz w:val="22"/>
          <w:szCs w:val="22"/>
          <w:lang w:val="en-GB"/>
        </w:rPr>
        <w:t>new</w:t>
      </w:r>
      <w:r w:rsidRPr="002009BD">
        <w:rPr>
          <w:rFonts w:ascii="Arial" w:hAnsi="Arial" w:cs="Arial"/>
          <w:sz w:val="22"/>
          <w:szCs w:val="22"/>
          <w:lang w:val="en-GB"/>
        </w:rPr>
        <w:t xml:space="preserve"> Insets(</w:t>
      </w:r>
      <w:r w:rsidRPr="002009BD">
        <w:rPr>
          <w:rFonts w:ascii="Arial" w:hAnsi="Arial" w:cs="Arial"/>
          <w:b/>
          <w:bCs/>
          <w:sz w:val="22"/>
          <w:szCs w:val="22"/>
          <w:lang w:val="en-GB"/>
        </w:rPr>
        <w:t>10</w:t>
      </w:r>
      <w:r w:rsidRPr="002009BD">
        <w:rPr>
          <w:rFonts w:ascii="Arial" w:hAnsi="Arial" w:cs="Arial"/>
          <w:sz w:val="22"/>
          <w:szCs w:val="22"/>
          <w:lang w:val="en-GB"/>
        </w:rPr>
        <w:t>));</w:t>
      </w:r>
    </w:p>
    <w:p w14:paraId="2879B35C"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pane.setVgap(</w:t>
      </w:r>
      <w:r w:rsidRPr="002009BD">
        <w:rPr>
          <w:rFonts w:ascii="Arial" w:hAnsi="Arial" w:cs="Arial"/>
          <w:b/>
          <w:bCs/>
          <w:sz w:val="22"/>
          <w:szCs w:val="22"/>
          <w:lang w:val="en-GB"/>
        </w:rPr>
        <w:t>10</w:t>
      </w:r>
      <w:r w:rsidRPr="002009BD">
        <w:rPr>
          <w:rFonts w:ascii="Arial" w:hAnsi="Arial" w:cs="Arial"/>
          <w:sz w:val="22"/>
          <w:szCs w:val="22"/>
          <w:lang w:val="en-GB"/>
        </w:rPr>
        <w:t>);</w:t>
      </w:r>
    </w:p>
    <w:p w14:paraId="5FE2A2B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pane.setHgap(</w:t>
      </w:r>
      <w:r w:rsidRPr="002009BD">
        <w:rPr>
          <w:rFonts w:ascii="Arial" w:hAnsi="Arial" w:cs="Arial"/>
          <w:b/>
          <w:bCs/>
          <w:sz w:val="22"/>
          <w:szCs w:val="22"/>
          <w:lang w:val="en-GB"/>
        </w:rPr>
        <w:t>10</w:t>
      </w:r>
      <w:r w:rsidRPr="002009BD">
        <w:rPr>
          <w:rFonts w:ascii="Arial" w:hAnsi="Arial" w:cs="Arial"/>
          <w:sz w:val="22"/>
          <w:szCs w:val="22"/>
          <w:lang w:val="en-GB"/>
        </w:rPr>
        <w:t>);</w:t>
      </w:r>
    </w:p>
    <w:p w14:paraId="14884B1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p>
    <w:p w14:paraId="4BB4EB8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myButton.setOnAction(this</w:t>
      </w:r>
      <w:r w:rsidRPr="002009BD">
        <w:rPr>
          <w:rFonts w:ascii="Arial" w:hAnsi="Arial" w:cs="Arial"/>
          <w:b/>
          <w:bCs/>
          <w:sz w:val="22"/>
          <w:szCs w:val="22"/>
          <w:lang w:val="en-GB"/>
        </w:rPr>
        <w:t>::</w:t>
      </w:r>
      <w:r w:rsidRPr="002009BD">
        <w:rPr>
          <w:rFonts w:ascii="Arial" w:hAnsi="Arial" w:cs="Arial"/>
          <w:sz w:val="22"/>
          <w:szCs w:val="22"/>
          <w:lang w:val="en-GB"/>
        </w:rPr>
        <w:t>buttonClick);</w:t>
      </w:r>
    </w:p>
    <w:p w14:paraId="76BC426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 xml:space="preserve">pane.add(myButton, </w:t>
      </w:r>
      <w:r w:rsidRPr="002009BD">
        <w:rPr>
          <w:rFonts w:ascii="Arial" w:hAnsi="Arial" w:cs="Arial"/>
          <w:b/>
          <w:bCs/>
          <w:sz w:val="22"/>
          <w:szCs w:val="22"/>
          <w:lang w:val="en-GB"/>
        </w:rPr>
        <w:t>0</w:t>
      </w:r>
      <w:r w:rsidRPr="002009BD">
        <w:rPr>
          <w:rFonts w:ascii="Arial" w:hAnsi="Arial" w:cs="Arial"/>
          <w:sz w:val="22"/>
          <w:szCs w:val="22"/>
          <w:lang w:val="en-GB"/>
        </w:rPr>
        <w:t xml:space="preserve">, </w:t>
      </w:r>
      <w:r w:rsidRPr="002009BD">
        <w:rPr>
          <w:rFonts w:ascii="Arial" w:hAnsi="Arial" w:cs="Arial"/>
          <w:b/>
          <w:bCs/>
          <w:sz w:val="22"/>
          <w:szCs w:val="22"/>
          <w:lang w:val="en-GB"/>
        </w:rPr>
        <w:t>0</w:t>
      </w:r>
      <w:r w:rsidRPr="002009BD">
        <w:rPr>
          <w:rFonts w:ascii="Arial" w:hAnsi="Arial" w:cs="Arial"/>
          <w:sz w:val="22"/>
          <w:szCs w:val="22"/>
          <w:lang w:val="en-GB"/>
        </w:rPr>
        <w:t>);</w:t>
      </w:r>
    </w:p>
    <w:p w14:paraId="2F4D4C21"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p>
    <w:p w14:paraId="436E63A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 xml:space="preserve">Scene scene = </w:t>
      </w:r>
      <w:r w:rsidRPr="002009BD">
        <w:rPr>
          <w:rFonts w:ascii="Arial" w:hAnsi="Arial" w:cs="Arial"/>
          <w:b/>
          <w:bCs/>
          <w:sz w:val="22"/>
          <w:szCs w:val="22"/>
          <w:lang w:val="en-GB"/>
        </w:rPr>
        <w:t>new</w:t>
      </w:r>
      <w:r w:rsidRPr="002009BD">
        <w:rPr>
          <w:rFonts w:ascii="Arial" w:hAnsi="Arial" w:cs="Arial"/>
          <w:sz w:val="22"/>
          <w:szCs w:val="22"/>
          <w:lang w:val="en-GB"/>
        </w:rPr>
        <w:t xml:space="preserve"> Scene(pane, </w:t>
      </w:r>
      <w:r w:rsidRPr="002009BD">
        <w:rPr>
          <w:rFonts w:ascii="Arial" w:hAnsi="Arial" w:cs="Arial"/>
          <w:b/>
          <w:bCs/>
          <w:sz w:val="22"/>
          <w:szCs w:val="22"/>
          <w:lang w:val="en-GB"/>
        </w:rPr>
        <w:t>300</w:t>
      </w:r>
      <w:r w:rsidRPr="002009BD">
        <w:rPr>
          <w:rFonts w:ascii="Arial" w:hAnsi="Arial" w:cs="Arial"/>
          <w:sz w:val="22"/>
          <w:szCs w:val="22"/>
          <w:lang w:val="en-GB"/>
        </w:rPr>
        <w:t xml:space="preserve">, </w:t>
      </w:r>
      <w:r w:rsidRPr="002009BD">
        <w:rPr>
          <w:rFonts w:ascii="Arial" w:hAnsi="Arial" w:cs="Arial"/>
          <w:b/>
          <w:bCs/>
          <w:sz w:val="22"/>
          <w:szCs w:val="22"/>
          <w:lang w:val="en-GB"/>
        </w:rPr>
        <w:t>100</w:t>
      </w:r>
      <w:r w:rsidRPr="002009BD">
        <w:rPr>
          <w:rFonts w:ascii="Arial" w:hAnsi="Arial" w:cs="Arial"/>
          <w:sz w:val="22"/>
          <w:szCs w:val="22"/>
          <w:lang w:val="en-GB"/>
        </w:rPr>
        <w:t>);</w:t>
      </w:r>
    </w:p>
    <w:p w14:paraId="7CF108E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stage.setTitle("Gumb");</w:t>
      </w:r>
    </w:p>
    <w:p w14:paraId="45F06C73"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stage.setScene(scene);</w:t>
      </w:r>
    </w:p>
    <w:p w14:paraId="337D577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stage.show();</w:t>
      </w:r>
    </w:p>
    <w:p w14:paraId="6A9121F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5CD18B6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p>
    <w:p w14:paraId="6DDDB380"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6D3C2178"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 Metoda za upravljanje s klikom gumba.</w:t>
      </w:r>
    </w:p>
    <w:p w14:paraId="36DCEF0E"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 Poveča števec in posodobi oznako.</w:t>
      </w:r>
    </w:p>
    <w:p w14:paraId="54CBCCA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29779B2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private void buttonClick(ActionEvent event) {</w:t>
      </w:r>
    </w:p>
    <w:p w14:paraId="6C87271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t>count++;</w:t>
      </w:r>
    </w:p>
    <w:p w14:paraId="17F4737B"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if</w:t>
      </w:r>
      <w:r w:rsidRPr="002009BD">
        <w:rPr>
          <w:rFonts w:ascii="Arial" w:hAnsi="Arial" w:cs="Arial"/>
          <w:sz w:val="22"/>
          <w:szCs w:val="22"/>
          <w:lang w:val="en-GB"/>
        </w:rPr>
        <w:t>(count%</w:t>
      </w:r>
      <w:r w:rsidRPr="002009BD">
        <w:rPr>
          <w:rFonts w:ascii="Arial" w:hAnsi="Arial" w:cs="Arial"/>
          <w:b/>
          <w:bCs/>
          <w:sz w:val="22"/>
          <w:szCs w:val="22"/>
          <w:lang w:val="en-GB"/>
        </w:rPr>
        <w:t>2</w:t>
      </w:r>
      <w:r w:rsidRPr="002009BD">
        <w:rPr>
          <w:rFonts w:ascii="Arial" w:hAnsi="Arial" w:cs="Arial"/>
          <w:sz w:val="22"/>
          <w:szCs w:val="22"/>
          <w:lang w:val="en-GB"/>
        </w:rPr>
        <w:t>==</w:t>
      </w:r>
      <w:r w:rsidRPr="002009BD">
        <w:rPr>
          <w:rFonts w:ascii="Arial" w:hAnsi="Arial" w:cs="Arial"/>
          <w:b/>
          <w:bCs/>
          <w:sz w:val="22"/>
          <w:szCs w:val="22"/>
          <w:lang w:val="en-GB"/>
        </w:rPr>
        <w:t>1</w:t>
      </w:r>
      <w:r w:rsidRPr="002009BD">
        <w:rPr>
          <w:rFonts w:ascii="Arial" w:hAnsi="Arial" w:cs="Arial"/>
          <w:sz w:val="22"/>
          <w:szCs w:val="22"/>
          <w:lang w:val="en-GB"/>
        </w:rPr>
        <w:t>)</w:t>
      </w:r>
    </w:p>
    <w:p w14:paraId="17FEF78C"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myButton.setText("no");</w:t>
      </w:r>
    </w:p>
    <w:p w14:paraId="2B6B82BD"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b/>
          <w:bCs/>
          <w:sz w:val="22"/>
          <w:szCs w:val="22"/>
          <w:lang w:val="en-GB"/>
        </w:rPr>
        <w:t>else</w:t>
      </w:r>
    </w:p>
    <w:p w14:paraId="56834E12"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r>
      <w:r w:rsidRPr="002009BD">
        <w:rPr>
          <w:rFonts w:ascii="Arial" w:hAnsi="Arial" w:cs="Arial"/>
          <w:sz w:val="22"/>
          <w:szCs w:val="22"/>
          <w:lang w:val="en-GB"/>
        </w:rPr>
        <w:tab/>
      </w:r>
      <w:r w:rsidRPr="002009BD">
        <w:rPr>
          <w:rFonts w:ascii="Arial" w:hAnsi="Arial" w:cs="Arial"/>
          <w:sz w:val="22"/>
          <w:szCs w:val="22"/>
          <w:lang w:val="en-GB"/>
        </w:rPr>
        <w:tab/>
        <w:t>myButton.setText("yes");</w:t>
      </w:r>
    </w:p>
    <w:p w14:paraId="0656F856"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ab/>
        <w:t>}</w:t>
      </w:r>
    </w:p>
    <w:p w14:paraId="5181AF04" w14:textId="77777777" w:rsidR="002009BD" w:rsidRPr="002009BD" w:rsidRDefault="002009BD" w:rsidP="002009BD">
      <w:pPr>
        <w:pStyle w:val="Default"/>
        <w:rPr>
          <w:rFonts w:ascii="Arial" w:hAnsi="Arial" w:cs="Arial"/>
          <w:sz w:val="22"/>
          <w:szCs w:val="22"/>
          <w:lang w:val="en-GB"/>
        </w:rPr>
      </w:pPr>
      <w:r w:rsidRPr="002009BD">
        <w:rPr>
          <w:rFonts w:ascii="Arial" w:hAnsi="Arial" w:cs="Arial"/>
          <w:sz w:val="22"/>
          <w:szCs w:val="22"/>
          <w:lang w:val="en-GB"/>
        </w:rPr>
        <w:t>}</w:t>
      </w:r>
    </w:p>
    <w:p w14:paraId="4860FCE5" w14:textId="77777777" w:rsidR="002009BD" w:rsidRPr="002009BD" w:rsidRDefault="002009BD" w:rsidP="002009BD">
      <w:pPr>
        <w:pStyle w:val="Default"/>
        <w:rPr>
          <w:rFonts w:ascii="Arial" w:hAnsi="Arial" w:cs="Arial"/>
          <w:sz w:val="22"/>
          <w:szCs w:val="22"/>
        </w:rPr>
      </w:pPr>
    </w:p>
    <w:sectPr w:rsidR="002009BD" w:rsidRPr="002009BD" w:rsidSect="002347E8">
      <w:headerReference w:type="default" r:id="rId8"/>
      <w:headerReference w:type="first" r:id="rId9"/>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B3077" w14:textId="77777777" w:rsidR="00B801CA" w:rsidRDefault="00B801CA">
      <w:pPr>
        <w:spacing w:line="240" w:lineRule="auto"/>
      </w:pPr>
      <w:r>
        <w:separator/>
      </w:r>
    </w:p>
    <w:p w14:paraId="05BF4057" w14:textId="77777777" w:rsidR="00B801CA" w:rsidRDefault="00B801CA"/>
  </w:endnote>
  <w:endnote w:type="continuationSeparator" w:id="0">
    <w:p w14:paraId="3D64C355" w14:textId="77777777" w:rsidR="00B801CA" w:rsidRDefault="00B801CA">
      <w:pPr>
        <w:spacing w:line="240" w:lineRule="auto"/>
      </w:pPr>
      <w:r>
        <w:continuationSeparator/>
      </w:r>
    </w:p>
    <w:p w14:paraId="5DA66ADF" w14:textId="77777777" w:rsidR="00B801CA" w:rsidRDefault="00B80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FHJN B+ SS Helvetica">
    <w:altName w:val="Arial"/>
    <w:panose1 w:val="020B0604020202020204"/>
    <w:charset w:val="00"/>
    <w:family w:val="swiss"/>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4C55D" w14:textId="77777777" w:rsidR="00B801CA" w:rsidRDefault="00B801CA">
      <w:pPr>
        <w:spacing w:line="240" w:lineRule="auto"/>
      </w:pPr>
      <w:r>
        <w:separator/>
      </w:r>
    </w:p>
    <w:p w14:paraId="20C44C2B" w14:textId="77777777" w:rsidR="00B801CA" w:rsidRDefault="00B801CA"/>
  </w:footnote>
  <w:footnote w:type="continuationSeparator" w:id="0">
    <w:p w14:paraId="24A477E6" w14:textId="77777777" w:rsidR="00B801CA" w:rsidRDefault="00B801CA">
      <w:pPr>
        <w:spacing w:line="240" w:lineRule="auto"/>
      </w:pPr>
      <w:r>
        <w:continuationSeparator/>
      </w:r>
    </w:p>
    <w:p w14:paraId="54988606" w14:textId="77777777" w:rsidR="00B801CA" w:rsidRDefault="00B801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9D762" w14:textId="18AA75DE" w:rsidR="00E81978" w:rsidRDefault="0025668B">
    <w:pPr>
      <w:pStyle w:val="Header"/>
    </w:pPr>
    <w:r>
      <w:rPr>
        <w:rStyle w:val="Strong"/>
      </w:rPr>
      <w:t xml:space="preserve">poročilo </w:t>
    </w:r>
    <w:r w:rsidR="002009BD">
      <w:rPr>
        <w:rStyle w:val="Strong"/>
      </w:rPr>
      <w:t>21</w:t>
    </w:r>
    <w:r>
      <w:rPr>
        <w:rStyle w:val="Strong"/>
      </w:rPr>
      <w:t>_lav03_vaja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DFC7F" w14:textId="753533EA" w:rsidR="00E81978" w:rsidRDefault="0025668B">
    <w:pPr>
      <w:pStyle w:val="Header"/>
      <w:rPr>
        <w:rStyle w:val="Strong"/>
      </w:rPr>
    </w:pPr>
    <w:r>
      <w:rPr>
        <w:lang w:bidi="sl-SI"/>
      </w:rPr>
      <w:t xml:space="preserve">Poročilo </w:t>
    </w:r>
    <w:r w:rsidR="002009BD">
      <w:rPr>
        <w:lang w:bidi="sl-SI"/>
      </w:rPr>
      <w:t>21</w:t>
    </w:r>
    <w:r>
      <w:rPr>
        <w:lang w:bidi="sl-SI"/>
      </w:rPr>
      <w:t>_lav0</w:t>
    </w:r>
    <w:r w:rsidR="00D54955">
      <w:rPr>
        <w:lang w:bidi="sl-SI"/>
      </w:rPr>
      <w:t>3</w:t>
    </w:r>
    <w:r>
      <w:rPr>
        <w:lang w:bidi="sl-SI"/>
      </w:rPr>
      <w:t>_vaja</w:t>
    </w:r>
    <w:r w:rsidR="005D3A03">
      <w:rPr>
        <w:rStyle w:val="Strong"/>
        <w:lang w:bidi="sl-SI"/>
      </w:rPr>
      <w:ptab w:relativeTo="margin" w:alignment="right" w:leader="none"/>
    </w:r>
    <w:r w:rsidR="005D3A03">
      <w:rPr>
        <w:rStyle w:val="Strong"/>
        <w:lang w:bidi="sl-SI"/>
      </w:rPr>
      <w:fldChar w:fldCharType="begin"/>
    </w:r>
    <w:r w:rsidR="005D3A03">
      <w:rPr>
        <w:rStyle w:val="Strong"/>
        <w:lang w:bidi="sl-SI"/>
      </w:rPr>
      <w:instrText xml:space="preserve"> PAGE   \* MERGEFORMAT </w:instrText>
    </w:r>
    <w:r w:rsidR="005D3A03">
      <w:rPr>
        <w:rStyle w:val="Strong"/>
        <w:lang w:bidi="sl-SI"/>
      </w:rPr>
      <w:fldChar w:fldCharType="separate"/>
    </w:r>
    <w:r w:rsidR="000D3F41">
      <w:rPr>
        <w:rStyle w:val="Strong"/>
        <w:noProof/>
        <w:lang w:bidi="sl-SI"/>
      </w:rPr>
      <w:t>1</w:t>
    </w:r>
    <w:r w:rsidR="005D3A03">
      <w:rPr>
        <w:rStyle w:val="Strong"/>
        <w:noProof/>
        <w:lang w:bidi="sl-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70678C"/>
    <w:multiLevelType w:val="hybridMultilevel"/>
    <w:tmpl w:val="7910CC5C"/>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19A44EC1"/>
    <w:multiLevelType w:val="hybridMultilevel"/>
    <w:tmpl w:val="9F96BD42"/>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446A4979"/>
    <w:multiLevelType w:val="multilevel"/>
    <w:tmpl w:val="CB40C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6D47F18"/>
    <w:multiLevelType w:val="hybridMultilevel"/>
    <w:tmpl w:val="3C4A30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48E671B9"/>
    <w:multiLevelType w:val="hybridMultilevel"/>
    <w:tmpl w:val="3CB8AD7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Članek %1."/>
      <w:lvlJc w:val="left"/>
      <w:pPr>
        <w:ind w:left="0" w:firstLine="0"/>
      </w:pPr>
    </w:lvl>
    <w:lvl w:ilvl="1">
      <w:start w:val="1"/>
      <w:numFmt w:val="decimalZero"/>
      <w:isLgl/>
      <w:lvlText w:val="Razdele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E8C13D7"/>
    <w:multiLevelType w:val="multilevel"/>
    <w:tmpl w:val="A7087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E17DA9"/>
    <w:multiLevelType w:val="hybridMultilevel"/>
    <w:tmpl w:val="65BE9832"/>
    <w:lvl w:ilvl="0" w:tplc="FC528D20">
      <w:start w:val="1"/>
      <w:numFmt w:val="lowerLetter"/>
      <w:lvlText w:val="%1)"/>
      <w:lvlJc w:val="left"/>
      <w:pPr>
        <w:ind w:left="1800" w:hanging="360"/>
      </w:pPr>
      <w:rPr>
        <w:rFonts w:hint="default"/>
      </w:rPr>
    </w:lvl>
    <w:lvl w:ilvl="1" w:tplc="04240019" w:tentative="1">
      <w:start w:val="1"/>
      <w:numFmt w:val="lowerLetter"/>
      <w:lvlText w:val="%2."/>
      <w:lvlJc w:val="left"/>
      <w:pPr>
        <w:ind w:left="2520" w:hanging="360"/>
      </w:pPr>
    </w:lvl>
    <w:lvl w:ilvl="2" w:tplc="0424001B" w:tentative="1">
      <w:start w:val="1"/>
      <w:numFmt w:val="lowerRoman"/>
      <w:lvlText w:val="%3."/>
      <w:lvlJc w:val="right"/>
      <w:pPr>
        <w:ind w:left="3240" w:hanging="180"/>
      </w:pPr>
    </w:lvl>
    <w:lvl w:ilvl="3" w:tplc="0424000F" w:tentative="1">
      <w:start w:val="1"/>
      <w:numFmt w:val="decimal"/>
      <w:lvlText w:val="%4."/>
      <w:lvlJc w:val="left"/>
      <w:pPr>
        <w:ind w:left="3960" w:hanging="360"/>
      </w:pPr>
    </w:lvl>
    <w:lvl w:ilvl="4" w:tplc="04240019" w:tentative="1">
      <w:start w:val="1"/>
      <w:numFmt w:val="lowerLetter"/>
      <w:lvlText w:val="%5."/>
      <w:lvlJc w:val="left"/>
      <w:pPr>
        <w:ind w:left="4680" w:hanging="360"/>
      </w:pPr>
    </w:lvl>
    <w:lvl w:ilvl="5" w:tplc="0424001B" w:tentative="1">
      <w:start w:val="1"/>
      <w:numFmt w:val="lowerRoman"/>
      <w:lvlText w:val="%6."/>
      <w:lvlJc w:val="right"/>
      <w:pPr>
        <w:ind w:left="5400" w:hanging="180"/>
      </w:pPr>
    </w:lvl>
    <w:lvl w:ilvl="6" w:tplc="0424000F" w:tentative="1">
      <w:start w:val="1"/>
      <w:numFmt w:val="decimal"/>
      <w:lvlText w:val="%7."/>
      <w:lvlJc w:val="left"/>
      <w:pPr>
        <w:ind w:left="6120" w:hanging="360"/>
      </w:pPr>
    </w:lvl>
    <w:lvl w:ilvl="7" w:tplc="04240019" w:tentative="1">
      <w:start w:val="1"/>
      <w:numFmt w:val="lowerLetter"/>
      <w:lvlText w:val="%8."/>
      <w:lvlJc w:val="left"/>
      <w:pPr>
        <w:ind w:left="6840" w:hanging="360"/>
      </w:pPr>
    </w:lvl>
    <w:lvl w:ilvl="8" w:tplc="0424001B" w:tentative="1">
      <w:start w:val="1"/>
      <w:numFmt w:val="lowerRoman"/>
      <w:lvlText w:val="%9."/>
      <w:lvlJc w:val="right"/>
      <w:pPr>
        <w:ind w:left="7560" w:hanging="180"/>
      </w:pPr>
    </w:lvl>
  </w:abstractNum>
  <w:abstractNum w:abstractNumId="19" w15:restartNumberingAfterBreak="0">
    <w:nsid w:val="6D702056"/>
    <w:multiLevelType w:val="multilevel"/>
    <w:tmpl w:val="04090023"/>
    <w:lvl w:ilvl="0">
      <w:start w:val="1"/>
      <w:numFmt w:val="upperRoman"/>
      <w:lvlText w:val="Člen %1."/>
      <w:lvlJc w:val="left"/>
      <w:pPr>
        <w:ind w:left="0" w:firstLine="0"/>
      </w:pPr>
    </w:lvl>
    <w:lvl w:ilvl="1">
      <w:start w:val="1"/>
      <w:numFmt w:val="decimalZero"/>
      <w:isLgl/>
      <w:lvlText w:val="Razdele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3977809">
    <w:abstractNumId w:val="9"/>
  </w:num>
  <w:num w:numId="2" w16cid:durableId="1783115001">
    <w:abstractNumId w:val="7"/>
  </w:num>
  <w:num w:numId="3" w16cid:durableId="30228844">
    <w:abstractNumId w:val="6"/>
  </w:num>
  <w:num w:numId="4" w16cid:durableId="1161114493">
    <w:abstractNumId w:val="5"/>
  </w:num>
  <w:num w:numId="5" w16cid:durableId="1830517418">
    <w:abstractNumId w:val="4"/>
  </w:num>
  <w:num w:numId="6" w16cid:durableId="1251892403">
    <w:abstractNumId w:val="8"/>
  </w:num>
  <w:num w:numId="7" w16cid:durableId="1605764653">
    <w:abstractNumId w:val="3"/>
  </w:num>
  <w:num w:numId="8" w16cid:durableId="679544738">
    <w:abstractNumId w:val="2"/>
  </w:num>
  <w:num w:numId="9" w16cid:durableId="943654078">
    <w:abstractNumId w:val="1"/>
  </w:num>
  <w:num w:numId="10" w16cid:durableId="1046101076">
    <w:abstractNumId w:val="0"/>
  </w:num>
  <w:num w:numId="11" w16cid:durableId="540749625">
    <w:abstractNumId w:val="9"/>
    <w:lvlOverride w:ilvl="0">
      <w:startOverride w:val="1"/>
    </w:lvlOverride>
  </w:num>
  <w:num w:numId="12" w16cid:durableId="319505245">
    <w:abstractNumId w:val="20"/>
  </w:num>
  <w:num w:numId="13" w16cid:durableId="1604605361">
    <w:abstractNumId w:val="17"/>
  </w:num>
  <w:num w:numId="14" w16cid:durableId="562300273">
    <w:abstractNumId w:val="15"/>
  </w:num>
  <w:num w:numId="15" w16cid:durableId="2021731533">
    <w:abstractNumId w:val="19"/>
  </w:num>
  <w:num w:numId="16" w16cid:durableId="1860463845">
    <w:abstractNumId w:val="12"/>
  </w:num>
  <w:num w:numId="17" w16cid:durableId="46224545">
    <w:abstractNumId w:val="16"/>
  </w:num>
  <w:num w:numId="18" w16cid:durableId="1242956065">
    <w:abstractNumId w:val="18"/>
  </w:num>
  <w:num w:numId="19" w16cid:durableId="804858793">
    <w:abstractNumId w:val="11"/>
  </w:num>
  <w:num w:numId="20" w16cid:durableId="1870947653">
    <w:abstractNumId w:val="13"/>
  </w:num>
  <w:num w:numId="21" w16cid:durableId="805660283">
    <w:abstractNumId w:val="14"/>
  </w:num>
  <w:num w:numId="22" w16cid:durableId="9288522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8B"/>
    <w:rsid w:val="00050559"/>
    <w:rsid w:val="00051EA4"/>
    <w:rsid w:val="00057DD8"/>
    <w:rsid w:val="000B375C"/>
    <w:rsid w:val="000D3F41"/>
    <w:rsid w:val="001520E7"/>
    <w:rsid w:val="00154F2D"/>
    <w:rsid w:val="001A1EB9"/>
    <w:rsid w:val="001A64A0"/>
    <w:rsid w:val="001C4ED5"/>
    <w:rsid w:val="001C5EC4"/>
    <w:rsid w:val="001F021B"/>
    <w:rsid w:val="002009BD"/>
    <w:rsid w:val="00215FAB"/>
    <w:rsid w:val="00226ED1"/>
    <w:rsid w:val="002347E8"/>
    <w:rsid w:val="00256271"/>
    <w:rsid w:val="0025668B"/>
    <w:rsid w:val="00267B67"/>
    <w:rsid w:val="00346382"/>
    <w:rsid w:val="00355DCA"/>
    <w:rsid w:val="003C1BED"/>
    <w:rsid w:val="00420494"/>
    <w:rsid w:val="004772A8"/>
    <w:rsid w:val="00497BC7"/>
    <w:rsid w:val="004E21AF"/>
    <w:rsid w:val="00551A02"/>
    <w:rsid w:val="005534FA"/>
    <w:rsid w:val="00565F3F"/>
    <w:rsid w:val="005D3A03"/>
    <w:rsid w:val="005E20A0"/>
    <w:rsid w:val="005E3EAA"/>
    <w:rsid w:val="006058E0"/>
    <w:rsid w:val="00637473"/>
    <w:rsid w:val="006816C8"/>
    <w:rsid w:val="00687202"/>
    <w:rsid w:val="006B6A35"/>
    <w:rsid w:val="006D68AD"/>
    <w:rsid w:val="00716F86"/>
    <w:rsid w:val="00746AD2"/>
    <w:rsid w:val="00757C25"/>
    <w:rsid w:val="00786D8B"/>
    <w:rsid w:val="007B2330"/>
    <w:rsid w:val="008002C0"/>
    <w:rsid w:val="00830316"/>
    <w:rsid w:val="00841B67"/>
    <w:rsid w:val="00874FD6"/>
    <w:rsid w:val="00884B13"/>
    <w:rsid w:val="008C0778"/>
    <w:rsid w:val="008C5323"/>
    <w:rsid w:val="00904B82"/>
    <w:rsid w:val="009236D0"/>
    <w:rsid w:val="0093037B"/>
    <w:rsid w:val="00984CEF"/>
    <w:rsid w:val="009A6A3B"/>
    <w:rsid w:val="00A23717"/>
    <w:rsid w:val="00AA7931"/>
    <w:rsid w:val="00B801CA"/>
    <w:rsid w:val="00B823AA"/>
    <w:rsid w:val="00B911CE"/>
    <w:rsid w:val="00BA0AFD"/>
    <w:rsid w:val="00BA45DB"/>
    <w:rsid w:val="00BB0A6D"/>
    <w:rsid w:val="00BD3CA9"/>
    <w:rsid w:val="00BF4184"/>
    <w:rsid w:val="00C0601E"/>
    <w:rsid w:val="00C31D30"/>
    <w:rsid w:val="00CB2F9D"/>
    <w:rsid w:val="00CC3D10"/>
    <w:rsid w:val="00CC478F"/>
    <w:rsid w:val="00CD6E39"/>
    <w:rsid w:val="00CE5296"/>
    <w:rsid w:val="00CF6E91"/>
    <w:rsid w:val="00D111F2"/>
    <w:rsid w:val="00D11BB0"/>
    <w:rsid w:val="00D15520"/>
    <w:rsid w:val="00D45EC4"/>
    <w:rsid w:val="00D52E7B"/>
    <w:rsid w:val="00D54955"/>
    <w:rsid w:val="00D85B68"/>
    <w:rsid w:val="00D921F4"/>
    <w:rsid w:val="00DD38E3"/>
    <w:rsid w:val="00E6004D"/>
    <w:rsid w:val="00E81978"/>
    <w:rsid w:val="00EA346A"/>
    <w:rsid w:val="00EB25A8"/>
    <w:rsid w:val="00F06762"/>
    <w:rsid w:val="00F379B7"/>
    <w:rsid w:val="00F525FA"/>
    <w:rsid w:val="00F72DC4"/>
    <w:rsid w:val="00F90BFC"/>
    <w:rsid w:val="00F91CAE"/>
    <w:rsid w:val="00FE618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028ED"/>
  <w15:chartTrackingRefBased/>
  <w15:docId w15:val="{6D2D4E97-07A4-45C2-A521-068DA772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sl-SI"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CAE"/>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odseka">
    <w:name w:val="Naslov odseka"/>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nhideWhenUsed/>
    <w:qFormat/>
    <w:pPr>
      <w:spacing w:line="240" w:lineRule="auto"/>
      <w:ind w:firstLine="0"/>
    </w:pPr>
  </w:style>
  <w:style w:type="character" w:customStyle="1" w:styleId="HeaderChar">
    <w:name w:val="Header Char"/>
    <w:basedOn w:val="DefaultParagraphFont"/>
    <w:link w:val="Header"/>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PoroiloAPA">
    <w:name w:val="Poročilo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slika">
    <w:name w:val="Tabela/slika"/>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Naslov21">
    <w:name w:val="Naslov 21"/>
    <w:basedOn w:val="Normal"/>
    <w:uiPriority w:val="1"/>
    <w:qFormat/>
    <w:rsid w:val="00B823AA"/>
    <w:pPr>
      <w:ind w:firstLine="0"/>
      <w:jc w:val="center"/>
    </w:pPr>
  </w:style>
  <w:style w:type="character" w:styleId="Hyperlink">
    <w:name w:val="Hyperlink"/>
    <w:basedOn w:val="DefaultParagraphFont"/>
    <w:uiPriority w:val="99"/>
    <w:unhideWhenUsed/>
    <w:rsid w:val="00EA346A"/>
    <w:rPr>
      <w:color w:val="5F5F5F" w:themeColor="hyperlink"/>
      <w:u w:val="single"/>
    </w:rPr>
  </w:style>
  <w:style w:type="paragraph" w:customStyle="1" w:styleId="Default">
    <w:name w:val="Default"/>
    <w:rsid w:val="002009BD"/>
    <w:pPr>
      <w:widowControl w:val="0"/>
      <w:autoSpaceDE w:val="0"/>
      <w:autoSpaceDN w:val="0"/>
      <w:adjustRightInd w:val="0"/>
      <w:spacing w:line="240" w:lineRule="auto"/>
      <w:ind w:firstLine="0"/>
    </w:pPr>
    <w:rPr>
      <w:rFonts w:ascii="AFHJN B+ SS Helvetica" w:eastAsia="Times New Roman" w:hAnsi="AFHJN B+ SS Helvetica" w:cs="Times New Roman"/>
      <w:color w:val="00000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2191247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rcj\AppData\Local\Microsoft\Office\16.0\DTS\sl-SI%7b289BD3E0-C9E1-49DF-980B-61C5E26C21E2%7d\%7bBCCA8AC9-5232-4125-9C25-910EC9EAC78B%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2E3D0BF72E345A49A431F820DC2FF01"/>
        <w:category>
          <w:name w:val="General"/>
          <w:gallery w:val="placeholder"/>
        </w:category>
        <w:types>
          <w:type w:val="bbPlcHdr"/>
        </w:types>
        <w:behaviors>
          <w:behavior w:val="content"/>
        </w:behaviors>
        <w:guid w:val="{16930622-179D-48DD-8A27-8B7ACA86E090}"/>
      </w:docPartPr>
      <w:docPartBody>
        <w:p w:rsidR="00B01066" w:rsidRDefault="00F50AE0">
          <w:pPr>
            <w:pStyle w:val="52E3D0BF72E345A49A431F820DC2FF01"/>
          </w:pPr>
          <w:r w:rsidRPr="00637473">
            <w:rPr>
              <w:lang w:bidi="sl-SI"/>
            </w:rPr>
            <w:t>[Naslov tukaj, do 12 besed, v eni ali dveh vrsticah]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FHJN B+ SS Helvetica">
    <w:altName w:val="Arial"/>
    <w:panose1 w:val="020B0604020202020204"/>
    <w:charset w:val="00"/>
    <w:family w:val="swiss"/>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39"/>
    <w:rsid w:val="00007D28"/>
    <w:rsid w:val="00050559"/>
    <w:rsid w:val="001C4ED5"/>
    <w:rsid w:val="00215FAB"/>
    <w:rsid w:val="00262F39"/>
    <w:rsid w:val="004772A8"/>
    <w:rsid w:val="00554178"/>
    <w:rsid w:val="00590E1D"/>
    <w:rsid w:val="005E20A0"/>
    <w:rsid w:val="00671CE3"/>
    <w:rsid w:val="00746AD2"/>
    <w:rsid w:val="00781FC0"/>
    <w:rsid w:val="00786D8B"/>
    <w:rsid w:val="00AB5B15"/>
    <w:rsid w:val="00B01066"/>
    <w:rsid w:val="00B25144"/>
    <w:rsid w:val="00B911CE"/>
    <w:rsid w:val="00C3798C"/>
    <w:rsid w:val="00CC0143"/>
    <w:rsid w:val="00CC3D10"/>
    <w:rsid w:val="00D85D4B"/>
    <w:rsid w:val="00ED46BF"/>
    <w:rsid w:val="00F50AE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3D0BF72E345A49A431F820DC2FF01">
    <w:name w:val="52E3D0BF72E345A49A431F820DC2FF01"/>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Standard APA" Version="6">
  <b:Source>
    <b:Tag>Article</b:Tag>
    <b:SourceType>JournalArticle</b:SourceType>
    <b:Guid>{AD326347-9402-442A-A582-9DEA6CEFB259}</b:Guid>
    <b:Title>Naslov članka</b:Title>
    <b:Year>Leto</b:Year>
    <b:JournalName>Naslov dnevnika</b:JournalName>
    <b:Pages>Strani od–do</b:Pages>
    <b:Author>
      <b:Author>
        <b:NameList>
          <b:Person>
            <b:Last>Priimek</b:Last>
            <b:First>ime,</b:First>
            <b:Middle>drugo ime</b:Middle>
          </b:Person>
        </b:NameList>
      </b:Author>
    </b:Author>
    <b:RefOrder>1</b:RefOrder>
  </b:Source>
  <b:Source>
    <b:Tag>Last</b:Tag>
    <b:SourceType>Book</b:SourceType>
    <b:Guid>{0089E742-254D-4A6C-A65F-CB736B2AA11E}</b:Guid>
    <b:Title>Naslov knjige</b:Title>
    <b:Year>Leto</b:Year>
    <b:City>Mesto</b:City>
    <b:Publisher>Ime izdajatelja</b:Publisher>
    <b:Author>
      <b:Author>
        <b:NameList>
          <b:Person>
            <b:Last>Priimek</b:Last>
            <b:First>ime,</b:First>
            <b:Middle>drugo ime</b:Middle>
          </b:Person>
        </b:NameList>
      </b:Author>
    </b:Author>
    <b:RefOrder>2</b:RefOrder>
  </b:Source>
</b:Sources>
</file>

<file path=customXml/itemProps1.xml><?xml version="1.0" encoding="utf-8"?>
<ds:datastoreItem xmlns:ds="http://schemas.openxmlformats.org/officeDocument/2006/customXml" ds:itemID="{622B26F8-4F2A-474E-ADCF-BCA9B352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C:\Users\pircj\AppData\Local\Microsoft\Office\16.0\DTS\sl-SI{289BD3E0-C9E1-49DF-980B-61C5E26C21E2}\{BCCA8AC9-5232-4125-9C25-910EC9EAC78B}tf03982351_win32.dotx</Template>
  <TotalTime>408</TotalTime>
  <Pages>10</Pages>
  <Words>1688</Words>
  <Characters>9623</Characters>
  <Application>Microsoft Office Word</Application>
  <DocSecurity>0</DocSecurity>
  <Lines>80</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Poročilo:</vt:lpstr>
      <vt:lpstr>Poročilo:</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Poročilo:</dc:title>
  <dc:subject/>
  <dc:creator>Maja pirc jevsenak</dc:creator>
  <cp:keywords/>
  <dc:description/>
  <cp:lastModifiedBy>Maj Mohar (G3A)</cp:lastModifiedBy>
  <cp:revision>17</cp:revision>
  <dcterms:created xsi:type="dcterms:W3CDTF">2024-10-13T18:08:00Z</dcterms:created>
  <dcterms:modified xsi:type="dcterms:W3CDTF">2025-04-14T13:54:00Z</dcterms:modified>
</cp:coreProperties>
</file>