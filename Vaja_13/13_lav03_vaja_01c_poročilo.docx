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54DDEC5E" w:rsidR="00E81978" w:rsidRPr="00637473" w:rsidRDefault="006C668F" w:rsidP="00B823AA">
      <w:pPr>
        <w:pStyle w:val="Naslov21"/>
      </w:pPr>
      <w:r>
        <w:t>13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551144B3" w:rsidR="00E81978" w:rsidRDefault="0025668B" w:rsidP="00B823AA">
      <w:pPr>
        <w:pStyle w:val="Naslov21"/>
      </w:pPr>
      <w:r>
        <w:t xml:space="preserve">Vaja </w:t>
      </w:r>
      <w:r w:rsidR="006C668F">
        <w:t>13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37220826" w:rsidR="0025668B" w:rsidRDefault="0025668B" w:rsidP="00B823AA">
      <w:pPr>
        <w:pStyle w:val="Naslov21"/>
      </w:pPr>
      <w:r>
        <w:t xml:space="preserve">Ljubljana, </w:t>
      </w:r>
      <w:r w:rsidR="006C668F">
        <w:t>januar</w:t>
      </w:r>
      <w:r>
        <w:t xml:space="preserve"> 202</w:t>
      </w:r>
      <w:r w:rsidR="006C668F">
        <w:t>5</w:t>
      </w:r>
    </w:p>
    <w:p w14:paraId="2FA8876D" w14:textId="022D8608" w:rsidR="0025668B" w:rsidRPr="006C668F" w:rsidRDefault="006C668F" w:rsidP="006C668F">
      <w:r>
        <w:br w:type="page"/>
      </w:r>
    </w:p>
    <w:p w14:paraId="67822BD6" w14:textId="77777777" w:rsidR="006C668F" w:rsidRPr="000C3B60" w:rsidRDefault="006C668F" w:rsidP="006C668F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1</w:t>
      </w:r>
    </w:p>
    <w:p w14:paraId="07D896F3" w14:textId="77777777" w:rsidR="006C668F" w:rsidRPr="000D790D" w:rsidRDefault="006C668F" w:rsidP="006C668F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Izvedite in preskusite delovanje naslednjih postopkov :</w:t>
      </w:r>
    </w:p>
    <w:p w14:paraId="1B239277" w14:textId="77777777" w:rsidR="006C668F" w:rsidRDefault="006C668F" w:rsidP="006C668F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vstavljanjem</w:t>
      </w:r>
    </w:p>
    <w:p w14:paraId="3EB69CD2" w14:textId="77777777" w:rsidR="006C668F" w:rsidRPr="000D790D" w:rsidRDefault="006C668F" w:rsidP="006C668F">
      <w:pPr>
        <w:spacing w:line="240" w:lineRule="auto"/>
        <w:ind w:left="720"/>
        <w:rPr>
          <w:sz w:val="20"/>
          <w:szCs w:val="20"/>
        </w:rPr>
      </w:pPr>
      <w:r w:rsidRPr="00424DD5">
        <w:rPr>
          <w:noProof/>
          <w:sz w:val="20"/>
          <w:szCs w:val="20"/>
        </w:rPr>
        <w:drawing>
          <wp:inline distT="0" distB="0" distL="0" distR="0" wp14:anchorId="27E34A89" wp14:editId="37F1163E">
            <wp:extent cx="1220875" cy="1012042"/>
            <wp:effectExtent l="0" t="0" r="0" b="0"/>
            <wp:docPr id="2" name="Slika 2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A number grid with black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10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9F7" w14:textId="77777777" w:rsidR="006C668F" w:rsidRDefault="006C668F" w:rsidP="006C668F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izbiranjem</w:t>
      </w:r>
    </w:p>
    <w:p w14:paraId="02AA353B" w14:textId="77777777" w:rsidR="006C668F" w:rsidRPr="000D790D" w:rsidRDefault="006C668F" w:rsidP="006C668F">
      <w:pPr>
        <w:spacing w:line="240" w:lineRule="auto"/>
        <w:ind w:left="708"/>
        <w:rPr>
          <w:sz w:val="20"/>
          <w:szCs w:val="20"/>
        </w:rPr>
      </w:pPr>
      <w:r w:rsidRPr="00424DD5">
        <w:rPr>
          <w:noProof/>
          <w:sz w:val="20"/>
          <w:szCs w:val="20"/>
        </w:rPr>
        <w:drawing>
          <wp:inline distT="0" distB="0" distL="0" distR="0" wp14:anchorId="3D43660E" wp14:editId="36EF26DC">
            <wp:extent cx="1245996" cy="1063758"/>
            <wp:effectExtent l="0" t="0" r="0" b="3175"/>
            <wp:docPr id="1" name="Slika 1" descr="A grid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A grid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149" cy="10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C82" w14:textId="77777777" w:rsidR="006C668F" w:rsidRPr="000D790D" w:rsidRDefault="006C668F" w:rsidP="006C668F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mehurčki</w:t>
      </w:r>
    </w:p>
    <w:p w14:paraId="705A7A48" w14:textId="77777777" w:rsidR="006C668F" w:rsidRDefault="006C668F" w:rsidP="006C668F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 ne upoštevate meje že razvrščenega dela zaporedja</w:t>
      </w:r>
    </w:p>
    <w:p w14:paraId="5A1211F1" w14:textId="77777777" w:rsidR="006C668F" w:rsidRPr="000D790D" w:rsidRDefault="006C668F" w:rsidP="006C668F">
      <w:pPr>
        <w:spacing w:line="240" w:lineRule="auto"/>
        <w:ind w:left="1416"/>
        <w:rPr>
          <w:sz w:val="20"/>
          <w:szCs w:val="20"/>
        </w:rPr>
      </w:pPr>
      <w:r w:rsidRPr="00424DD5">
        <w:rPr>
          <w:noProof/>
          <w:sz w:val="20"/>
          <w:szCs w:val="20"/>
        </w:rPr>
        <w:drawing>
          <wp:inline distT="0" distB="0" distL="0" distR="0" wp14:anchorId="1CD1E0A3" wp14:editId="0FB293B3">
            <wp:extent cx="1051906" cy="894303"/>
            <wp:effectExtent l="0" t="0" r="0" b="1270"/>
            <wp:docPr id="3" name="Slika 3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A number grid with blac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428" cy="9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3913" w14:textId="77777777" w:rsidR="006C668F" w:rsidRDefault="006C668F" w:rsidP="006C668F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upoštevate mejo in razvrščate le po neurejenem delu</w:t>
      </w:r>
    </w:p>
    <w:p w14:paraId="01653E4F" w14:textId="77777777" w:rsidR="006C668F" w:rsidRDefault="006C668F" w:rsidP="006C668F">
      <w:pPr>
        <w:spacing w:line="240" w:lineRule="auto"/>
        <w:ind w:left="1440"/>
        <w:rPr>
          <w:sz w:val="20"/>
          <w:szCs w:val="20"/>
        </w:rPr>
      </w:pPr>
      <w:r w:rsidRPr="0028375D">
        <w:rPr>
          <w:noProof/>
          <w:sz w:val="20"/>
          <w:szCs w:val="20"/>
        </w:rPr>
        <w:drawing>
          <wp:inline distT="0" distB="0" distL="0" distR="0" wp14:anchorId="2D9E1733" wp14:editId="50D90255">
            <wp:extent cx="1376871" cy="1150536"/>
            <wp:effectExtent l="0" t="0" r="0" b="0"/>
            <wp:docPr id="4" name="Slika 4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A number grid with black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180" cy="1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1D38" w14:textId="77777777" w:rsidR="006C668F" w:rsidRDefault="006C668F" w:rsidP="006C668F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kje ustavite razvrščanje, ko je zaporedje urejeno</w:t>
      </w:r>
    </w:p>
    <w:p w14:paraId="32B1A084" w14:textId="77777777" w:rsidR="006C668F" w:rsidRDefault="006C668F" w:rsidP="006C668F">
      <w:pPr>
        <w:spacing w:line="240" w:lineRule="auto"/>
        <w:ind w:left="1416"/>
        <w:rPr>
          <w:sz w:val="20"/>
          <w:szCs w:val="20"/>
        </w:rPr>
      </w:pPr>
      <w:r w:rsidRPr="0028375D">
        <w:rPr>
          <w:noProof/>
          <w:sz w:val="20"/>
          <w:szCs w:val="20"/>
        </w:rPr>
        <w:drawing>
          <wp:inline distT="0" distB="0" distL="0" distR="0" wp14:anchorId="2995E847" wp14:editId="303B5B95">
            <wp:extent cx="1630730" cy="874206"/>
            <wp:effectExtent l="0" t="0" r="7620" b="2540"/>
            <wp:docPr id="5" name="Slika 5" descr="A number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A number grid with black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287" cy="8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0F8" w14:textId="77777777" w:rsidR="006C668F" w:rsidRPr="00ED5E53" w:rsidRDefault="006C668F" w:rsidP="006C668F">
      <w:pPr>
        <w:spacing w:line="240" w:lineRule="auto"/>
        <w:ind w:left="1440"/>
        <w:rPr>
          <w:sz w:val="6"/>
          <w:szCs w:val="6"/>
        </w:rPr>
      </w:pPr>
    </w:p>
    <w:p w14:paraId="1BFD0774" w14:textId="77777777" w:rsidR="006C668F" w:rsidRPr="00ED5E53" w:rsidRDefault="006C668F" w:rsidP="006C668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ED5E53">
        <w:rPr>
          <w:sz w:val="20"/>
          <w:szCs w:val="20"/>
        </w:rPr>
        <w:t>kot rezultat bi želeli 5 dokazano delujočih metod razvrščanj</w:t>
      </w:r>
    </w:p>
    <w:p w14:paraId="347DF460" w14:textId="77777777" w:rsidR="006C668F" w:rsidRDefault="006C66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13B7C5" w14:textId="56F29D00" w:rsidR="006C668F" w:rsidRPr="0058343E" w:rsidRDefault="006C668F" w:rsidP="006C668F">
      <w:pPr>
        <w:spacing w:after="100"/>
        <w:rPr>
          <w:b/>
          <w:bCs/>
        </w:rPr>
      </w:pPr>
      <w:r>
        <w:rPr>
          <w:b/>
          <w:sz w:val="28"/>
          <w:szCs w:val="28"/>
        </w:rPr>
        <w:lastRenderedPageBreak/>
        <w:t>Naloga 2</w:t>
      </w:r>
    </w:p>
    <w:p w14:paraId="707DD71B" w14:textId="77777777" w:rsidR="006C668F" w:rsidRDefault="006C668F" w:rsidP="006C668F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>
        <w:rPr>
          <w:sz w:val="20"/>
          <w:szCs w:val="20"/>
        </w:rPr>
        <w:t xml:space="preserve"> 1</w:t>
      </w:r>
      <w:r w:rsidRPr="000D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>tako, da bodo hkrati šteli število primerjav potrebnih za razvrstitev elementov</w:t>
      </w:r>
      <w:r>
        <w:rPr>
          <w:sz w:val="20"/>
          <w:szCs w:val="20"/>
        </w:rPr>
        <w:t>, in dobljeno vrednost ob koncu postopka vrnili.</w:t>
      </w:r>
    </w:p>
    <w:p w14:paraId="26B21F25" w14:textId="77777777" w:rsidR="006C668F" w:rsidRDefault="006C668F" w:rsidP="006C668F">
      <w:pPr>
        <w:rPr>
          <w:sz w:val="20"/>
          <w:szCs w:val="20"/>
        </w:rPr>
      </w:pPr>
      <w:r>
        <w:rPr>
          <w:sz w:val="20"/>
          <w:szCs w:val="20"/>
        </w:rPr>
        <w:t>Dodal sem spremenljivko a v vsako funkcijo, ki se povečuje ob vsaki primerjavi.</w:t>
      </w:r>
    </w:p>
    <w:p w14:paraId="3AEA2D19" w14:textId="77777777" w:rsidR="006C668F" w:rsidRDefault="006C66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619D7E" w14:textId="5F14C583" w:rsidR="006C668F" w:rsidRPr="000C3B60" w:rsidRDefault="006C668F" w:rsidP="006C668F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3</w:t>
      </w:r>
    </w:p>
    <w:p w14:paraId="2DE3B674" w14:textId="77777777" w:rsidR="006C668F" w:rsidRDefault="006C668F" w:rsidP="006C668F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>
        <w:rPr>
          <w:sz w:val="20"/>
          <w:szCs w:val="20"/>
        </w:rPr>
        <w:t xml:space="preserve"> 2 </w:t>
      </w:r>
      <w:r w:rsidRPr="000D790D">
        <w:rPr>
          <w:sz w:val="20"/>
          <w:szCs w:val="20"/>
        </w:rPr>
        <w:t xml:space="preserve"> tako, da bodo hkrati šteli število zamenjav elementov potrebnih za razvrstitev elementov (vsak premik elementa v tabeli naj bo tudi zamenjava)</w:t>
      </w:r>
      <w:r>
        <w:rPr>
          <w:sz w:val="20"/>
          <w:szCs w:val="20"/>
        </w:rPr>
        <w:t>. Metode vrnejo vrednost v obliki tabele s formatom {št_primerjav, št_zamenjav}.</w:t>
      </w:r>
    </w:p>
    <w:p w14:paraId="13DB4527" w14:textId="77777777" w:rsidR="006C668F" w:rsidRDefault="006C668F" w:rsidP="006C668F">
      <w:pPr>
        <w:rPr>
          <w:sz w:val="20"/>
          <w:szCs w:val="20"/>
        </w:rPr>
      </w:pPr>
      <w:r w:rsidRPr="0088448B">
        <w:rPr>
          <w:noProof/>
          <w:sz w:val="20"/>
          <w:szCs w:val="20"/>
        </w:rPr>
        <w:drawing>
          <wp:inline distT="0" distB="0" distL="0" distR="0" wp14:anchorId="54EFA64E" wp14:editId="703541C3">
            <wp:extent cx="2226474" cy="2431931"/>
            <wp:effectExtent l="0" t="0" r="2540" b="6985"/>
            <wp:docPr id="7" name="Slika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126" cy="24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E52">
        <w:rPr>
          <w:noProof/>
        </w:rPr>
        <w:t xml:space="preserve"> </w:t>
      </w:r>
      <w:r w:rsidRPr="006C0E52">
        <w:rPr>
          <w:noProof/>
          <w:sz w:val="20"/>
          <w:szCs w:val="20"/>
        </w:rPr>
        <w:drawing>
          <wp:inline distT="0" distB="0" distL="0" distR="0" wp14:anchorId="11EE6878" wp14:editId="4628BF7D">
            <wp:extent cx="2774950" cy="2414010"/>
            <wp:effectExtent l="0" t="0" r="6350" b="5715"/>
            <wp:docPr id="11" name="Slika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348" cy="24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7CE" w14:textId="77777777" w:rsidR="006C668F" w:rsidRPr="000D790D" w:rsidRDefault="006C668F" w:rsidP="006C668F">
      <w:pPr>
        <w:rPr>
          <w:sz w:val="20"/>
          <w:szCs w:val="20"/>
        </w:rPr>
      </w:pPr>
      <w:r w:rsidRPr="0088448B">
        <w:rPr>
          <w:noProof/>
          <w:sz w:val="20"/>
          <w:szCs w:val="20"/>
        </w:rPr>
        <w:drawing>
          <wp:inline distT="0" distB="0" distL="0" distR="0" wp14:anchorId="30DF0DF5" wp14:editId="2446FCBF">
            <wp:extent cx="1626911" cy="1390650"/>
            <wp:effectExtent l="0" t="0" r="0" b="0"/>
            <wp:docPr id="8" name="Slika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118" cy="1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88448B">
        <w:rPr>
          <w:noProof/>
          <w:sz w:val="20"/>
          <w:szCs w:val="20"/>
        </w:rPr>
        <w:drawing>
          <wp:inline distT="0" distB="0" distL="0" distR="0" wp14:anchorId="11E1FED8" wp14:editId="525AF929">
            <wp:extent cx="1698680" cy="1377950"/>
            <wp:effectExtent l="0" t="0" r="0" b="0"/>
            <wp:docPr id="9" name="Slika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2180" cy="13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88448B">
        <w:rPr>
          <w:noProof/>
          <w:sz w:val="20"/>
          <w:szCs w:val="20"/>
        </w:rPr>
        <w:drawing>
          <wp:inline distT="0" distB="0" distL="0" distR="0" wp14:anchorId="0F4379A4" wp14:editId="07158891">
            <wp:extent cx="1648455" cy="1416050"/>
            <wp:effectExtent l="0" t="0" r="9525" b="0"/>
            <wp:docPr id="10" name="Slika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2181" cy="14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8458" w14:textId="77777777" w:rsidR="006C668F" w:rsidRDefault="006C668F" w:rsidP="006C66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C3FD21" w14:textId="77777777" w:rsidR="006C668F" w:rsidRPr="000C3B60" w:rsidRDefault="006C668F" w:rsidP="006C668F">
      <w:pPr>
        <w:spacing w:after="10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4</w:t>
      </w:r>
    </w:p>
    <w:p w14:paraId="29D2E109" w14:textId="77777777" w:rsidR="006C668F" w:rsidRDefault="006C668F" w:rsidP="006C668F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Izdelajte primerja</w:t>
      </w:r>
      <w:r>
        <w:rPr>
          <w:sz w:val="20"/>
          <w:szCs w:val="20"/>
        </w:rPr>
        <w:t>lno tabelo rezultatov dobljenih iz št-zamenjav/primerjav za vse postopke naloge 1 (5 postopkov)</w:t>
      </w:r>
      <w:r w:rsidRPr="000D790D">
        <w:rPr>
          <w:sz w:val="20"/>
          <w:szCs w:val="20"/>
        </w:rPr>
        <w:t xml:space="preserve"> !</w:t>
      </w:r>
    </w:p>
    <w:p w14:paraId="1A0FEE76" w14:textId="77777777" w:rsidR="006C668F" w:rsidRDefault="006C668F" w:rsidP="006C668F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prva izvedba vseh petih postopkov naj bo nad zaporedjem, ki ste ga uporabili v nalogah 1-3 (fiksno, neurejeno zaporedje 30 celih števil)</w:t>
      </w:r>
    </w:p>
    <w:p w14:paraId="703BF6B0" w14:textId="77777777" w:rsidR="006C668F" w:rsidRDefault="006C668F" w:rsidP="006C668F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druga izvedba naj se izvede nad tabelo 30 števil, ki je nepadajoče urejena</w:t>
      </w:r>
    </w:p>
    <w:p w14:paraId="4773A543" w14:textId="77777777" w:rsidR="006C668F" w:rsidRDefault="006C668F" w:rsidP="006C668F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tretja izvedba naj se izvede nad tabelo 30 števil, ki je nenaraščajoče urejena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2679"/>
        <w:gridCol w:w="2533"/>
      </w:tblGrid>
      <w:tr w:rsidR="006C668F" w14:paraId="288807DD" w14:textId="77777777" w:rsidTr="00CE4377">
        <w:tc>
          <w:tcPr>
            <w:tcW w:w="3823" w:type="dxa"/>
          </w:tcPr>
          <w:p w14:paraId="3A97E7C3" w14:textId="77777777" w:rsidR="006C668F" w:rsidRDefault="006C668F" w:rsidP="00CE4377">
            <w:r>
              <w:t>Ime postopka</w:t>
            </w:r>
          </w:p>
        </w:tc>
        <w:tc>
          <w:tcPr>
            <w:tcW w:w="2693" w:type="dxa"/>
          </w:tcPr>
          <w:p w14:paraId="70A2F74F" w14:textId="77777777" w:rsidR="006C668F" w:rsidRDefault="006C668F" w:rsidP="00CE4377">
            <w:r>
              <w:t>Št. Zamenjav</w:t>
            </w:r>
          </w:p>
        </w:tc>
        <w:tc>
          <w:tcPr>
            <w:tcW w:w="2546" w:type="dxa"/>
          </w:tcPr>
          <w:p w14:paraId="36F678E0" w14:textId="77777777" w:rsidR="006C668F" w:rsidRDefault="006C668F" w:rsidP="00CE4377">
            <w:r>
              <w:t>Št. Primerjav</w:t>
            </w:r>
          </w:p>
        </w:tc>
      </w:tr>
      <w:tr w:rsidR="006C668F" w14:paraId="35FE387B" w14:textId="77777777" w:rsidTr="00CE4377">
        <w:tc>
          <w:tcPr>
            <w:tcW w:w="3823" w:type="dxa"/>
          </w:tcPr>
          <w:p w14:paraId="05A25EA3" w14:textId="77777777" w:rsidR="006C668F" w:rsidRDefault="006C668F" w:rsidP="00CE4377">
            <w:r>
              <w:t>Sortiranje z vstavljanjem</w:t>
            </w:r>
          </w:p>
        </w:tc>
        <w:tc>
          <w:tcPr>
            <w:tcW w:w="2693" w:type="dxa"/>
          </w:tcPr>
          <w:p w14:paraId="41155347" w14:textId="77777777" w:rsidR="006C668F" w:rsidRDefault="006C668F" w:rsidP="00CE4377">
            <w:r>
              <w:t>9</w:t>
            </w:r>
          </w:p>
        </w:tc>
        <w:tc>
          <w:tcPr>
            <w:tcW w:w="2546" w:type="dxa"/>
          </w:tcPr>
          <w:p w14:paraId="6A28B03E" w14:textId="77777777" w:rsidR="006C668F" w:rsidRDefault="006C668F" w:rsidP="00CE4377">
            <w:r>
              <w:t>23</w:t>
            </w:r>
          </w:p>
        </w:tc>
      </w:tr>
      <w:tr w:rsidR="006C668F" w14:paraId="5BECB96C" w14:textId="77777777" w:rsidTr="00CE4377">
        <w:tc>
          <w:tcPr>
            <w:tcW w:w="3823" w:type="dxa"/>
          </w:tcPr>
          <w:p w14:paraId="74C9871E" w14:textId="77777777" w:rsidR="006C668F" w:rsidRDefault="006C668F" w:rsidP="00CE4377">
            <w:r>
              <w:t>Sortiranje z izbiranjem</w:t>
            </w:r>
          </w:p>
        </w:tc>
        <w:tc>
          <w:tcPr>
            <w:tcW w:w="2693" w:type="dxa"/>
          </w:tcPr>
          <w:p w14:paraId="72519231" w14:textId="77777777" w:rsidR="006C668F" w:rsidRDefault="006C668F" w:rsidP="00CE4377">
            <w:r>
              <w:t>45</w:t>
            </w:r>
          </w:p>
        </w:tc>
        <w:tc>
          <w:tcPr>
            <w:tcW w:w="2546" w:type="dxa"/>
          </w:tcPr>
          <w:p w14:paraId="3E624B3A" w14:textId="77777777" w:rsidR="006C668F" w:rsidRDefault="006C668F" w:rsidP="00CE4377">
            <w:r>
              <w:t>45</w:t>
            </w:r>
          </w:p>
        </w:tc>
      </w:tr>
      <w:tr w:rsidR="006C668F" w14:paraId="4948CFBE" w14:textId="77777777" w:rsidTr="00CE4377">
        <w:tc>
          <w:tcPr>
            <w:tcW w:w="3823" w:type="dxa"/>
          </w:tcPr>
          <w:p w14:paraId="23925DC5" w14:textId="77777777" w:rsidR="006C668F" w:rsidRDefault="006C668F" w:rsidP="00CE4377">
            <w:r>
              <w:t>Bubble sort (brez optimizacije)</w:t>
            </w:r>
          </w:p>
        </w:tc>
        <w:tc>
          <w:tcPr>
            <w:tcW w:w="2693" w:type="dxa"/>
          </w:tcPr>
          <w:p w14:paraId="412419DF" w14:textId="77777777" w:rsidR="006C668F" w:rsidRDefault="006C668F" w:rsidP="00CE4377">
            <w:r>
              <w:t>81</w:t>
            </w:r>
          </w:p>
        </w:tc>
        <w:tc>
          <w:tcPr>
            <w:tcW w:w="2546" w:type="dxa"/>
          </w:tcPr>
          <w:p w14:paraId="2101488B" w14:textId="77777777" w:rsidR="006C668F" w:rsidRDefault="006C668F" w:rsidP="00CE4377">
            <w:r>
              <w:t>23</w:t>
            </w:r>
          </w:p>
        </w:tc>
      </w:tr>
      <w:tr w:rsidR="006C668F" w14:paraId="017DDC71" w14:textId="77777777" w:rsidTr="00CE4377">
        <w:tc>
          <w:tcPr>
            <w:tcW w:w="3823" w:type="dxa"/>
          </w:tcPr>
          <w:p w14:paraId="09567E4C" w14:textId="77777777" w:rsidR="006C668F" w:rsidRDefault="006C668F" w:rsidP="00CE4377">
            <w:r>
              <w:t>Bubble sort (upošteva že urejeni del)</w:t>
            </w:r>
          </w:p>
        </w:tc>
        <w:tc>
          <w:tcPr>
            <w:tcW w:w="2693" w:type="dxa"/>
          </w:tcPr>
          <w:p w14:paraId="5637EE05" w14:textId="77777777" w:rsidR="006C668F" w:rsidRDefault="006C668F" w:rsidP="00CE4377">
            <w:r>
              <w:t>45</w:t>
            </w:r>
          </w:p>
        </w:tc>
        <w:tc>
          <w:tcPr>
            <w:tcW w:w="2546" w:type="dxa"/>
          </w:tcPr>
          <w:p w14:paraId="3AB30970" w14:textId="77777777" w:rsidR="006C668F" w:rsidRDefault="006C668F" w:rsidP="00CE4377">
            <w:r>
              <w:t>23</w:t>
            </w:r>
          </w:p>
        </w:tc>
      </w:tr>
      <w:tr w:rsidR="006C668F" w14:paraId="0960EE85" w14:textId="77777777" w:rsidTr="00CE4377">
        <w:tc>
          <w:tcPr>
            <w:tcW w:w="3823" w:type="dxa"/>
          </w:tcPr>
          <w:p w14:paraId="547E8ADB" w14:textId="77777777" w:rsidR="006C668F" w:rsidRDefault="006C668F" w:rsidP="00CE4377">
            <w:r>
              <w:t>Bubble sort (upošteva že urejeni del in preveri, če ni bilo nič zamenjano)</w:t>
            </w:r>
          </w:p>
        </w:tc>
        <w:tc>
          <w:tcPr>
            <w:tcW w:w="2693" w:type="dxa"/>
          </w:tcPr>
          <w:p w14:paraId="15A1C90E" w14:textId="77777777" w:rsidR="006C668F" w:rsidRDefault="006C668F" w:rsidP="00CE4377">
            <w:r>
              <w:t>35</w:t>
            </w:r>
          </w:p>
        </w:tc>
        <w:tc>
          <w:tcPr>
            <w:tcW w:w="2546" w:type="dxa"/>
          </w:tcPr>
          <w:p w14:paraId="7AAAE6B0" w14:textId="77777777" w:rsidR="006C668F" w:rsidRDefault="006C668F" w:rsidP="00CE4377">
            <w:r>
              <w:t>23</w:t>
            </w:r>
          </w:p>
        </w:tc>
      </w:tr>
    </w:tbl>
    <w:p w14:paraId="66AB0C1A" w14:textId="77777777" w:rsidR="006C668F" w:rsidRDefault="006C668F" w:rsidP="006C668F">
      <w:pPr>
        <w:spacing w:line="240" w:lineRule="auto"/>
        <w:rPr>
          <w:sz w:val="20"/>
          <w:szCs w:val="20"/>
        </w:rPr>
      </w:pPr>
      <w:r w:rsidRPr="00525308">
        <w:rPr>
          <w:sz w:val="20"/>
          <w:szCs w:val="20"/>
        </w:rPr>
        <w:t>3,1,5,7,4,9,8,6,2,0</w:t>
      </w:r>
    </w:p>
    <w:p w14:paraId="77201D9E" w14:textId="77777777" w:rsidR="00FB5ACA" w:rsidRDefault="00FB5ACA" w:rsidP="006C668F">
      <w:pPr>
        <w:spacing w:line="240" w:lineRule="auto"/>
        <w:rPr>
          <w:sz w:val="20"/>
          <w:szCs w:val="20"/>
        </w:rPr>
      </w:pPr>
    </w:p>
    <w:p w14:paraId="4882922D" w14:textId="77777777" w:rsidR="00FB5ACA" w:rsidRDefault="00FB5ACA" w:rsidP="006C668F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2679"/>
        <w:gridCol w:w="2533"/>
      </w:tblGrid>
      <w:tr w:rsidR="00FB5ACA" w14:paraId="7F640815" w14:textId="77777777" w:rsidTr="00FB5ACA">
        <w:tc>
          <w:tcPr>
            <w:tcW w:w="3804" w:type="dxa"/>
          </w:tcPr>
          <w:p w14:paraId="74E12325" w14:textId="77777777" w:rsidR="00FB5ACA" w:rsidRDefault="00FB5ACA" w:rsidP="00230E90">
            <w:bookmarkStart w:id="0" w:name="_Hlk188203293"/>
            <w:r>
              <w:t>Ime postopka</w:t>
            </w:r>
          </w:p>
        </w:tc>
        <w:tc>
          <w:tcPr>
            <w:tcW w:w="2679" w:type="dxa"/>
          </w:tcPr>
          <w:p w14:paraId="7C0E3B4C" w14:textId="77777777" w:rsidR="00FB5ACA" w:rsidRDefault="00FB5ACA" w:rsidP="00230E90">
            <w:r>
              <w:t>Št. Zamenjav</w:t>
            </w:r>
          </w:p>
        </w:tc>
        <w:tc>
          <w:tcPr>
            <w:tcW w:w="2533" w:type="dxa"/>
          </w:tcPr>
          <w:p w14:paraId="4905D25D" w14:textId="77777777" w:rsidR="00FB5ACA" w:rsidRDefault="00FB5ACA" w:rsidP="00230E90">
            <w:r>
              <w:t>Št. Primerjav</w:t>
            </w:r>
          </w:p>
        </w:tc>
      </w:tr>
      <w:tr w:rsidR="00FB5ACA" w14:paraId="2C2C2580" w14:textId="77777777" w:rsidTr="00FB5ACA">
        <w:tc>
          <w:tcPr>
            <w:tcW w:w="3804" w:type="dxa"/>
          </w:tcPr>
          <w:p w14:paraId="3B9706B7" w14:textId="77777777" w:rsidR="00FB5ACA" w:rsidRDefault="00FB5ACA" w:rsidP="00230E90">
            <w:r>
              <w:t>Sortiranje z vstavljanjem</w:t>
            </w:r>
          </w:p>
        </w:tc>
        <w:tc>
          <w:tcPr>
            <w:tcW w:w="2679" w:type="dxa"/>
          </w:tcPr>
          <w:p w14:paraId="2BE96257" w14:textId="3BD678A8" w:rsidR="00FB5ACA" w:rsidRDefault="00F760F7" w:rsidP="00230E90">
            <w:r>
              <w:t>2</w:t>
            </w:r>
            <w:r w:rsidR="00FB5ACA">
              <w:t>9</w:t>
            </w:r>
          </w:p>
        </w:tc>
        <w:tc>
          <w:tcPr>
            <w:tcW w:w="2533" w:type="dxa"/>
          </w:tcPr>
          <w:p w14:paraId="336E5E80" w14:textId="21E4A8F7" w:rsidR="00FB5ACA" w:rsidRDefault="00F760F7" w:rsidP="00230E90">
            <w:bookmarkStart w:id="1" w:name="_Hlk188203275"/>
            <w:r>
              <w:t>435</w:t>
            </w:r>
            <w:bookmarkEnd w:id="1"/>
          </w:p>
        </w:tc>
      </w:tr>
      <w:tr w:rsidR="00FB5ACA" w14:paraId="0747DF30" w14:textId="77777777" w:rsidTr="00FB5ACA">
        <w:tc>
          <w:tcPr>
            <w:tcW w:w="3804" w:type="dxa"/>
          </w:tcPr>
          <w:p w14:paraId="34A7608A" w14:textId="77777777" w:rsidR="00FB5ACA" w:rsidRDefault="00FB5ACA" w:rsidP="00230E90">
            <w:r>
              <w:t>Sortiranje z izbiranjem</w:t>
            </w:r>
          </w:p>
        </w:tc>
        <w:tc>
          <w:tcPr>
            <w:tcW w:w="2679" w:type="dxa"/>
          </w:tcPr>
          <w:p w14:paraId="142F5B16" w14:textId="4A168AC1" w:rsidR="00FB5ACA" w:rsidRDefault="00FB5ACA" w:rsidP="00230E90">
            <w:r>
              <w:t>4</w:t>
            </w:r>
            <w:r w:rsidR="00F760F7">
              <w:t>35</w:t>
            </w:r>
          </w:p>
        </w:tc>
        <w:tc>
          <w:tcPr>
            <w:tcW w:w="2533" w:type="dxa"/>
          </w:tcPr>
          <w:p w14:paraId="77C6235F" w14:textId="0E7EAE24" w:rsidR="00FB5ACA" w:rsidRDefault="00F760F7" w:rsidP="00230E90">
            <w:r>
              <w:t>435</w:t>
            </w:r>
          </w:p>
        </w:tc>
      </w:tr>
      <w:tr w:rsidR="00FB5ACA" w14:paraId="6AA6B532" w14:textId="77777777" w:rsidTr="00FB5ACA">
        <w:tc>
          <w:tcPr>
            <w:tcW w:w="3804" w:type="dxa"/>
          </w:tcPr>
          <w:p w14:paraId="6B49E8A9" w14:textId="77777777" w:rsidR="00FB5ACA" w:rsidRDefault="00FB5ACA" w:rsidP="00230E90">
            <w:r>
              <w:t>Bubble sort (brez optimizacije)</w:t>
            </w:r>
          </w:p>
        </w:tc>
        <w:tc>
          <w:tcPr>
            <w:tcW w:w="2679" w:type="dxa"/>
          </w:tcPr>
          <w:p w14:paraId="0D6F8C64" w14:textId="1443632B" w:rsidR="00FB5ACA" w:rsidRDefault="00FB5ACA" w:rsidP="00230E90">
            <w:r>
              <w:t>8</w:t>
            </w:r>
            <w:r w:rsidR="00F760F7">
              <w:t>41</w:t>
            </w:r>
          </w:p>
        </w:tc>
        <w:tc>
          <w:tcPr>
            <w:tcW w:w="2533" w:type="dxa"/>
          </w:tcPr>
          <w:p w14:paraId="0B698883" w14:textId="42A54247" w:rsidR="00FB5ACA" w:rsidRDefault="00F760F7" w:rsidP="00230E90">
            <w:r>
              <w:t>435</w:t>
            </w:r>
          </w:p>
        </w:tc>
      </w:tr>
      <w:tr w:rsidR="00FB5ACA" w14:paraId="532E2AD5" w14:textId="77777777" w:rsidTr="00FB5ACA">
        <w:tc>
          <w:tcPr>
            <w:tcW w:w="3804" w:type="dxa"/>
          </w:tcPr>
          <w:p w14:paraId="1882346E" w14:textId="77777777" w:rsidR="00FB5ACA" w:rsidRDefault="00FB5ACA" w:rsidP="00230E90">
            <w:r>
              <w:t>Bubble sort (upošteva že urejeni del)</w:t>
            </w:r>
          </w:p>
        </w:tc>
        <w:tc>
          <w:tcPr>
            <w:tcW w:w="2679" w:type="dxa"/>
          </w:tcPr>
          <w:p w14:paraId="56221DB3" w14:textId="3ED51EA4" w:rsidR="00FB5ACA" w:rsidRDefault="00FB5ACA" w:rsidP="00230E90">
            <w:r>
              <w:t>4</w:t>
            </w:r>
            <w:r w:rsidR="00F760F7">
              <w:t>35</w:t>
            </w:r>
          </w:p>
        </w:tc>
        <w:tc>
          <w:tcPr>
            <w:tcW w:w="2533" w:type="dxa"/>
          </w:tcPr>
          <w:p w14:paraId="75DA4FA4" w14:textId="182927A7" w:rsidR="00FB5ACA" w:rsidRDefault="00F760F7" w:rsidP="00230E90">
            <w:r>
              <w:t>435</w:t>
            </w:r>
          </w:p>
        </w:tc>
      </w:tr>
      <w:tr w:rsidR="00FB5ACA" w14:paraId="02D563C1" w14:textId="77777777" w:rsidTr="00FB5ACA">
        <w:tc>
          <w:tcPr>
            <w:tcW w:w="3804" w:type="dxa"/>
          </w:tcPr>
          <w:p w14:paraId="2D2E08B8" w14:textId="77777777" w:rsidR="00FB5ACA" w:rsidRDefault="00FB5ACA" w:rsidP="00230E90">
            <w:r>
              <w:t>Bubble sort (upošteva že urejeni del in preveri, če ni bilo nič zamenjano)</w:t>
            </w:r>
          </w:p>
        </w:tc>
        <w:tc>
          <w:tcPr>
            <w:tcW w:w="2679" w:type="dxa"/>
          </w:tcPr>
          <w:p w14:paraId="5A113E6E" w14:textId="11055119" w:rsidR="00FB5ACA" w:rsidRDefault="00F760F7" w:rsidP="00230E90">
            <w:r>
              <w:t>4</w:t>
            </w:r>
            <w:r w:rsidR="00FB5ACA">
              <w:t>35</w:t>
            </w:r>
          </w:p>
        </w:tc>
        <w:tc>
          <w:tcPr>
            <w:tcW w:w="2533" w:type="dxa"/>
          </w:tcPr>
          <w:p w14:paraId="6294D5A7" w14:textId="557747DC" w:rsidR="00FB5ACA" w:rsidRDefault="00F760F7" w:rsidP="00230E90">
            <w:r>
              <w:t>435</w:t>
            </w:r>
          </w:p>
        </w:tc>
      </w:tr>
    </w:tbl>
    <w:p w14:paraId="713884FF" w14:textId="036C0441" w:rsidR="00FB5ACA" w:rsidRDefault="00FB5ACA" w:rsidP="00FB5ACA">
      <w:pPr>
        <w:spacing w:line="240" w:lineRule="auto"/>
        <w:ind w:firstLine="0"/>
        <w:rPr>
          <w:sz w:val="20"/>
          <w:szCs w:val="20"/>
        </w:rPr>
      </w:pPr>
      <w:r w:rsidRPr="00FB5ACA">
        <w:rPr>
          <w:sz w:val="20"/>
          <w:szCs w:val="20"/>
        </w:rPr>
        <w:t>100, 97, 94, 91, 88, 85, 82, 79, 76, 73, 70, 67, 64, 61, 58, 55, 52, 49, 46, 43, 40, 37, 34, 31, 28, 25, 22, 19, 16, 13</w:t>
      </w:r>
    </w:p>
    <w:p w14:paraId="10AE85B7" w14:textId="77777777" w:rsidR="00F760F7" w:rsidRDefault="00F760F7" w:rsidP="00FB5ACA">
      <w:pPr>
        <w:spacing w:line="240" w:lineRule="auto"/>
        <w:ind w:firstLine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2679"/>
        <w:gridCol w:w="2533"/>
      </w:tblGrid>
      <w:tr w:rsidR="00F760F7" w14:paraId="5F450363" w14:textId="77777777" w:rsidTr="00230E90">
        <w:tc>
          <w:tcPr>
            <w:tcW w:w="3804" w:type="dxa"/>
          </w:tcPr>
          <w:bookmarkEnd w:id="0"/>
          <w:p w14:paraId="1CDCFF8B" w14:textId="77777777" w:rsidR="00F760F7" w:rsidRDefault="00F760F7" w:rsidP="00230E90">
            <w:r>
              <w:t>Ime postopka</w:t>
            </w:r>
          </w:p>
        </w:tc>
        <w:tc>
          <w:tcPr>
            <w:tcW w:w="2679" w:type="dxa"/>
          </w:tcPr>
          <w:p w14:paraId="65443E27" w14:textId="77777777" w:rsidR="00F760F7" w:rsidRDefault="00F760F7" w:rsidP="00230E90">
            <w:r>
              <w:t>Št. Zamenjav</w:t>
            </w:r>
          </w:p>
        </w:tc>
        <w:tc>
          <w:tcPr>
            <w:tcW w:w="2533" w:type="dxa"/>
          </w:tcPr>
          <w:p w14:paraId="06114306" w14:textId="77777777" w:rsidR="00F760F7" w:rsidRDefault="00F760F7" w:rsidP="00230E90">
            <w:r>
              <w:t>Št. Primerjav</w:t>
            </w:r>
          </w:p>
        </w:tc>
      </w:tr>
      <w:tr w:rsidR="00F760F7" w14:paraId="468591F9" w14:textId="77777777" w:rsidTr="00230E90">
        <w:tc>
          <w:tcPr>
            <w:tcW w:w="3804" w:type="dxa"/>
          </w:tcPr>
          <w:p w14:paraId="759FCE5E" w14:textId="77777777" w:rsidR="00F760F7" w:rsidRDefault="00F760F7" w:rsidP="00230E90">
            <w:r>
              <w:t>Sortiranje z vstavljanjem</w:t>
            </w:r>
          </w:p>
        </w:tc>
        <w:tc>
          <w:tcPr>
            <w:tcW w:w="2679" w:type="dxa"/>
          </w:tcPr>
          <w:p w14:paraId="0EBCF173" w14:textId="7C1BABE7" w:rsidR="00F760F7" w:rsidRDefault="00F760F7" w:rsidP="00230E90">
            <w:r>
              <w:t>0</w:t>
            </w:r>
          </w:p>
        </w:tc>
        <w:tc>
          <w:tcPr>
            <w:tcW w:w="2533" w:type="dxa"/>
          </w:tcPr>
          <w:p w14:paraId="018781A7" w14:textId="3C21F914" w:rsidR="00F760F7" w:rsidRDefault="00BF33F1" w:rsidP="00230E90">
            <w:r>
              <w:t>29</w:t>
            </w:r>
          </w:p>
        </w:tc>
      </w:tr>
      <w:tr w:rsidR="00F760F7" w14:paraId="010FD3B8" w14:textId="77777777" w:rsidTr="00230E90">
        <w:tc>
          <w:tcPr>
            <w:tcW w:w="3804" w:type="dxa"/>
          </w:tcPr>
          <w:p w14:paraId="0D3DE10B" w14:textId="77777777" w:rsidR="00F760F7" w:rsidRDefault="00F760F7" w:rsidP="00230E90">
            <w:r>
              <w:t>Sortiranje z izbiranjem</w:t>
            </w:r>
          </w:p>
        </w:tc>
        <w:tc>
          <w:tcPr>
            <w:tcW w:w="2679" w:type="dxa"/>
          </w:tcPr>
          <w:p w14:paraId="19EF0AEF" w14:textId="77777777" w:rsidR="00F760F7" w:rsidRDefault="00F760F7" w:rsidP="00230E90">
            <w:r>
              <w:t>435</w:t>
            </w:r>
          </w:p>
        </w:tc>
        <w:tc>
          <w:tcPr>
            <w:tcW w:w="2533" w:type="dxa"/>
          </w:tcPr>
          <w:p w14:paraId="0283458D" w14:textId="77777777" w:rsidR="00F760F7" w:rsidRDefault="00F760F7" w:rsidP="00230E90">
            <w:r>
              <w:t>435</w:t>
            </w:r>
          </w:p>
        </w:tc>
      </w:tr>
      <w:tr w:rsidR="00F760F7" w14:paraId="3AA431E7" w14:textId="77777777" w:rsidTr="00230E90">
        <w:tc>
          <w:tcPr>
            <w:tcW w:w="3804" w:type="dxa"/>
          </w:tcPr>
          <w:p w14:paraId="5739F4BD" w14:textId="77777777" w:rsidR="00F760F7" w:rsidRDefault="00F760F7" w:rsidP="00230E90">
            <w:r>
              <w:t>Bubble sort (brez optimizacije)</w:t>
            </w:r>
          </w:p>
        </w:tc>
        <w:tc>
          <w:tcPr>
            <w:tcW w:w="2679" w:type="dxa"/>
          </w:tcPr>
          <w:p w14:paraId="656EDEA7" w14:textId="005FC4DF" w:rsidR="00F760F7" w:rsidRDefault="00F760F7" w:rsidP="00230E90">
            <w:r>
              <w:t>0</w:t>
            </w:r>
          </w:p>
        </w:tc>
        <w:tc>
          <w:tcPr>
            <w:tcW w:w="2533" w:type="dxa"/>
          </w:tcPr>
          <w:p w14:paraId="69609E42" w14:textId="47FC35AB" w:rsidR="00F760F7" w:rsidRDefault="00F760F7" w:rsidP="00230E90">
            <w:r>
              <w:t>841</w:t>
            </w:r>
          </w:p>
        </w:tc>
      </w:tr>
      <w:tr w:rsidR="00F760F7" w14:paraId="637CCCB2" w14:textId="77777777" w:rsidTr="00230E90">
        <w:tc>
          <w:tcPr>
            <w:tcW w:w="3804" w:type="dxa"/>
          </w:tcPr>
          <w:p w14:paraId="481B4249" w14:textId="77777777" w:rsidR="00F760F7" w:rsidRDefault="00F760F7" w:rsidP="00230E90">
            <w:r>
              <w:t>Bubble sort (upošteva že urejeni del)</w:t>
            </w:r>
          </w:p>
        </w:tc>
        <w:tc>
          <w:tcPr>
            <w:tcW w:w="2679" w:type="dxa"/>
          </w:tcPr>
          <w:p w14:paraId="58CABC6A" w14:textId="1019617D" w:rsidR="00F760F7" w:rsidRDefault="00F760F7" w:rsidP="00230E90">
            <w:r>
              <w:t>0</w:t>
            </w:r>
          </w:p>
        </w:tc>
        <w:tc>
          <w:tcPr>
            <w:tcW w:w="2533" w:type="dxa"/>
          </w:tcPr>
          <w:p w14:paraId="74AB1CCD" w14:textId="77777777" w:rsidR="00F760F7" w:rsidRDefault="00F760F7" w:rsidP="00230E90">
            <w:r>
              <w:t>435</w:t>
            </w:r>
          </w:p>
        </w:tc>
      </w:tr>
      <w:tr w:rsidR="00F760F7" w14:paraId="77ABB50F" w14:textId="77777777" w:rsidTr="00230E90">
        <w:tc>
          <w:tcPr>
            <w:tcW w:w="3804" w:type="dxa"/>
          </w:tcPr>
          <w:p w14:paraId="45C5BBFB" w14:textId="77777777" w:rsidR="00F760F7" w:rsidRDefault="00F760F7" w:rsidP="00230E90">
            <w:r>
              <w:t>Bubble sort (upošteva že urejeni del in preveri, če ni bilo nič zamenjano)</w:t>
            </w:r>
          </w:p>
        </w:tc>
        <w:tc>
          <w:tcPr>
            <w:tcW w:w="2679" w:type="dxa"/>
          </w:tcPr>
          <w:p w14:paraId="4DC95490" w14:textId="61EA98F1" w:rsidR="00F760F7" w:rsidRDefault="00F760F7" w:rsidP="00230E90">
            <w:r>
              <w:t>0</w:t>
            </w:r>
          </w:p>
        </w:tc>
        <w:tc>
          <w:tcPr>
            <w:tcW w:w="2533" w:type="dxa"/>
          </w:tcPr>
          <w:p w14:paraId="3FBE03FC" w14:textId="412F0C00" w:rsidR="00F760F7" w:rsidRDefault="00F760F7" w:rsidP="00230E90">
            <w:r>
              <w:t>29</w:t>
            </w:r>
          </w:p>
        </w:tc>
      </w:tr>
    </w:tbl>
    <w:p w14:paraId="114DEA7A" w14:textId="77777777" w:rsidR="00F760F7" w:rsidRDefault="00F760F7" w:rsidP="00F760F7">
      <w:pPr>
        <w:spacing w:line="240" w:lineRule="auto"/>
        <w:ind w:firstLine="0"/>
        <w:rPr>
          <w:sz w:val="20"/>
          <w:szCs w:val="20"/>
        </w:rPr>
      </w:pPr>
      <w:r w:rsidRPr="00FB5ACA">
        <w:rPr>
          <w:sz w:val="20"/>
          <w:szCs w:val="20"/>
        </w:rPr>
        <w:t>100, 97, 94, 91, 88, 85, 82, 79, 76, 73, 70, 67, 64, 61, 58, 55, 52, 49, 46, 43, 40, 37, 34, 31, 28, 25, 22, 19, 16, 13</w:t>
      </w:r>
    </w:p>
    <w:p w14:paraId="2F7E75BD" w14:textId="77777777" w:rsidR="00F760F7" w:rsidRDefault="00F760F7" w:rsidP="00F760F7">
      <w:pPr>
        <w:ind w:firstLine="0"/>
        <w:rPr>
          <w:b/>
          <w:sz w:val="28"/>
          <w:szCs w:val="28"/>
        </w:rPr>
      </w:pPr>
    </w:p>
    <w:p w14:paraId="78D25E70" w14:textId="77777777" w:rsidR="00F760F7" w:rsidRDefault="00F760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7479351" w14:textId="7610AD39" w:rsidR="006C668F" w:rsidRPr="000C3B60" w:rsidRDefault="006C668F" w:rsidP="006C668F">
      <w:pPr>
        <w:spacing w:after="10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5</w:t>
      </w:r>
    </w:p>
    <w:p w14:paraId="1FEB6AF0" w14:textId="77777777" w:rsidR="006C668F" w:rsidRDefault="006C668F" w:rsidP="006C668F">
      <w:pPr>
        <w:rPr>
          <w:sz w:val="20"/>
          <w:szCs w:val="20"/>
        </w:rPr>
      </w:pPr>
      <w:r>
        <w:rPr>
          <w:sz w:val="20"/>
          <w:szCs w:val="20"/>
        </w:rPr>
        <w:t>Vseh 5 postopkov iz Naloga 1 izvedite na enakih naključno urejenih (»neurejenih«) zaporedjih dolžin 5,10,20,30,50,70,90,120,150,300,600,1000,2000,5000 elementov. Štejte št. primerjav in zamenjav (Nalogi 2 in 3) v vsakokratnem izvajanju vsakega postopka. Tabelirajte rezultate (npr. excel) in izrišite grafa (zamnjave, primerjave). Predpostavite, da so rezultati blizu povprečnih primerov izvajanja. Dokažite z izrisom grafov rezultatov 'merjenj'. (pst.: lahko si malo razdelite delo …)</w:t>
      </w:r>
    </w:p>
    <w:bookmarkStart w:id="2" w:name="_MON_1798453814"/>
    <w:bookmarkEnd w:id="2"/>
    <w:p w14:paraId="25722ADE" w14:textId="77777777" w:rsidR="006C668F" w:rsidRDefault="00D936EC" w:rsidP="006C668F">
      <w:pPr>
        <w:rPr>
          <w:sz w:val="20"/>
          <w:szCs w:val="20"/>
        </w:rPr>
      </w:pPr>
      <w:r>
        <w:rPr>
          <w:noProof/>
          <w:sz w:val="20"/>
          <w:szCs w:val="20"/>
        </w:rPr>
        <w:object w:dxaOrig="16920" w:dyaOrig="10580" w14:anchorId="165E1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2.85pt;height:288.7pt;mso-width-percent:0;mso-height-percent:0;mso-width-percent:0;mso-height-percent:0" o:ole="">
            <v:imagedata r:id="rId18" o:title=""/>
          </v:shape>
          <o:OLEObject Type="Embed" ProgID="Excel.Sheet.8" ShapeID="_x0000_i1025" DrawAspect="Content" ObjectID="_1798816348" r:id="rId19"/>
        </w:object>
      </w:r>
    </w:p>
    <w:p w14:paraId="45BC91F6" w14:textId="46898947" w:rsidR="004E21AF" w:rsidRPr="00D45EC4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sectPr w:rsidR="004E21AF" w:rsidRPr="00D45EC4" w:rsidSect="002347E8">
      <w:headerReference w:type="default" r:id="rId20"/>
      <w:headerReference w:type="first" r:id="rId2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C9C2C" w14:textId="77777777" w:rsidR="00D936EC" w:rsidRDefault="00D936EC">
      <w:pPr>
        <w:spacing w:line="240" w:lineRule="auto"/>
      </w:pPr>
      <w:r>
        <w:separator/>
      </w:r>
    </w:p>
    <w:p w14:paraId="31403235" w14:textId="77777777" w:rsidR="00D936EC" w:rsidRDefault="00D936EC"/>
  </w:endnote>
  <w:endnote w:type="continuationSeparator" w:id="0">
    <w:p w14:paraId="617120AC" w14:textId="77777777" w:rsidR="00D936EC" w:rsidRDefault="00D936EC">
      <w:pPr>
        <w:spacing w:line="240" w:lineRule="auto"/>
      </w:pPr>
      <w:r>
        <w:continuationSeparator/>
      </w:r>
    </w:p>
    <w:p w14:paraId="4BFF49C4" w14:textId="77777777" w:rsidR="00D936EC" w:rsidRDefault="00D93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A28DA" w14:textId="77777777" w:rsidR="00D936EC" w:rsidRDefault="00D936EC">
      <w:pPr>
        <w:spacing w:line="240" w:lineRule="auto"/>
      </w:pPr>
      <w:r>
        <w:separator/>
      </w:r>
    </w:p>
    <w:p w14:paraId="494E16C6" w14:textId="77777777" w:rsidR="00D936EC" w:rsidRDefault="00D936EC"/>
  </w:footnote>
  <w:footnote w:type="continuationSeparator" w:id="0">
    <w:p w14:paraId="6A3533B9" w14:textId="77777777" w:rsidR="00D936EC" w:rsidRDefault="00D936EC">
      <w:pPr>
        <w:spacing w:line="240" w:lineRule="auto"/>
      </w:pPr>
      <w:r>
        <w:continuationSeparator/>
      </w:r>
    </w:p>
    <w:p w14:paraId="160E3F23" w14:textId="77777777" w:rsidR="00D936EC" w:rsidRDefault="00D936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6FD4E341" w:rsidR="00E81978" w:rsidRDefault="0025668B">
    <w:pPr>
      <w:pStyle w:val="Header"/>
    </w:pPr>
    <w:r>
      <w:rPr>
        <w:rStyle w:val="Strong"/>
      </w:rPr>
      <w:t xml:space="preserve">poročilo </w:t>
    </w:r>
    <w:r w:rsidR="006C668F">
      <w:rPr>
        <w:rStyle w:val="Strong"/>
      </w:rPr>
      <w:t>13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6AD4EDDC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6C668F">
      <w:rPr>
        <w:lang w:bidi="sl-SI"/>
      </w:rPr>
      <w:t>13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9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8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  <w:num w:numId="21" w16cid:durableId="1126120220">
    <w:abstractNumId w:val="17"/>
  </w:num>
  <w:num w:numId="22" w16cid:durableId="15882733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96B62"/>
    <w:rsid w:val="000B375C"/>
    <w:rsid w:val="000D3F41"/>
    <w:rsid w:val="001520E7"/>
    <w:rsid w:val="00154F2D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57590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3EAA"/>
    <w:rsid w:val="006058E0"/>
    <w:rsid w:val="00637473"/>
    <w:rsid w:val="006816C8"/>
    <w:rsid w:val="00687202"/>
    <w:rsid w:val="006B6A35"/>
    <w:rsid w:val="006C668F"/>
    <w:rsid w:val="006D68AD"/>
    <w:rsid w:val="00716F86"/>
    <w:rsid w:val="00746AD2"/>
    <w:rsid w:val="00757C25"/>
    <w:rsid w:val="00786D8B"/>
    <w:rsid w:val="008002C0"/>
    <w:rsid w:val="00830316"/>
    <w:rsid w:val="00841B67"/>
    <w:rsid w:val="00845ED1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33F1"/>
    <w:rsid w:val="00BF4184"/>
    <w:rsid w:val="00C0601E"/>
    <w:rsid w:val="00C31D30"/>
    <w:rsid w:val="00CB2F9D"/>
    <w:rsid w:val="00CC3D10"/>
    <w:rsid w:val="00CC478F"/>
    <w:rsid w:val="00CD6E39"/>
    <w:rsid w:val="00CF6E91"/>
    <w:rsid w:val="00D111F2"/>
    <w:rsid w:val="00D11BB0"/>
    <w:rsid w:val="00D15520"/>
    <w:rsid w:val="00D45EC4"/>
    <w:rsid w:val="00D52E7B"/>
    <w:rsid w:val="00D54955"/>
    <w:rsid w:val="00D57C26"/>
    <w:rsid w:val="00D85B68"/>
    <w:rsid w:val="00D921F4"/>
    <w:rsid w:val="00D936EC"/>
    <w:rsid w:val="00DE3E39"/>
    <w:rsid w:val="00E5683D"/>
    <w:rsid w:val="00E6004D"/>
    <w:rsid w:val="00E81978"/>
    <w:rsid w:val="00EA346A"/>
    <w:rsid w:val="00EB25A8"/>
    <w:rsid w:val="00F06762"/>
    <w:rsid w:val="00F379B7"/>
    <w:rsid w:val="00F525FA"/>
    <w:rsid w:val="00F72DC4"/>
    <w:rsid w:val="00F760F7"/>
    <w:rsid w:val="00F90BFC"/>
    <w:rsid w:val="00F91CAE"/>
    <w:rsid w:val="00FB5ACA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oleObject" Target="embeddings/Microsoft_Excel_97-2004_Worksheet.xls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57590"/>
    <w:rsid w:val="00262F39"/>
    <w:rsid w:val="00417315"/>
    <w:rsid w:val="00590E1D"/>
    <w:rsid w:val="00671CE3"/>
    <w:rsid w:val="00746AD2"/>
    <w:rsid w:val="00781FC0"/>
    <w:rsid w:val="00786D8B"/>
    <w:rsid w:val="00A61F59"/>
    <w:rsid w:val="00AB5B15"/>
    <w:rsid w:val="00B01066"/>
    <w:rsid w:val="00B25144"/>
    <w:rsid w:val="00B911CE"/>
    <w:rsid w:val="00CC0143"/>
    <w:rsid w:val="00CC3D10"/>
    <w:rsid w:val="00D85D4B"/>
    <w:rsid w:val="00DE3E39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406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18</cp:revision>
  <dcterms:created xsi:type="dcterms:W3CDTF">2024-10-13T18:08:00Z</dcterms:created>
  <dcterms:modified xsi:type="dcterms:W3CDTF">2025-01-19T17:26:00Z</dcterms:modified>
</cp:coreProperties>
</file>