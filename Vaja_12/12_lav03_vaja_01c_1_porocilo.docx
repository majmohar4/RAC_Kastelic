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6803530"/>
    <w:p w14:paraId="714C80B6" w14:textId="5775C418" w:rsidR="00E81978" w:rsidRPr="00637473" w:rsidRDefault="00000000">
      <w:pPr>
        <w:pStyle w:val="Title"/>
      </w:pPr>
      <w:sdt>
        <w:sdtPr>
          <w:alias w:val="Naziv:"/>
          <w:tag w:val="Naziv:"/>
          <w:id w:val="726351117"/>
          <w:placeholder>
            <w:docPart w:val="52E3D0BF72E345A49A431F820DC2F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5668B">
            <w:t>Poročilo:</w:t>
          </w:r>
        </w:sdtContent>
      </w:sdt>
    </w:p>
    <w:p w14:paraId="1EF2B217" w14:textId="4601BEB1" w:rsidR="00B823AA" w:rsidRPr="00637473" w:rsidRDefault="0025668B" w:rsidP="00B823AA">
      <w:pPr>
        <w:pStyle w:val="Naslov21"/>
      </w:pPr>
      <w:r>
        <w:t>O izvedeni vaji:</w:t>
      </w:r>
    </w:p>
    <w:p w14:paraId="5FA6EC74" w14:textId="67AFAF23" w:rsidR="00E81978" w:rsidRPr="00637473" w:rsidRDefault="009A2A71" w:rsidP="00B823AA">
      <w:pPr>
        <w:pStyle w:val="Naslov21"/>
      </w:pPr>
      <w:r>
        <w:t>12</w:t>
      </w:r>
      <w:r w:rsidR="0025668B">
        <w:t>_lav03_vaja</w:t>
      </w:r>
    </w:p>
    <w:p w14:paraId="21C9FEA7" w14:textId="767BD267" w:rsidR="00E81978" w:rsidRPr="00637473" w:rsidRDefault="0025668B">
      <w:pPr>
        <w:pStyle w:val="Title"/>
      </w:pPr>
      <w:r>
        <w:t>Laboratorijske vaje</w:t>
      </w:r>
    </w:p>
    <w:p w14:paraId="5D3AFE58" w14:textId="7CAFB381" w:rsidR="00E81978" w:rsidRDefault="0025668B" w:rsidP="00B823AA">
      <w:pPr>
        <w:pStyle w:val="Naslov21"/>
      </w:pPr>
      <w:r>
        <w:t xml:space="preserve">Vaja </w:t>
      </w:r>
      <w:r w:rsidR="009A2A71">
        <w:t>12</w:t>
      </w:r>
    </w:p>
    <w:p w14:paraId="3351DA1C" w14:textId="5DB4994E" w:rsidR="0025668B" w:rsidRDefault="00D54955" w:rsidP="00B823AA">
      <w:pPr>
        <w:pStyle w:val="Naslov21"/>
      </w:pPr>
      <w:r>
        <w:t>Maj Mohar</w:t>
      </w:r>
      <w:r w:rsidR="00EA346A">
        <w:t>, G3A</w:t>
      </w:r>
    </w:p>
    <w:p w14:paraId="2BE70EA4" w14:textId="169D1729" w:rsidR="0025668B" w:rsidRPr="00637473" w:rsidRDefault="0025668B" w:rsidP="00B823AA">
      <w:pPr>
        <w:pStyle w:val="Naslov21"/>
      </w:pPr>
      <w:r>
        <w:t xml:space="preserve">Ljubljana, </w:t>
      </w:r>
      <w:r w:rsidR="009A2A71">
        <w:t>december</w:t>
      </w:r>
      <w:r>
        <w:t xml:space="preserve"> 2024</w:t>
      </w:r>
    </w:p>
    <w:p w14:paraId="2FA8876D" w14:textId="77777777" w:rsidR="0025668B" w:rsidRDefault="0025668B" w:rsidP="0025668B">
      <w:pPr>
        <w:spacing w:after="200" w:line="276" w:lineRule="auto"/>
        <w:ind w:firstLine="0"/>
        <w:rPr>
          <w:rFonts w:ascii="Calibri" w:eastAsia="Calibri" w:hAnsi="Calibri" w:cs="Calibri"/>
          <w:b/>
          <w:sz w:val="28"/>
        </w:rPr>
      </w:pPr>
    </w:p>
    <w:p w14:paraId="45BC91F6" w14:textId="46898947" w:rsidR="004E21AF" w:rsidRDefault="004E21AF" w:rsidP="00904B82">
      <w:pPr>
        <w:ind w:firstLine="0"/>
        <w:rPr>
          <w:rFonts w:ascii="Courier New" w:hAnsi="Courier New" w:cs="Courier New"/>
          <w:sz w:val="21"/>
          <w:szCs w:val="21"/>
        </w:rPr>
      </w:pPr>
    </w:p>
    <w:p w14:paraId="14026BA3" w14:textId="77777777" w:rsidR="009A2A71" w:rsidRDefault="009A2A71" w:rsidP="00904B82">
      <w:pPr>
        <w:ind w:firstLine="0"/>
        <w:rPr>
          <w:rFonts w:ascii="Courier New" w:hAnsi="Courier New" w:cs="Courier New"/>
          <w:sz w:val="21"/>
          <w:szCs w:val="21"/>
        </w:rPr>
      </w:pPr>
    </w:p>
    <w:p w14:paraId="5070E224" w14:textId="77777777" w:rsidR="009A2A71" w:rsidRDefault="009A2A71" w:rsidP="00904B82">
      <w:pPr>
        <w:ind w:firstLine="0"/>
        <w:rPr>
          <w:rFonts w:ascii="Courier New" w:hAnsi="Courier New" w:cs="Courier New"/>
          <w:sz w:val="21"/>
          <w:szCs w:val="21"/>
        </w:rPr>
      </w:pPr>
    </w:p>
    <w:p w14:paraId="4596A8FD" w14:textId="77777777" w:rsidR="009A2A71" w:rsidRDefault="009A2A71" w:rsidP="00904B82">
      <w:pPr>
        <w:ind w:firstLine="0"/>
        <w:rPr>
          <w:rFonts w:ascii="Courier New" w:hAnsi="Courier New" w:cs="Courier New"/>
          <w:sz w:val="21"/>
          <w:szCs w:val="21"/>
        </w:rPr>
      </w:pPr>
    </w:p>
    <w:p w14:paraId="3AE9D5E8" w14:textId="77777777" w:rsidR="009A2A71" w:rsidRDefault="009A2A71" w:rsidP="00904B82">
      <w:pPr>
        <w:ind w:firstLine="0"/>
        <w:rPr>
          <w:rFonts w:ascii="Courier New" w:hAnsi="Courier New" w:cs="Courier New"/>
          <w:sz w:val="21"/>
          <w:szCs w:val="21"/>
        </w:rPr>
      </w:pPr>
    </w:p>
    <w:p w14:paraId="59217729" w14:textId="77777777" w:rsidR="009A2A71" w:rsidRDefault="009A2A71" w:rsidP="00904B82">
      <w:pPr>
        <w:ind w:firstLine="0"/>
        <w:rPr>
          <w:rFonts w:ascii="Courier New" w:hAnsi="Courier New" w:cs="Courier New"/>
          <w:sz w:val="21"/>
          <w:szCs w:val="21"/>
        </w:rPr>
      </w:pPr>
    </w:p>
    <w:p w14:paraId="3D6BA162" w14:textId="77777777" w:rsidR="009A2A71" w:rsidRDefault="009A2A71" w:rsidP="00904B82">
      <w:pPr>
        <w:ind w:firstLine="0"/>
        <w:rPr>
          <w:rFonts w:ascii="Courier New" w:hAnsi="Courier New" w:cs="Courier New"/>
          <w:sz w:val="21"/>
          <w:szCs w:val="21"/>
        </w:rPr>
      </w:pPr>
    </w:p>
    <w:p w14:paraId="55469797" w14:textId="77777777" w:rsidR="009A2A71" w:rsidRDefault="009A2A71" w:rsidP="00904B82">
      <w:pPr>
        <w:ind w:firstLine="0"/>
        <w:rPr>
          <w:rFonts w:ascii="Courier New" w:hAnsi="Courier New" w:cs="Courier New"/>
          <w:sz w:val="21"/>
          <w:szCs w:val="21"/>
        </w:rPr>
      </w:pPr>
    </w:p>
    <w:p w14:paraId="75ACA3BB" w14:textId="77777777" w:rsidR="009A2A71" w:rsidRDefault="009A2A71" w:rsidP="00904B82">
      <w:pPr>
        <w:ind w:firstLine="0"/>
        <w:rPr>
          <w:rFonts w:ascii="Courier New" w:hAnsi="Courier New" w:cs="Courier New"/>
          <w:sz w:val="21"/>
          <w:szCs w:val="21"/>
        </w:rPr>
      </w:pPr>
    </w:p>
    <w:p w14:paraId="03AF5143" w14:textId="77777777" w:rsidR="009A2A71" w:rsidRDefault="009A2A71" w:rsidP="00904B82">
      <w:pPr>
        <w:ind w:firstLine="0"/>
        <w:rPr>
          <w:rFonts w:ascii="Courier New" w:hAnsi="Courier New" w:cs="Courier New"/>
          <w:sz w:val="21"/>
          <w:szCs w:val="21"/>
        </w:rPr>
      </w:pPr>
    </w:p>
    <w:p w14:paraId="714510CE" w14:textId="77777777" w:rsidR="009A2A71" w:rsidRPr="0080713C" w:rsidRDefault="009A2A71" w:rsidP="009A2A71">
      <w:pPr>
        <w:rPr>
          <w:b/>
          <w:sz w:val="28"/>
        </w:rPr>
      </w:pPr>
      <w:r w:rsidRPr="0080713C">
        <w:rPr>
          <w:b/>
          <w:sz w:val="28"/>
        </w:rPr>
        <w:lastRenderedPageBreak/>
        <w:t>Naloga 1</w:t>
      </w:r>
    </w:p>
    <w:p w14:paraId="01A2AC7F" w14:textId="77777777" w:rsidR="009A2A71" w:rsidRDefault="009A2A71" w:rsidP="009A2A71">
      <w:pPr>
        <w:spacing w:after="40"/>
      </w:pPr>
      <w:r>
        <w:t xml:space="preserve">Dana je razredna metoda s kodnim/razvojnim imenom x_32_v4. </w:t>
      </w:r>
    </w:p>
    <w:p w14:paraId="58C028C7" w14:textId="77777777" w:rsidR="009A2A71" w:rsidRPr="00B21A22" w:rsidRDefault="009A2A71" w:rsidP="009A2A71">
      <w:pPr>
        <w:spacing w:after="40"/>
        <w:rPr>
          <w:rFonts w:ascii="Courier New" w:hAnsi="Courier New" w:cs="Courier New"/>
          <w:sz w:val="18"/>
          <w:szCs w:val="18"/>
        </w:rPr>
      </w:pPr>
      <w:r w:rsidRPr="00B21A22">
        <w:rPr>
          <w:rFonts w:ascii="Courier New" w:hAnsi="Courier New" w:cs="Courier New"/>
          <w:sz w:val="18"/>
          <w:szCs w:val="18"/>
        </w:rPr>
        <w:t xml:space="preserve">    </w:t>
      </w:r>
      <w:r>
        <w:rPr>
          <w:rFonts w:ascii="Courier New" w:hAnsi="Courier New" w:cs="Courier New"/>
          <w:sz w:val="18"/>
          <w:szCs w:val="18"/>
        </w:rPr>
        <w:t xml:space="preserve">static </w:t>
      </w:r>
      <w:r w:rsidRPr="00B21A22">
        <w:rPr>
          <w:rFonts w:ascii="Courier New" w:hAnsi="Courier New" w:cs="Courier New"/>
          <w:sz w:val="18"/>
          <w:szCs w:val="18"/>
        </w:rPr>
        <w:t xml:space="preserve">int </w:t>
      </w:r>
      <w:r>
        <w:rPr>
          <w:rFonts w:ascii="Courier New" w:hAnsi="Courier New" w:cs="Courier New"/>
          <w:sz w:val="18"/>
          <w:szCs w:val="18"/>
        </w:rPr>
        <w:t>x_32_v4</w:t>
      </w:r>
      <w:r w:rsidRPr="00B21A22">
        <w:rPr>
          <w:rFonts w:ascii="Courier New" w:hAnsi="Courier New" w:cs="Courier New"/>
          <w:sz w:val="18"/>
          <w:szCs w:val="18"/>
        </w:rPr>
        <w:t>(long abc){</w:t>
      </w:r>
    </w:p>
    <w:p w14:paraId="5EE92D50" w14:textId="77777777" w:rsidR="009A2A71" w:rsidRPr="00B21A22" w:rsidRDefault="009A2A71" w:rsidP="009A2A71">
      <w:pPr>
        <w:spacing w:after="40"/>
        <w:rPr>
          <w:rFonts w:ascii="Courier New" w:hAnsi="Courier New" w:cs="Courier New"/>
          <w:sz w:val="18"/>
          <w:szCs w:val="18"/>
        </w:rPr>
      </w:pPr>
      <w:r w:rsidRPr="00B21A22">
        <w:rPr>
          <w:rFonts w:ascii="Courier New" w:hAnsi="Courier New" w:cs="Courier New"/>
          <w:sz w:val="18"/>
          <w:szCs w:val="18"/>
        </w:rPr>
        <w:t xml:space="preserve">        int ll=1;</w:t>
      </w:r>
    </w:p>
    <w:p w14:paraId="327C4542" w14:textId="77777777" w:rsidR="009A2A71" w:rsidRPr="00B21A22" w:rsidRDefault="009A2A71" w:rsidP="009A2A71">
      <w:pPr>
        <w:spacing w:after="40"/>
        <w:rPr>
          <w:rFonts w:ascii="Courier New" w:hAnsi="Courier New" w:cs="Courier New"/>
          <w:sz w:val="18"/>
          <w:szCs w:val="18"/>
        </w:rPr>
      </w:pPr>
      <w:r w:rsidRPr="00B21A22">
        <w:rPr>
          <w:rFonts w:ascii="Courier New" w:hAnsi="Courier New" w:cs="Courier New"/>
          <w:sz w:val="18"/>
          <w:szCs w:val="18"/>
        </w:rPr>
        <w:t xml:space="preserve">        for(;(abc/=10)!=0;ll++);  </w:t>
      </w:r>
    </w:p>
    <w:p w14:paraId="6479BDBB" w14:textId="77777777" w:rsidR="009A2A71" w:rsidRPr="00B21A22" w:rsidRDefault="009A2A71" w:rsidP="009A2A71">
      <w:pPr>
        <w:spacing w:after="40"/>
        <w:rPr>
          <w:rFonts w:ascii="Courier New" w:hAnsi="Courier New" w:cs="Courier New"/>
          <w:sz w:val="18"/>
          <w:szCs w:val="18"/>
        </w:rPr>
      </w:pPr>
      <w:r w:rsidRPr="00B21A22">
        <w:rPr>
          <w:rFonts w:ascii="Courier New" w:hAnsi="Courier New" w:cs="Courier New"/>
          <w:sz w:val="18"/>
          <w:szCs w:val="18"/>
        </w:rPr>
        <w:t xml:space="preserve">        return Math.max(1,ll);</w:t>
      </w:r>
    </w:p>
    <w:p w14:paraId="2D709716" w14:textId="77777777" w:rsidR="009A2A71" w:rsidRPr="00B21A22" w:rsidRDefault="009A2A71" w:rsidP="009A2A71">
      <w:pPr>
        <w:spacing w:after="40"/>
        <w:rPr>
          <w:rFonts w:ascii="Courier New" w:hAnsi="Courier New" w:cs="Courier New"/>
          <w:sz w:val="18"/>
          <w:szCs w:val="18"/>
        </w:rPr>
      </w:pPr>
      <w:r w:rsidRPr="00B21A22">
        <w:rPr>
          <w:rFonts w:ascii="Courier New" w:hAnsi="Courier New" w:cs="Courier New"/>
          <w:sz w:val="18"/>
          <w:szCs w:val="18"/>
        </w:rPr>
        <w:t xml:space="preserve">    }</w:t>
      </w:r>
    </w:p>
    <w:p w14:paraId="5360ECE6" w14:textId="77777777" w:rsidR="009A2A71" w:rsidRDefault="009A2A71" w:rsidP="009A2A71">
      <w:pPr>
        <w:pStyle w:val="ListParagraph"/>
        <w:numPr>
          <w:ilvl w:val="0"/>
          <w:numId w:val="21"/>
        </w:numPr>
        <w:spacing w:after="40" w:line="276" w:lineRule="auto"/>
      </w:pPr>
      <w:r>
        <w:t>Analizirajte njeno delovanje in ugotovite, kaj počne</w:t>
      </w:r>
    </w:p>
    <w:p w14:paraId="486D1F74" w14:textId="77777777" w:rsidR="009A2A71" w:rsidRDefault="009A2A71" w:rsidP="009A2A71">
      <w:pPr>
        <w:pStyle w:val="ListParagraph"/>
        <w:numPr>
          <w:ilvl w:val="1"/>
          <w:numId w:val="21"/>
        </w:numPr>
        <w:spacing w:after="40" w:line="276" w:lineRule="auto"/>
      </w:pPr>
      <w:r>
        <w:t>Program prešteje število mest v long številki, ki jo podamo kot argument</w:t>
      </w:r>
    </w:p>
    <w:p w14:paraId="1D5C6E33" w14:textId="77777777" w:rsidR="009A2A71" w:rsidRDefault="009A2A71" w:rsidP="009A2A71">
      <w:pPr>
        <w:pStyle w:val="ListParagraph"/>
        <w:numPr>
          <w:ilvl w:val="0"/>
          <w:numId w:val="21"/>
        </w:numPr>
        <w:spacing w:after="40" w:line="276" w:lineRule="auto"/>
      </w:pPr>
      <w:r>
        <w:t>Glede na ugotovitev dokažite pravilnost (ugotovljenega) delovanja (dokazi bazirajo na osnovi sledi izvajanj).Dokazi morajo pokrivati/dokazovati pravilnost/ vseh vstopnih možnosti za dani postopek (oziroma vsako vrednost argumenta).</w:t>
      </w:r>
    </w:p>
    <w:p w14:paraId="7DFC51D2" w14:textId="77777777" w:rsidR="009A2A71" w:rsidRDefault="009A2A71" w:rsidP="009A2A71">
      <w:pPr>
        <w:pStyle w:val="ListParagraph"/>
        <w:numPr>
          <w:ilvl w:val="1"/>
          <w:numId w:val="21"/>
        </w:numPr>
        <w:spacing w:after="40" w:line="276" w:lineRule="auto"/>
      </w:pPr>
      <w:r>
        <w:t>Najprej inicializira spremenjivko ll, ki šteje ponovitve for zanke</w:t>
      </w:r>
    </w:p>
    <w:p w14:paraId="53DBE770" w14:textId="77777777" w:rsidR="009A2A71" w:rsidRDefault="009A2A71" w:rsidP="009A2A71">
      <w:pPr>
        <w:pStyle w:val="ListParagraph"/>
        <w:numPr>
          <w:ilvl w:val="1"/>
          <w:numId w:val="21"/>
        </w:numPr>
        <w:spacing w:after="40" w:line="276" w:lineRule="auto"/>
      </w:pPr>
      <w:r>
        <w:t>Potem pa ponavlja deljenje z 10 in inkrementira ll, dokler rezultat deljenja z 10 ni 0.</w:t>
      </w:r>
    </w:p>
    <w:p w14:paraId="364AA129" w14:textId="77777777" w:rsidR="009A2A71" w:rsidRDefault="009A2A71" w:rsidP="009A2A71">
      <w:pPr>
        <w:pStyle w:val="ListParagraph"/>
        <w:numPr>
          <w:ilvl w:val="1"/>
          <w:numId w:val="21"/>
        </w:numPr>
        <w:spacing w:after="40" w:line="276" w:lineRule="auto"/>
      </w:pPr>
      <w:r>
        <w:t>Nato vrne maksimalno vrednost od vrednosti 1 in ll</w:t>
      </w:r>
    </w:p>
    <w:p w14:paraId="681563D4" w14:textId="77777777" w:rsidR="009A2A71" w:rsidRDefault="009A2A71" w:rsidP="009A2A71">
      <w:pPr>
        <w:pStyle w:val="ListParagraph"/>
        <w:numPr>
          <w:ilvl w:val="0"/>
          <w:numId w:val="21"/>
        </w:numPr>
        <w:spacing w:after="40" w:line="276" w:lineRule="auto"/>
      </w:pPr>
      <w:r>
        <w:t>Spišite demonstracijski program, ki bo pokazal pričakovano delovanje metode pri klicu s poljubno celoštevilsko vrednostjo.</w:t>
      </w:r>
    </w:p>
    <w:p w14:paraId="17A3B63A" w14:textId="77777777" w:rsidR="009A2A71" w:rsidRDefault="009A2A71" w:rsidP="009A2A71">
      <w:pPr>
        <w:pStyle w:val="ListParagraph"/>
        <w:numPr>
          <w:ilvl w:val="1"/>
          <w:numId w:val="21"/>
        </w:numPr>
        <w:spacing w:after="40" w:line="276" w:lineRule="auto"/>
      </w:pPr>
      <w:r w:rsidRPr="00287508">
        <w:rPr>
          <w:noProof/>
        </w:rPr>
        <w:drawing>
          <wp:inline distT="0" distB="0" distL="0" distR="0" wp14:anchorId="3E090D1E" wp14:editId="7C491482">
            <wp:extent cx="2848300" cy="1637270"/>
            <wp:effectExtent l="0" t="0" r="0" b="1270"/>
            <wp:docPr id="213369130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1308" name="Picture 1" descr="A computer screen with text and numbers&#10;&#10;Description automatically generated"/>
                    <pic:cNvPicPr/>
                  </pic:nvPicPr>
                  <pic:blipFill>
                    <a:blip r:embed="rId8"/>
                    <a:stretch>
                      <a:fillRect/>
                    </a:stretch>
                  </pic:blipFill>
                  <pic:spPr>
                    <a:xfrm>
                      <a:off x="0" y="0"/>
                      <a:ext cx="2871484" cy="1650597"/>
                    </a:xfrm>
                    <a:prstGeom prst="rect">
                      <a:avLst/>
                    </a:prstGeom>
                  </pic:spPr>
                </pic:pic>
              </a:graphicData>
            </a:graphic>
          </wp:inline>
        </w:drawing>
      </w:r>
    </w:p>
    <w:p w14:paraId="7E928C5C" w14:textId="77777777" w:rsidR="009A2A71" w:rsidRDefault="009A2A71" w:rsidP="009A2A71">
      <w:pPr>
        <w:pStyle w:val="ListParagraph"/>
        <w:numPr>
          <w:ilvl w:val="0"/>
          <w:numId w:val="21"/>
        </w:numPr>
        <w:spacing w:after="40" w:line="276" w:lineRule="auto"/>
      </w:pPr>
      <w:r>
        <w:t>Obrazložite, zakaj iz metode vračamo večjo od specificiranih vrednosti.</w:t>
      </w:r>
    </w:p>
    <w:p w14:paraId="571F9597" w14:textId="77777777" w:rsidR="009A2A71" w:rsidRDefault="009A2A71" w:rsidP="009A2A71">
      <w:pPr>
        <w:pStyle w:val="ListParagraph"/>
        <w:numPr>
          <w:ilvl w:val="1"/>
          <w:numId w:val="21"/>
        </w:numPr>
        <w:spacing w:after="40" w:line="276" w:lineRule="auto"/>
      </w:pPr>
      <w:r>
        <w:t>Da dobimo realen rezultat te zanke, in ne dobimo vrednosti 1</w:t>
      </w:r>
    </w:p>
    <w:p w14:paraId="71BA988B" w14:textId="77777777" w:rsidR="009A2A71" w:rsidRDefault="009A2A71" w:rsidP="009A2A71">
      <w:pPr>
        <w:pStyle w:val="ListParagraph"/>
        <w:numPr>
          <w:ilvl w:val="0"/>
          <w:numId w:val="21"/>
        </w:numPr>
        <w:spacing w:after="40" w:line="276" w:lineRule="auto"/>
      </w:pPr>
      <w:r>
        <w:t>Predlagajte ime metode, ki bo dovolj opisno za funkcijo, ki jo opravlja.</w:t>
      </w:r>
    </w:p>
    <w:p w14:paraId="1E7B12C5" w14:textId="77777777" w:rsidR="009A2A71" w:rsidRDefault="009A2A71" w:rsidP="009A2A71">
      <w:pPr>
        <w:pStyle w:val="ListParagraph"/>
        <w:numPr>
          <w:ilvl w:val="1"/>
          <w:numId w:val="21"/>
        </w:numPr>
        <w:spacing w:after="40" w:line="276" w:lineRule="auto"/>
      </w:pPr>
      <w:r>
        <w:t>prestejStevilskaMesta(long abc){}</w:t>
      </w:r>
    </w:p>
    <w:p w14:paraId="728BD639" w14:textId="77777777" w:rsidR="009A2A71" w:rsidRPr="00E00177" w:rsidRDefault="009A2A71" w:rsidP="009A2A71">
      <w:r>
        <w:br w:type="page"/>
      </w:r>
      <w:r w:rsidRPr="00C56F1D">
        <w:rPr>
          <w:b/>
          <w:sz w:val="28"/>
        </w:rPr>
        <w:lastRenderedPageBreak/>
        <w:t xml:space="preserve">Naloga </w:t>
      </w:r>
      <w:r>
        <w:rPr>
          <w:b/>
          <w:sz w:val="28"/>
        </w:rPr>
        <w:t>2</w:t>
      </w:r>
    </w:p>
    <w:p w14:paraId="79A62D8F" w14:textId="77777777" w:rsidR="009A2A71" w:rsidRDefault="009A2A71" w:rsidP="009A2A71">
      <w:r>
        <w:t xml:space="preserve">V podjetju imamo 100 zaposlenih delavcev. Podatki o plačah so shranjeni v tabeli 'place'.  Identiteta(ID)  oz. šifra zaposlenega je predstavljena z indeksom v tabeli.  V tabelo place vpišite naključne vrednosti iz intervala [500..15000]. </w:t>
      </w:r>
    </w:p>
    <w:p w14:paraId="772EB3AB" w14:textId="77777777" w:rsidR="009A2A71" w:rsidRPr="00C56F1D" w:rsidRDefault="009A2A71" w:rsidP="009A2A71">
      <w:pPr>
        <w:pStyle w:val="ListParagraph"/>
        <w:numPr>
          <w:ilvl w:val="0"/>
          <w:numId w:val="24"/>
        </w:numPr>
        <w:spacing w:after="200" w:line="276" w:lineRule="auto"/>
        <w:rPr>
          <w:b/>
          <w:sz w:val="28"/>
        </w:rPr>
      </w:pPr>
      <w:r>
        <w:t xml:space="preserve">Programsko izpišite ugotovitev, ali je bila izplačana najvišja plača (15000). </w:t>
      </w:r>
    </w:p>
    <w:p w14:paraId="55AF968A" w14:textId="77777777" w:rsidR="009A2A71" w:rsidRPr="00C56F1D" w:rsidRDefault="009A2A71" w:rsidP="009A2A71">
      <w:pPr>
        <w:pStyle w:val="ListParagraph"/>
        <w:numPr>
          <w:ilvl w:val="0"/>
          <w:numId w:val="24"/>
        </w:numPr>
        <w:spacing w:after="200" w:line="276" w:lineRule="auto"/>
        <w:rPr>
          <w:b/>
          <w:sz w:val="28"/>
        </w:rPr>
      </w:pPr>
      <w:r>
        <w:t xml:space="preserve">Spišite metodo, ki izračuna in vrne vsoto vseh plač ('maso' plač). Vrnjeno izpišite. </w:t>
      </w:r>
    </w:p>
    <w:p w14:paraId="4C2F09DE" w14:textId="77777777" w:rsidR="009A2A71" w:rsidRPr="00C56F1D" w:rsidRDefault="009A2A71" w:rsidP="009A2A71">
      <w:pPr>
        <w:pStyle w:val="ListParagraph"/>
        <w:numPr>
          <w:ilvl w:val="0"/>
          <w:numId w:val="24"/>
        </w:numPr>
        <w:spacing w:after="200" w:line="276" w:lineRule="auto"/>
        <w:rPr>
          <w:b/>
          <w:sz w:val="28"/>
        </w:rPr>
      </w:pPr>
      <w:r>
        <w:t xml:space="preserve">Razredna metoda izpisite_IDje(tabela_plac) naj izpiše plače vseh zaposlenih, ki imajo plačo 680. Spišite jo. </w:t>
      </w:r>
    </w:p>
    <w:p w14:paraId="439A6C67" w14:textId="77777777" w:rsidR="009A2A71" w:rsidRDefault="009A2A71" w:rsidP="009A2A71">
      <w:pPr>
        <w:rPr>
          <w:b/>
          <w:sz w:val="28"/>
        </w:rPr>
      </w:pPr>
      <w:r>
        <w:rPr>
          <w:b/>
          <w:sz w:val="28"/>
        </w:rPr>
        <w:br w:type="page"/>
      </w:r>
    </w:p>
    <w:p w14:paraId="163D94B2" w14:textId="77777777" w:rsidR="009A2A71" w:rsidRPr="00C56F1D" w:rsidRDefault="009A2A71" w:rsidP="009A2A71">
      <w:pPr>
        <w:rPr>
          <w:b/>
          <w:sz w:val="28"/>
        </w:rPr>
      </w:pPr>
      <w:r w:rsidRPr="00C56F1D">
        <w:rPr>
          <w:b/>
          <w:sz w:val="28"/>
        </w:rPr>
        <w:lastRenderedPageBreak/>
        <w:t xml:space="preserve">Naloga 3 </w:t>
      </w:r>
    </w:p>
    <w:p w14:paraId="537E2C02" w14:textId="77777777" w:rsidR="009A2A71" w:rsidRDefault="009A2A71" w:rsidP="009A2A71">
      <w:r>
        <w:t xml:space="preserve">Dano je zaporedje: </w:t>
      </w:r>
      <w:bookmarkStart w:id="1" w:name="_Hlk185418844"/>
      <w:r>
        <w:t xml:space="preserve">2,4,5,11,23,25,33,55,88,89,91,93,98,103,110,130 </w:t>
      </w:r>
      <w:bookmarkEnd w:id="1"/>
    </w:p>
    <w:p w14:paraId="2A6B1D2C" w14:textId="77777777" w:rsidR="009A2A71" w:rsidRPr="00ED6CC6" w:rsidRDefault="009A2A71" w:rsidP="009A2A71">
      <w:pPr>
        <w:pStyle w:val="ListParagraph"/>
        <w:numPr>
          <w:ilvl w:val="0"/>
          <w:numId w:val="25"/>
        </w:numPr>
        <w:spacing w:after="200" w:line="276" w:lineRule="auto"/>
        <w:rPr>
          <w:b/>
          <w:sz w:val="28"/>
        </w:rPr>
      </w:pPr>
      <w:r>
        <w:t xml:space="preserve">Napišite sled izvajanja binarnega iskanja za podatek 98 </w:t>
      </w:r>
    </w:p>
    <w:p w14:paraId="6A4AEFA8" w14:textId="77777777" w:rsidR="009A2A71" w:rsidRPr="00ED6CC6" w:rsidRDefault="009A2A71" w:rsidP="009A2A71">
      <w:pPr>
        <w:pStyle w:val="ListParagraph"/>
        <w:numPr>
          <w:ilvl w:val="1"/>
          <w:numId w:val="25"/>
        </w:numPr>
        <w:spacing w:after="200" w:line="276" w:lineRule="auto"/>
        <w:rPr>
          <w:b/>
          <w:sz w:val="28"/>
        </w:rPr>
      </w:pPr>
      <w:r>
        <w:t>Najprej preveri ali je iskano število večje ali manjše od sredinske vrednosti</w:t>
      </w:r>
    </w:p>
    <w:p w14:paraId="57D8F598" w14:textId="77777777" w:rsidR="009A2A71" w:rsidRPr="00CF13F3" w:rsidRDefault="009A2A71" w:rsidP="009A2A71">
      <w:pPr>
        <w:pStyle w:val="ListParagraph"/>
        <w:numPr>
          <w:ilvl w:val="1"/>
          <w:numId w:val="25"/>
        </w:numPr>
        <w:spacing w:after="200" w:line="276" w:lineRule="auto"/>
        <w:rPr>
          <w:b/>
          <w:sz w:val="28"/>
        </w:rPr>
      </w:pPr>
      <w:r>
        <w:t>Nato gre iskati v zgornji polovici. Tam spet preveri ali je iskana vrednost manjša ali večje od sredinske vrednosti, zato gre iskati od 89 do sredine-1</w:t>
      </w:r>
    </w:p>
    <w:p w14:paraId="3952A1D5" w14:textId="77777777" w:rsidR="009A2A71" w:rsidRPr="00ED6CC6" w:rsidRDefault="009A2A71" w:rsidP="009A2A71">
      <w:pPr>
        <w:pStyle w:val="ListParagraph"/>
        <w:numPr>
          <w:ilvl w:val="1"/>
          <w:numId w:val="25"/>
        </w:numPr>
        <w:spacing w:after="200" w:line="276" w:lineRule="auto"/>
        <w:rPr>
          <w:b/>
          <w:sz w:val="28"/>
        </w:rPr>
      </w:pPr>
      <w:r>
        <w:t>V naslednjem koraku najde vrednost</w:t>
      </w:r>
    </w:p>
    <w:p w14:paraId="32174B83" w14:textId="77777777" w:rsidR="009A2A71" w:rsidRPr="00CF13F3" w:rsidRDefault="009A2A71" w:rsidP="009A2A71">
      <w:pPr>
        <w:pStyle w:val="ListParagraph"/>
        <w:numPr>
          <w:ilvl w:val="0"/>
          <w:numId w:val="25"/>
        </w:numPr>
        <w:spacing w:after="200" w:line="276" w:lineRule="auto"/>
        <w:rPr>
          <w:b/>
          <w:sz w:val="28"/>
        </w:rPr>
      </w:pPr>
      <w:r>
        <w:t>Napišite sled izvajanja binarnega iskanja za podatek 22. Na vsakem koraku mora biti razvidno kaj iščemo, kateri je sredinski element, kateri del tabele pregledujemo, kateri del tabele se na vsakem koraku zavrže.</w:t>
      </w:r>
    </w:p>
    <w:tbl>
      <w:tblPr>
        <w:tblStyle w:val="TableGrid"/>
        <w:tblW w:w="7672" w:type="dxa"/>
        <w:tblInd w:w="1440" w:type="dxa"/>
        <w:tblLook w:val="04A0" w:firstRow="1" w:lastRow="0" w:firstColumn="1" w:lastColumn="0" w:noHBand="0" w:noVBand="1"/>
      </w:tblPr>
      <w:tblGrid>
        <w:gridCol w:w="1874"/>
        <w:gridCol w:w="1876"/>
        <w:gridCol w:w="1893"/>
        <w:gridCol w:w="2029"/>
      </w:tblGrid>
      <w:tr w:rsidR="009A2A71" w14:paraId="1D1DCB40" w14:textId="77777777" w:rsidTr="00CA51F9">
        <w:trPr>
          <w:trHeight w:val="363"/>
        </w:trPr>
        <w:tc>
          <w:tcPr>
            <w:tcW w:w="1874" w:type="dxa"/>
          </w:tcPr>
          <w:p w14:paraId="42B89FFB" w14:textId="77777777" w:rsidR="009A2A71" w:rsidRPr="00CF13F3" w:rsidRDefault="009A2A71" w:rsidP="00CA51F9">
            <w:pPr>
              <w:rPr>
                <w:b/>
                <w:sz w:val="28"/>
              </w:rPr>
            </w:pPr>
            <w:r>
              <w:rPr>
                <w:b/>
                <w:sz w:val="28"/>
              </w:rPr>
              <w:t>zac</w:t>
            </w:r>
          </w:p>
        </w:tc>
        <w:tc>
          <w:tcPr>
            <w:tcW w:w="1876" w:type="dxa"/>
          </w:tcPr>
          <w:p w14:paraId="3FDE2D49" w14:textId="77777777" w:rsidR="009A2A71" w:rsidRPr="00CF13F3" w:rsidRDefault="009A2A71" w:rsidP="00CA51F9">
            <w:pPr>
              <w:rPr>
                <w:b/>
                <w:sz w:val="28"/>
              </w:rPr>
            </w:pPr>
            <w:r>
              <w:rPr>
                <w:b/>
                <w:sz w:val="28"/>
              </w:rPr>
              <w:t>kon</w:t>
            </w:r>
          </w:p>
        </w:tc>
        <w:tc>
          <w:tcPr>
            <w:tcW w:w="1893" w:type="dxa"/>
          </w:tcPr>
          <w:p w14:paraId="497C1FD6" w14:textId="77777777" w:rsidR="009A2A71" w:rsidRPr="00CF13F3" w:rsidRDefault="009A2A71" w:rsidP="00CA51F9">
            <w:pPr>
              <w:rPr>
                <w:b/>
                <w:sz w:val="28"/>
              </w:rPr>
            </w:pPr>
            <w:r>
              <w:rPr>
                <w:b/>
                <w:sz w:val="28"/>
              </w:rPr>
              <w:t>sred</w:t>
            </w:r>
          </w:p>
        </w:tc>
        <w:tc>
          <w:tcPr>
            <w:tcW w:w="2029" w:type="dxa"/>
          </w:tcPr>
          <w:p w14:paraId="39DE382C" w14:textId="77777777" w:rsidR="009A2A71" w:rsidRPr="00CF13F3" w:rsidRDefault="009A2A71" w:rsidP="00CA51F9">
            <w:pPr>
              <w:rPr>
                <w:b/>
                <w:sz w:val="28"/>
              </w:rPr>
            </w:pPr>
            <w:r>
              <w:rPr>
                <w:b/>
                <w:sz w:val="28"/>
              </w:rPr>
              <w:t>tab[sred]</w:t>
            </w:r>
          </w:p>
        </w:tc>
      </w:tr>
      <w:tr w:rsidR="009A2A71" w:rsidRPr="00CF13F3" w14:paraId="5227B891" w14:textId="77777777" w:rsidTr="00CA51F9">
        <w:trPr>
          <w:trHeight w:val="363"/>
        </w:trPr>
        <w:tc>
          <w:tcPr>
            <w:tcW w:w="1874" w:type="dxa"/>
          </w:tcPr>
          <w:p w14:paraId="1B0B12DF" w14:textId="77777777" w:rsidR="009A2A71" w:rsidRPr="00CF13F3" w:rsidRDefault="009A2A71" w:rsidP="00CA51F9">
            <w:pPr>
              <w:rPr>
                <w:bCs/>
                <w:sz w:val="28"/>
              </w:rPr>
            </w:pPr>
            <w:r w:rsidRPr="00CF13F3">
              <w:rPr>
                <w:bCs/>
                <w:sz w:val="28"/>
              </w:rPr>
              <w:t>0</w:t>
            </w:r>
          </w:p>
        </w:tc>
        <w:tc>
          <w:tcPr>
            <w:tcW w:w="1876" w:type="dxa"/>
          </w:tcPr>
          <w:p w14:paraId="12DFA678" w14:textId="77777777" w:rsidR="009A2A71" w:rsidRPr="00CF13F3" w:rsidRDefault="009A2A71" w:rsidP="00CA51F9">
            <w:pPr>
              <w:rPr>
                <w:bCs/>
                <w:sz w:val="28"/>
              </w:rPr>
            </w:pPr>
            <w:r>
              <w:rPr>
                <w:bCs/>
                <w:sz w:val="28"/>
              </w:rPr>
              <w:t>15</w:t>
            </w:r>
          </w:p>
        </w:tc>
        <w:tc>
          <w:tcPr>
            <w:tcW w:w="1893" w:type="dxa"/>
          </w:tcPr>
          <w:p w14:paraId="2901F893" w14:textId="77777777" w:rsidR="009A2A71" w:rsidRPr="00CF13F3" w:rsidRDefault="009A2A71" w:rsidP="00CA51F9">
            <w:pPr>
              <w:rPr>
                <w:bCs/>
                <w:sz w:val="28"/>
              </w:rPr>
            </w:pPr>
            <w:r>
              <w:rPr>
                <w:bCs/>
                <w:sz w:val="28"/>
              </w:rPr>
              <w:t>7</w:t>
            </w:r>
          </w:p>
        </w:tc>
        <w:tc>
          <w:tcPr>
            <w:tcW w:w="2029" w:type="dxa"/>
          </w:tcPr>
          <w:p w14:paraId="4BA9F4F8" w14:textId="77777777" w:rsidR="009A2A71" w:rsidRPr="00CF13F3" w:rsidRDefault="009A2A71" w:rsidP="00CA51F9">
            <w:pPr>
              <w:rPr>
                <w:bCs/>
                <w:sz w:val="28"/>
              </w:rPr>
            </w:pPr>
            <w:r>
              <w:rPr>
                <w:bCs/>
                <w:sz w:val="28"/>
              </w:rPr>
              <w:t>55</w:t>
            </w:r>
          </w:p>
        </w:tc>
      </w:tr>
      <w:tr w:rsidR="009A2A71" w:rsidRPr="00CF13F3" w14:paraId="2785F67F" w14:textId="77777777" w:rsidTr="00CA51F9">
        <w:trPr>
          <w:trHeight w:val="363"/>
        </w:trPr>
        <w:tc>
          <w:tcPr>
            <w:tcW w:w="1874" w:type="dxa"/>
          </w:tcPr>
          <w:p w14:paraId="58E070C9" w14:textId="77777777" w:rsidR="009A2A71" w:rsidRPr="00CF13F3" w:rsidRDefault="009A2A71" w:rsidP="00CA51F9">
            <w:pPr>
              <w:rPr>
                <w:bCs/>
                <w:sz w:val="28"/>
              </w:rPr>
            </w:pPr>
            <w:r>
              <w:rPr>
                <w:bCs/>
                <w:sz w:val="28"/>
              </w:rPr>
              <w:t>0</w:t>
            </w:r>
          </w:p>
        </w:tc>
        <w:tc>
          <w:tcPr>
            <w:tcW w:w="1876" w:type="dxa"/>
          </w:tcPr>
          <w:p w14:paraId="3553AE41" w14:textId="77777777" w:rsidR="009A2A71" w:rsidRPr="00CF13F3" w:rsidRDefault="009A2A71" w:rsidP="00CA51F9">
            <w:pPr>
              <w:rPr>
                <w:bCs/>
                <w:sz w:val="28"/>
              </w:rPr>
            </w:pPr>
            <w:r>
              <w:rPr>
                <w:bCs/>
                <w:sz w:val="28"/>
              </w:rPr>
              <w:t>7-1 = 6</w:t>
            </w:r>
          </w:p>
        </w:tc>
        <w:tc>
          <w:tcPr>
            <w:tcW w:w="1893" w:type="dxa"/>
          </w:tcPr>
          <w:p w14:paraId="6650C848" w14:textId="77777777" w:rsidR="009A2A71" w:rsidRPr="00CF13F3" w:rsidRDefault="009A2A71" w:rsidP="00CA51F9">
            <w:pPr>
              <w:rPr>
                <w:bCs/>
                <w:sz w:val="28"/>
              </w:rPr>
            </w:pPr>
            <w:r>
              <w:rPr>
                <w:bCs/>
                <w:sz w:val="28"/>
              </w:rPr>
              <w:t>6/2 = 3</w:t>
            </w:r>
          </w:p>
        </w:tc>
        <w:tc>
          <w:tcPr>
            <w:tcW w:w="2029" w:type="dxa"/>
          </w:tcPr>
          <w:p w14:paraId="442055BC" w14:textId="77777777" w:rsidR="009A2A71" w:rsidRPr="00CF13F3" w:rsidRDefault="009A2A71" w:rsidP="00CA51F9">
            <w:pPr>
              <w:rPr>
                <w:bCs/>
                <w:sz w:val="28"/>
              </w:rPr>
            </w:pPr>
            <w:r>
              <w:rPr>
                <w:bCs/>
                <w:sz w:val="28"/>
              </w:rPr>
              <w:t>11</w:t>
            </w:r>
          </w:p>
        </w:tc>
      </w:tr>
      <w:tr w:rsidR="009A2A71" w:rsidRPr="00CF13F3" w14:paraId="40BE383B" w14:textId="77777777" w:rsidTr="00CA51F9">
        <w:trPr>
          <w:trHeight w:val="373"/>
        </w:trPr>
        <w:tc>
          <w:tcPr>
            <w:tcW w:w="1874" w:type="dxa"/>
          </w:tcPr>
          <w:p w14:paraId="594E40E0" w14:textId="77777777" w:rsidR="009A2A71" w:rsidRPr="00CF13F3" w:rsidRDefault="009A2A71" w:rsidP="00CA51F9">
            <w:pPr>
              <w:rPr>
                <w:bCs/>
                <w:sz w:val="28"/>
              </w:rPr>
            </w:pPr>
            <w:r>
              <w:rPr>
                <w:bCs/>
                <w:sz w:val="28"/>
              </w:rPr>
              <w:t>3+1 = 4</w:t>
            </w:r>
          </w:p>
        </w:tc>
        <w:tc>
          <w:tcPr>
            <w:tcW w:w="1876" w:type="dxa"/>
          </w:tcPr>
          <w:p w14:paraId="2A1BA9F1" w14:textId="77777777" w:rsidR="009A2A71" w:rsidRPr="00CF13F3" w:rsidRDefault="009A2A71" w:rsidP="00CA51F9">
            <w:pPr>
              <w:rPr>
                <w:bCs/>
                <w:sz w:val="28"/>
              </w:rPr>
            </w:pPr>
            <w:r>
              <w:rPr>
                <w:bCs/>
                <w:sz w:val="28"/>
              </w:rPr>
              <w:t>6</w:t>
            </w:r>
          </w:p>
        </w:tc>
        <w:tc>
          <w:tcPr>
            <w:tcW w:w="1893" w:type="dxa"/>
          </w:tcPr>
          <w:p w14:paraId="025350DB" w14:textId="77777777" w:rsidR="009A2A71" w:rsidRPr="00CF13F3" w:rsidRDefault="009A2A71" w:rsidP="00CA51F9">
            <w:pPr>
              <w:rPr>
                <w:bCs/>
                <w:sz w:val="28"/>
              </w:rPr>
            </w:pPr>
            <w:r>
              <w:rPr>
                <w:bCs/>
                <w:sz w:val="28"/>
              </w:rPr>
              <w:t>5</w:t>
            </w:r>
          </w:p>
        </w:tc>
        <w:tc>
          <w:tcPr>
            <w:tcW w:w="2029" w:type="dxa"/>
          </w:tcPr>
          <w:p w14:paraId="51518DEA" w14:textId="77777777" w:rsidR="009A2A71" w:rsidRPr="00CF13F3" w:rsidRDefault="009A2A71" w:rsidP="00CA51F9">
            <w:pPr>
              <w:rPr>
                <w:bCs/>
                <w:sz w:val="28"/>
              </w:rPr>
            </w:pPr>
            <w:r>
              <w:rPr>
                <w:bCs/>
                <w:sz w:val="28"/>
              </w:rPr>
              <w:t>25</w:t>
            </w:r>
          </w:p>
        </w:tc>
      </w:tr>
      <w:tr w:rsidR="009A2A71" w:rsidRPr="00CF13F3" w14:paraId="45BDDDBC" w14:textId="77777777" w:rsidTr="00CA51F9">
        <w:trPr>
          <w:trHeight w:val="373"/>
        </w:trPr>
        <w:tc>
          <w:tcPr>
            <w:tcW w:w="1874" w:type="dxa"/>
          </w:tcPr>
          <w:p w14:paraId="5C800154" w14:textId="77777777" w:rsidR="009A2A71" w:rsidRDefault="009A2A71" w:rsidP="00CA51F9">
            <w:pPr>
              <w:rPr>
                <w:bCs/>
                <w:sz w:val="28"/>
              </w:rPr>
            </w:pPr>
            <w:r>
              <w:rPr>
                <w:bCs/>
                <w:sz w:val="28"/>
              </w:rPr>
              <w:t>4</w:t>
            </w:r>
          </w:p>
        </w:tc>
        <w:tc>
          <w:tcPr>
            <w:tcW w:w="1876" w:type="dxa"/>
          </w:tcPr>
          <w:p w14:paraId="35BFE1D0" w14:textId="77777777" w:rsidR="009A2A71" w:rsidRDefault="009A2A71" w:rsidP="00CA51F9">
            <w:pPr>
              <w:rPr>
                <w:bCs/>
                <w:sz w:val="28"/>
              </w:rPr>
            </w:pPr>
            <w:r>
              <w:rPr>
                <w:bCs/>
                <w:sz w:val="28"/>
              </w:rPr>
              <w:t>5-1 = 4</w:t>
            </w:r>
          </w:p>
        </w:tc>
        <w:tc>
          <w:tcPr>
            <w:tcW w:w="1893" w:type="dxa"/>
          </w:tcPr>
          <w:p w14:paraId="1D46AA6D" w14:textId="77777777" w:rsidR="009A2A71" w:rsidRDefault="009A2A71" w:rsidP="00CA51F9">
            <w:pPr>
              <w:rPr>
                <w:bCs/>
                <w:sz w:val="28"/>
              </w:rPr>
            </w:pPr>
            <w:r>
              <w:rPr>
                <w:bCs/>
                <w:sz w:val="28"/>
              </w:rPr>
              <w:t>4</w:t>
            </w:r>
          </w:p>
        </w:tc>
        <w:tc>
          <w:tcPr>
            <w:tcW w:w="2029" w:type="dxa"/>
          </w:tcPr>
          <w:p w14:paraId="3B04E47A" w14:textId="77777777" w:rsidR="009A2A71" w:rsidRDefault="009A2A71" w:rsidP="00CA51F9">
            <w:pPr>
              <w:rPr>
                <w:bCs/>
                <w:sz w:val="28"/>
              </w:rPr>
            </w:pPr>
            <w:r>
              <w:rPr>
                <w:bCs/>
                <w:sz w:val="28"/>
              </w:rPr>
              <w:t>23</w:t>
            </w:r>
          </w:p>
        </w:tc>
      </w:tr>
    </w:tbl>
    <w:p w14:paraId="1FF03EBB" w14:textId="77777777" w:rsidR="009A2A71" w:rsidRPr="00CF13F3" w:rsidRDefault="009A2A71" w:rsidP="009A2A71">
      <w:pPr>
        <w:rPr>
          <w:bCs/>
          <w:sz w:val="28"/>
        </w:rPr>
      </w:pPr>
      <w:r>
        <w:rPr>
          <w:bCs/>
          <w:sz w:val="28"/>
        </w:rPr>
        <w:tab/>
      </w:r>
      <w:r>
        <w:rPr>
          <w:bCs/>
          <w:sz w:val="28"/>
        </w:rPr>
        <w:tab/>
        <w:t>Potem konča program, ker je zac enak koncu, kar pomeni, da nismo našli iskanega števila.</w:t>
      </w:r>
    </w:p>
    <w:p w14:paraId="5EA33FB5" w14:textId="77777777" w:rsidR="009A2A71" w:rsidRPr="00C56F1D" w:rsidRDefault="009A2A71" w:rsidP="009A2A71">
      <w:pPr>
        <w:rPr>
          <w:b/>
          <w:sz w:val="28"/>
        </w:rPr>
      </w:pPr>
      <w:r w:rsidRPr="00C56F1D">
        <w:rPr>
          <w:b/>
          <w:sz w:val="28"/>
        </w:rPr>
        <w:t xml:space="preserve">Naloga </w:t>
      </w:r>
      <w:r>
        <w:rPr>
          <w:b/>
          <w:sz w:val="28"/>
        </w:rPr>
        <w:t>4</w:t>
      </w:r>
      <w:r w:rsidRPr="00C56F1D">
        <w:rPr>
          <w:b/>
          <w:sz w:val="28"/>
        </w:rPr>
        <w:t xml:space="preserve"> </w:t>
      </w:r>
    </w:p>
    <w:p w14:paraId="37CFF04D" w14:textId="77777777" w:rsidR="009A2A71" w:rsidRDefault="009A2A71" w:rsidP="009A2A71">
      <w:pPr>
        <w:pStyle w:val="ListParagraph"/>
        <w:ind w:left="0"/>
      </w:pPr>
      <w:r>
        <w:t xml:space="preserve">Napišite program, s katerim v tabelo t vpišete 12 naključnih velikih črk angleške abecede. Pri vnosu podatkov zagotovite, da bo vsebina tabele urejena naraščajoče. Nato izpišite ugotovitev, ali je v tabeli črka x. Črko x dobite z generatorjem naključnih števil. </w:t>
      </w:r>
    </w:p>
    <w:p w14:paraId="3F4282E1" w14:textId="77777777" w:rsidR="009A2A71" w:rsidRDefault="009A2A71" w:rsidP="009A2A71">
      <w:pPr>
        <w:pStyle w:val="ListParagraph"/>
        <w:numPr>
          <w:ilvl w:val="0"/>
          <w:numId w:val="26"/>
        </w:numPr>
        <w:spacing w:after="100" w:line="276" w:lineRule="auto"/>
        <w:ind w:left="850" w:hanging="357"/>
      </w:pPr>
      <w:r>
        <w:t xml:space="preserve">Uporabite linearno iskanje </w:t>
      </w:r>
    </w:p>
    <w:p w14:paraId="75A3C176" w14:textId="77777777" w:rsidR="009A2A71" w:rsidRDefault="009A2A71" w:rsidP="009A2A71">
      <w:pPr>
        <w:pStyle w:val="ListParagraph"/>
        <w:numPr>
          <w:ilvl w:val="0"/>
          <w:numId w:val="26"/>
        </w:numPr>
        <w:spacing w:after="100" w:line="276" w:lineRule="auto"/>
        <w:ind w:left="850" w:hanging="357"/>
      </w:pPr>
      <w:r>
        <w:t>Uporabite binarno iskanje</w:t>
      </w:r>
    </w:p>
    <w:p w14:paraId="2641AFE6" w14:textId="77777777" w:rsidR="009A2A71" w:rsidRDefault="009A2A71" w:rsidP="009A2A71">
      <w:r>
        <w:t>Po izvedbi vsakega izmed postopkov iskanja izpišite tudi število izvedenih primerjav.</w:t>
      </w:r>
    </w:p>
    <w:p w14:paraId="79F00692" w14:textId="77777777" w:rsidR="009A2A71" w:rsidRDefault="009A2A71" w:rsidP="009A2A71">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Bold" w:hAnsi="FiraCode-Bold" w:cs="FiraCode-Bold"/>
          <w:b/>
          <w:bCs/>
          <w:color w:val="C9538C"/>
          <w:kern w:val="0"/>
          <w:sz w:val="40"/>
          <w:szCs w:val="40"/>
          <w:lang w:val="en-GB"/>
        </w:rPr>
        <w:t>import</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java.lang.*</w:t>
      </w:r>
      <w:r>
        <w:rPr>
          <w:rFonts w:ascii="FiraCode-Retina" w:hAnsi="FiraCode-Retina" w:cs="FiraCode-Retina"/>
          <w:color w:val="C0C5CE"/>
          <w:kern w:val="0"/>
          <w:sz w:val="40"/>
          <w:szCs w:val="40"/>
          <w:lang w:val="en-GB"/>
        </w:rPr>
        <w:t>;</w:t>
      </w:r>
    </w:p>
    <w:p w14:paraId="0838F5D8" w14:textId="77777777" w:rsidR="009A2A71" w:rsidRDefault="009A2A71" w:rsidP="009A2A71">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Bold" w:hAnsi="FiraCode-Bold" w:cs="FiraCode-Bold"/>
          <w:b/>
          <w:bCs/>
          <w:color w:val="C9538C"/>
          <w:kern w:val="0"/>
          <w:sz w:val="40"/>
          <w:szCs w:val="40"/>
          <w:lang w:val="en-GB"/>
        </w:rPr>
        <w:t>import</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java.util.*</w:t>
      </w:r>
      <w:r>
        <w:rPr>
          <w:rFonts w:ascii="FiraCode-Retina" w:hAnsi="FiraCode-Retina" w:cs="FiraCode-Retina"/>
          <w:color w:val="C0C5CE"/>
          <w:kern w:val="0"/>
          <w:sz w:val="40"/>
          <w:szCs w:val="40"/>
          <w:lang w:val="en-GB"/>
        </w:rPr>
        <w:t>;</w:t>
      </w:r>
    </w:p>
    <w:p w14:paraId="0C3C1B0A" w14:textId="77777777" w:rsidR="009A2A71" w:rsidRDefault="009A2A71" w:rsidP="009A2A71">
      <w:pPr>
        <w:autoSpaceDE w:val="0"/>
        <w:autoSpaceDN w:val="0"/>
        <w:adjustRightInd w:val="0"/>
        <w:spacing w:line="240" w:lineRule="auto"/>
        <w:ind w:left="984" w:hanging="985"/>
        <w:rPr>
          <w:rFonts w:ascii="FiraCode-Retina" w:hAnsi="FiraCode-Retina" w:cs="FiraCode-Retina"/>
          <w:color w:val="5C697F"/>
          <w:kern w:val="0"/>
          <w:sz w:val="40"/>
          <w:szCs w:val="40"/>
          <w:lang w:val="en-GB"/>
        </w:rPr>
      </w:pPr>
      <w:r>
        <w:rPr>
          <w:rFonts w:ascii="FiraCode-Retina" w:hAnsi="FiraCode-Retina" w:cs="FiraCode-Retina"/>
          <w:color w:val="5C697F"/>
          <w:kern w:val="0"/>
          <w:sz w:val="40"/>
          <w:szCs w:val="40"/>
          <w:lang w:val="en-GB"/>
        </w:rPr>
        <w:t>/**</w:t>
      </w:r>
    </w:p>
    <w:p w14:paraId="78E6119E" w14:textId="77777777" w:rsidR="009A2A71" w:rsidRDefault="009A2A71" w:rsidP="009A2A71">
      <w:pPr>
        <w:autoSpaceDE w:val="0"/>
        <w:autoSpaceDN w:val="0"/>
        <w:adjustRightInd w:val="0"/>
        <w:spacing w:line="240" w:lineRule="auto"/>
        <w:ind w:left="984" w:hanging="985"/>
        <w:rPr>
          <w:rFonts w:ascii="FiraCode-Retina" w:hAnsi="FiraCode-Retina" w:cs="FiraCode-Retina"/>
          <w:color w:val="5C697F"/>
          <w:kern w:val="0"/>
          <w:sz w:val="40"/>
          <w:szCs w:val="40"/>
          <w:lang w:val="en-GB"/>
        </w:rPr>
      </w:pPr>
      <w:r>
        <w:rPr>
          <w:rFonts w:ascii="FiraCode-Retina" w:hAnsi="FiraCode-Retina" w:cs="FiraCode-Retina"/>
          <w:color w:val="5C697F"/>
          <w:kern w:val="0"/>
          <w:sz w:val="40"/>
          <w:szCs w:val="40"/>
          <w:lang w:val="en-GB"/>
        </w:rPr>
        <w:t xml:space="preserve"> * Opis: </w:t>
      </w:r>
    </w:p>
    <w:p w14:paraId="2D3EC313" w14:textId="77777777" w:rsidR="009A2A71" w:rsidRDefault="009A2A71" w:rsidP="009A2A71">
      <w:pPr>
        <w:autoSpaceDE w:val="0"/>
        <w:autoSpaceDN w:val="0"/>
        <w:adjustRightInd w:val="0"/>
        <w:spacing w:line="240" w:lineRule="auto"/>
        <w:ind w:left="984" w:hanging="985"/>
        <w:rPr>
          <w:rFonts w:ascii="FiraCode-Retina" w:hAnsi="FiraCode-Retina" w:cs="FiraCode-Retina"/>
          <w:color w:val="5C697F"/>
          <w:kern w:val="0"/>
          <w:sz w:val="40"/>
          <w:szCs w:val="40"/>
          <w:lang w:val="en-GB"/>
        </w:rPr>
      </w:pPr>
      <w:r>
        <w:rPr>
          <w:rFonts w:ascii="FiraCode-Retina" w:hAnsi="FiraCode-Retina" w:cs="FiraCode-Retina"/>
          <w:color w:val="5C697F"/>
          <w:kern w:val="0"/>
          <w:sz w:val="40"/>
          <w:szCs w:val="40"/>
          <w:lang w:val="en-GB"/>
        </w:rPr>
        <w:t xml:space="preserve"> * </w:t>
      </w:r>
    </w:p>
    <w:p w14:paraId="5BCE804D" w14:textId="77777777" w:rsidR="009A2A71" w:rsidRDefault="009A2A71" w:rsidP="009A2A71">
      <w:pPr>
        <w:autoSpaceDE w:val="0"/>
        <w:autoSpaceDN w:val="0"/>
        <w:adjustRightInd w:val="0"/>
        <w:spacing w:line="240" w:lineRule="auto"/>
        <w:ind w:left="984" w:hanging="985"/>
        <w:rPr>
          <w:rFonts w:ascii="FiraCode-Retina" w:hAnsi="FiraCode-Retina" w:cs="FiraCode-Retina"/>
          <w:color w:val="5C697F"/>
          <w:kern w:val="0"/>
          <w:sz w:val="40"/>
          <w:szCs w:val="40"/>
          <w:lang w:val="en-GB"/>
        </w:rPr>
      </w:pPr>
      <w:r>
        <w:rPr>
          <w:rFonts w:ascii="FiraCode-Retina" w:hAnsi="FiraCode-Retina" w:cs="FiraCode-Retina"/>
          <w:color w:val="5C697F"/>
          <w:kern w:val="0"/>
          <w:sz w:val="40"/>
          <w:szCs w:val="40"/>
          <w:lang w:val="en-GB"/>
        </w:rPr>
        <w:t xml:space="preserve"> * </w:t>
      </w:r>
      <w:r>
        <w:rPr>
          <w:rFonts w:ascii="FiraCode-Bold" w:hAnsi="FiraCode-Bold" w:cs="FiraCode-Bold"/>
          <w:b/>
          <w:bCs/>
          <w:color w:val="C9538C"/>
          <w:kern w:val="0"/>
          <w:sz w:val="40"/>
          <w:szCs w:val="40"/>
          <w:lang w:val="en-GB"/>
        </w:rPr>
        <w:t>@author</w:t>
      </w:r>
      <w:r>
        <w:rPr>
          <w:rFonts w:ascii="FiraCode-Retina" w:hAnsi="FiraCode-Retina" w:cs="FiraCode-Retina"/>
          <w:color w:val="5C697F"/>
          <w:kern w:val="0"/>
          <w:sz w:val="40"/>
          <w:szCs w:val="40"/>
          <w:lang w:val="en-GB"/>
        </w:rPr>
        <w:t xml:space="preserve"> Maj</w:t>
      </w:r>
    </w:p>
    <w:p w14:paraId="1C1CDFFE" w14:textId="77777777" w:rsidR="009A2A71" w:rsidRDefault="009A2A71" w:rsidP="009A2A71">
      <w:pPr>
        <w:autoSpaceDE w:val="0"/>
        <w:autoSpaceDN w:val="0"/>
        <w:adjustRightInd w:val="0"/>
        <w:spacing w:line="240" w:lineRule="auto"/>
        <w:ind w:left="984" w:hanging="985"/>
        <w:rPr>
          <w:rFonts w:ascii="FiraCode-Retina" w:hAnsi="FiraCode-Retina" w:cs="FiraCode-Retina"/>
          <w:color w:val="5C697F"/>
          <w:kern w:val="0"/>
          <w:sz w:val="40"/>
          <w:szCs w:val="40"/>
          <w:lang w:val="en-GB"/>
        </w:rPr>
      </w:pPr>
      <w:r>
        <w:rPr>
          <w:rFonts w:ascii="FiraCode-Retina" w:hAnsi="FiraCode-Retina" w:cs="FiraCode-Retina"/>
          <w:color w:val="5C697F"/>
          <w:kern w:val="0"/>
          <w:sz w:val="40"/>
          <w:szCs w:val="40"/>
          <w:lang w:val="en-GB"/>
        </w:rPr>
        <w:lastRenderedPageBreak/>
        <w:t xml:space="preserve"> * </w:t>
      </w:r>
      <w:r>
        <w:rPr>
          <w:rFonts w:ascii="FiraCode-Bold" w:hAnsi="FiraCode-Bold" w:cs="FiraCode-Bold"/>
          <w:b/>
          <w:bCs/>
          <w:color w:val="C9538C"/>
          <w:kern w:val="0"/>
          <w:sz w:val="40"/>
          <w:szCs w:val="40"/>
          <w:lang w:val="en-GB"/>
        </w:rPr>
        <w:t>@version</w:t>
      </w:r>
      <w:r>
        <w:rPr>
          <w:rFonts w:ascii="FiraCode-Retina" w:hAnsi="FiraCode-Retina" w:cs="FiraCode-Retina"/>
          <w:color w:val="5C697F"/>
          <w:kern w:val="0"/>
          <w:sz w:val="40"/>
          <w:szCs w:val="40"/>
          <w:lang w:val="en-GB"/>
        </w:rPr>
        <w:t xml:space="preserve"> 18. 12. 2024</w:t>
      </w:r>
    </w:p>
    <w:p w14:paraId="1AC9DAD5" w14:textId="77777777" w:rsidR="009A2A71" w:rsidRDefault="009A2A71" w:rsidP="009A2A71">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5C697F"/>
          <w:kern w:val="0"/>
          <w:sz w:val="40"/>
          <w:szCs w:val="40"/>
          <w:lang w:val="en-GB"/>
        </w:rPr>
        <w:t xml:space="preserve"> */</w:t>
      </w:r>
    </w:p>
    <w:p w14:paraId="4CDCE2C3" w14:textId="77777777" w:rsidR="009A2A71" w:rsidRDefault="009A2A71" w:rsidP="009A2A71">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class</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Naloga4</w:t>
      </w:r>
      <w:r>
        <w:rPr>
          <w:rFonts w:ascii="FiraCode-Retina" w:hAnsi="FiraCode-Retina" w:cs="FiraCode-Retina"/>
          <w:color w:val="C0C5CE"/>
          <w:kern w:val="0"/>
          <w:sz w:val="40"/>
          <w:szCs w:val="40"/>
          <w:lang w:val="en-GB"/>
        </w:rPr>
        <w:t xml:space="preserve"> {</w:t>
      </w:r>
    </w:p>
    <w:p w14:paraId="50F43452"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main</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String</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args</w:t>
      </w:r>
      <w:r>
        <w:rPr>
          <w:rFonts w:ascii="FiraCode-Retina" w:hAnsi="FiraCode-Retina" w:cs="FiraCode-Retina"/>
          <w:color w:val="C0C5CE"/>
          <w:kern w:val="0"/>
          <w:sz w:val="40"/>
          <w:szCs w:val="40"/>
          <w:lang w:val="en-GB"/>
        </w:rPr>
        <w:t>) {</w:t>
      </w:r>
    </w:p>
    <w:p w14:paraId="438813B1"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t = {</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'Y'</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'Z'</w:t>
      </w:r>
      <w:r>
        <w:rPr>
          <w:rFonts w:ascii="FiraCode-Retina" w:hAnsi="FiraCode-Retina" w:cs="FiraCode-Retina"/>
          <w:color w:val="C0C5CE"/>
          <w:kern w:val="0"/>
          <w:sz w:val="40"/>
          <w:szCs w:val="40"/>
          <w:lang w:val="en-GB"/>
        </w:rPr>
        <w:t>};</w:t>
      </w:r>
    </w:p>
    <w:p w14:paraId="56684856"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crka = generirajCrko();</w:t>
      </w:r>
    </w:p>
    <w:p w14:paraId="79ABFFAD"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index = poisciCrkoLinearno(crka, t);</w:t>
      </w:r>
    </w:p>
    <w:p w14:paraId="567C9A64"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(index==-</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"Črke "</w:t>
      </w:r>
      <w:r>
        <w:rPr>
          <w:rFonts w:ascii="FiraCode-Retina" w:hAnsi="FiraCode-Retina" w:cs="FiraCode-Retina"/>
          <w:color w:val="C0C5CE"/>
          <w:kern w:val="0"/>
          <w:sz w:val="40"/>
          <w:szCs w:val="40"/>
          <w:lang w:val="en-GB"/>
        </w:rPr>
        <w:t>+crka+</w:t>
      </w:r>
      <w:r>
        <w:rPr>
          <w:rFonts w:ascii="FiraCode-Retina" w:hAnsi="FiraCode-Retina" w:cs="FiraCode-Retina"/>
          <w:color w:val="679C76"/>
          <w:kern w:val="0"/>
          <w:sz w:val="40"/>
          <w:szCs w:val="40"/>
          <w:lang w:val="en-GB"/>
        </w:rPr>
        <w:t>" nismo našli v tabeli."</w:t>
      </w:r>
      <w:r>
        <w:rPr>
          <w:rFonts w:ascii="FiraCode-Retina" w:hAnsi="FiraCode-Retina" w:cs="FiraCode-Retina"/>
          <w:color w:val="C0C5CE"/>
          <w:kern w:val="0"/>
          <w:sz w:val="40"/>
          <w:szCs w:val="40"/>
          <w:lang w:val="en-GB"/>
        </w:rPr>
        <w:t>);</w:t>
      </w:r>
    </w:p>
    <w:p w14:paraId="053BC2A0"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"Črko "</w:t>
      </w:r>
      <w:r>
        <w:rPr>
          <w:rFonts w:ascii="FiraCode-Retina" w:hAnsi="FiraCode-Retina" w:cs="FiraCode-Retina"/>
          <w:color w:val="C0C5CE"/>
          <w:kern w:val="0"/>
          <w:sz w:val="40"/>
          <w:szCs w:val="40"/>
          <w:lang w:val="en-GB"/>
        </w:rPr>
        <w:t>+crka+</w:t>
      </w:r>
      <w:r>
        <w:rPr>
          <w:rFonts w:ascii="FiraCode-Retina" w:hAnsi="FiraCode-Retina" w:cs="FiraCode-Retina"/>
          <w:color w:val="679C76"/>
          <w:kern w:val="0"/>
          <w:sz w:val="40"/>
          <w:szCs w:val="40"/>
          <w:lang w:val="en-GB"/>
        </w:rPr>
        <w:t>" smo v tebeli našli na indexu "</w:t>
      </w:r>
      <w:r>
        <w:rPr>
          <w:rFonts w:ascii="FiraCode-Retina" w:hAnsi="FiraCode-Retina" w:cs="FiraCode-Retina"/>
          <w:color w:val="C0C5CE"/>
          <w:kern w:val="0"/>
          <w:sz w:val="40"/>
          <w:szCs w:val="40"/>
          <w:lang w:val="en-GB"/>
        </w:rPr>
        <w:t>+index+</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w:t>
      </w:r>
    </w:p>
    <w:p w14:paraId="60A634DD"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t>}</w:t>
      </w:r>
    </w:p>
    <w:p w14:paraId="6346D9BA"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generirajCrko</w:t>
      </w:r>
      <w:r>
        <w:rPr>
          <w:rFonts w:ascii="FiraCode-Retina" w:hAnsi="FiraCode-Retina" w:cs="FiraCode-Retina"/>
          <w:color w:val="C0C5CE"/>
          <w:kern w:val="0"/>
          <w:sz w:val="40"/>
          <w:szCs w:val="40"/>
          <w:lang w:val="en-GB"/>
        </w:rPr>
        <w:t>(){</w:t>
      </w:r>
    </w:p>
    <w:p w14:paraId="301B8D70"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crke =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'H'</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'J'</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'K'</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'N'</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'Q'</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'R'</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'W'</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'X'</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'Y'</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'Z'</w:t>
      </w:r>
      <w:r>
        <w:rPr>
          <w:rFonts w:ascii="FiraCode-Retina" w:hAnsi="FiraCode-Retina" w:cs="FiraCode-Retina"/>
          <w:color w:val="C0C5CE"/>
          <w:kern w:val="0"/>
          <w:sz w:val="40"/>
          <w:szCs w:val="40"/>
          <w:lang w:val="en-GB"/>
        </w:rPr>
        <w:t>};</w:t>
      </w:r>
    </w:p>
    <w:p w14:paraId="2C0DC580"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a = crke[(</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w:t>
      </w:r>
      <w:r>
        <w:rPr>
          <w:rFonts w:ascii="FiraCode-Retina" w:hAnsi="FiraCode-Retina" w:cs="FiraCode-Retina"/>
          <w:color w:val="D18770"/>
          <w:kern w:val="0"/>
          <w:sz w:val="40"/>
          <w:szCs w:val="40"/>
          <w:lang w:val="en-GB"/>
        </w:rPr>
        <w:t>26</w:t>
      </w:r>
      <w:r>
        <w:rPr>
          <w:rFonts w:ascii="FiraCode-Retina" w:hAnsi="FiraCode-Retina" w:cs="FiraCode-Retina"/>
          <w:color w:val="C0C5CE"/>
          <w:kern w:val="0"/>
          <w:sz w:val="40"/>
          <w:szCs w:val="40"/>
          <w:lang w:val="en-GB"/>
        </w:rPr>
        <w:t>)];</w:t>
      </w:r>
    </w:p>
    <w:p w14:paraId="275E81BD"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6FA3F903"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t>}</w:t>
      </w:r>
    </w:p>
    <w:p w14:paraId="0094E1A1"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poisciCrkoBinarno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6AA08293"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zac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kon = 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sre,a=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ret=-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2ABE3E3C"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do</w:t>
      </w:r>
      <w:r>
        <w:rPr>
          <w:rFonts w:ascii="FiraCode-Retina" w:hAnsi="FiraCode-Retina" w:cs="FiraCode-Retina"/>
          <w:color w:val="C0C5CE"/>
          <w:kern w:val="0"/>
          <w:sz w:val="40"/>
          <w:szCs w:val="40"/>
          <w:lang w:val="en-GB"/>
        </w:rPr>
        <w:t xml:space="preserve"> {</w:t>
      </w:r>
    </w:p>
    <w:p w14:paraId="5F665A43"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sre = (zac+kon)/</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74A1ADB4"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(tab[sre] == iskano){</w:t>
      </w:r>
    </w:p>
    <w:p w14:paraId="7991CBC5" w14:textId="77777777" w:rsidR="009A2A71" w:rsidRDefault="009A2A71" w:rsidP="009A2A71">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ret=sre;</w:t>
      </w:r>
    </w:p>
    <w:p w14:paraId="69434EA8" w14:textId="77777777" w:rsidR="009A2A71" w:rsidRDefault="009A2A71" w:rsidP="009A2A71">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562D7A3E"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w:t>
      </w:r>
    </w:p>
    <w:p w14:paraId="29B775FD"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(tab[sre]&lt;iskano){</w:t>
      </w:r>
    </w:p>
    <w:p w14:paraId="7E36401A" w14:textId="77777777" w:rsidR="009A2A71" w:rsidRDefault="009A2A71" w:rsidP="009A2A71">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zac = sre+</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02461372"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w:t>
      </w:r>
    </w:p>
    <w:p w14:paraId="5564A267"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kon = sre-</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10B726C9"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a++;</w:t>
      </w:r>
    </w:p>
    <w:p w14:paraId="5D579D92"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w:t>
      </w:r>
      <w:r>
        <w:rPr>
          <w:rFonts w:ascii="FiraCode-Bold" w:hAnsi="FiraCode-Bold" w:cs="FiraCode-Bold"/>
          <w:b/>
          <w:bCs/>
          <w:color w:val="C9538C"/>
          <w:kern w:val="0"/>
          <w:sz w:val="40"/>
          <w:szCs w:val="40"/>
          <w:lang w:val="en-GB"/>
        </w:rPr>
        <w:t>while</w:t>
      </w:r>
      <w:r>
        <w:rPr>
          <w:rFonts w:ascii="FiraCode-Retina" w:hAnsi="FiraCode-Retina" w:cs="FiraCode-Retina"/>
          <w:color w:val="C0C5CE"/>
          <w:kern w:val="0"/>
          <w:sz w:val="40"/>
          <w:szCs w:val="40"/>
          <w:lang w:val="en-GB"/>
        </w:rPr>
        <w:t>(zac&lt;=kon);</w:t>
      </w:r>
    </w:p>
    <w:p w14:paraId="0544DEDB"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"primerjali smo "</w:t>
      </w:r>
      <w:r>
        <w:rPr>
          <w:rFonts w:ascii="FiraCode-Retina" w:hAnsi="FiraCode-Retina" w:cs="FiraCode-Retina"/>
          <w:color w:val="C0C5CE"/>
          <w:kern w:val="0"/>
          <w:sz w:val="40"/>
          <w:szCs w:val="40"/>
          <w:lang w:val="en-GB"/>
        </w:rPr>
        <w:t>+a+</w:t>
      </w:r>
      <w:r>
        <w:rPr>
          <w:rFonts w:ascii="FiraCode-Retina" w:hAnsi="FiraCode-Retina" w:cs="FiraCode-Retina"/>
          <w:color w:val="679C76"/>
          <w:kern w:val="0"/>
          <w:sz w:val="40"/>
          <w:szCs w:val="40"/>
          <w:lang w:val="en-GB"/>
        </w:rPr>
        <w:t>"-krat"</w:t>
      </w:r>
      <w:r>
        <w:rPr>
          <w:rFonts w:ascii="FiraCode-Retina" w:hAnsi="FiraCode-Retina" w:cs="FiraCode-Retina"/>
          <w:color w:val="C0C5CE"/>
          <w:kern w:val="0"/>
          <w:sz w:val="40"/>
          <w:szCs w:val="40"/>
          <w:lang w:val="en-GB"/>
        </w:rPr>
        <w:t>);</w:t>
      </w:r>
    </w:p>
    <w:p w14:paraId="3E2631DA"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ret;</w:t>
      </w:r>
    </w:p>
    <w:p w14:paraId="5A535E2C"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t>}</w:t>
      </w:r>
    </w:p>
    <w:p w14:paraId="4B509FFD"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poisciCrkoLinearno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crka</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6F169D3A"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a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ret=-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519A9EA0"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 i++){</w:t>
      </w:r>
    </w:p>
    <w:p w14:paraId="33C430F9"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a++;</w:t>
      </w:r>
    </w:p>
    <w:p w14:paraId="089799ED"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crka){</w:t>
      </w:r>
    </w:p>
    <w:p w14:paraId="3AF8C7EE" w14:textId="77777777" w:rsidR="009A2A71" w:rsidRDefault="009A2A71" w:rsidP="009A2A71">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ret= i;</w:t>
      </w:r>
    </w:p>
    <w:p w14:paraId="751ABD17" w14:textId="77777777" w:rsidR="009A2A71" w:rsidRDefault="009A2A71" w:rsidP="009A2A71">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DD50E13" w14:textId="77777777" w:rsidR="009A2A71" w:rsidRDefault="009A2A71" w:rsidP="009A2A71">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w:t>
      </w:r>
    </w:p>
    <w:p w14:paraId="1189A5FA"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t>}</w:t>
      </w:r>
    </w:p>
    <w:p w14:paraId="68B12EB3"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ab/>
      </w:r>
      <w:r>
        <w:rPr>
          <w:rFonts w:ascii="FiraCode-Retina" w:hAnsi="FiraCode-Retina" w:cs="FiraCode-Retina"/>
          <w:color w:val="C0C5CE"/>
          <w:kern w:val="0"/>
          <w:sz w:val="40"/>
          <w:szCs w:val="40"/>
          <w:lang w:val="en-GB"/>
        </w:rPr>
        <w:tab/>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"primerjali smo "</w:t>
      </w:r>
      <w:r>
        <w:rPr>
          <w:rFonts w:ascii="FiraCode-Retina" w:hAnsi="FiraCode-Retina" w:cs="FiraCode-Retina"/>
          <w:color w:val="C0C5CE"/>
          <w:kern w:val="0"/>
          <w:sz w:val="40"/>
          <w:szCs w:val="40"/>
          <w:lang w:val="en-GB"/>
        </w:rPr>
        <w:t>+a+</w:t>
      </w:r>
      <w:r>
        <w:rPr>
          <w:rFonts w:ascii="FiraCode-Retina" w:hAnsi="FiraCode-Retina" w:cs="FiraCode-Retina"/>
          <w:color w:val="679C76"/>
          <w:kern w:val="0"/>
          <w:sz w:val="40"/>
          <w:szCs w:val="40"/>
          <w:lang w:val="en-GB"/>
        </w:rPr>
        <w:t>"-krat"</w:t>
      </w:r>
      <w:r>
        <w:rPr>
          <w:rFonts w:ascii="FiraCode-Retina" w:hAnsi="FiraCode-Retina" w:cs="FiraCode-Retina"/>
          <w:color w:val="C0C5CE"/>
          <w:kern w:val="0"/>
          <w:sz w:val="40"/>
          <w:szCs w:val="40"/>
          <w:lang w:val="en-GB"/>
        </w:rPr>
        <w:t>);</w:t>
      </w:r>
    </w:p>
    <w:p w14:paraId="705982C8" w14:textId="77777777" w:rsidR="009A2A71" w:rsidRDefault="009A2A71" w:rsidP="009A2A71">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r>
      <w:r>
        <w:rPr>
          <w:rFonts w:ascii="FiraCode-Retina" w:hAnsi="FiraCode-Retina" w:cs="FiraCode-Retina"/>
          <w:color w:val="C0C5CE"/>
          <w:kern w:val="0"/>
          <w:sz w:val="40"/>
          <w:szCs w:val="40"/>
          <w:lang w:val="en-GB"/>
        </w:rPr>
        <w:tab/>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ret;</w:t>
      </w:r>
    </w:p>
    <w:p w14:paraId="34FB393A" w14:textId="77777777" w:rsidR="009A2A71" w:rsidRDefault="009A2A71" w:rsidP="009A2A71">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ab/>
        <w:t>}</w:t>
      </w:r>
    </w:p>
    <w:p w14:paraId="24CF489A" w14:textId="77777777" w:rsidR="009A2A71" w:rsidRDefault="009A2A71" w:rsidP="009A2A71">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w:t>
      </w:r>
    </w:p>
    <w:p w14:paraId="4105D0EA" w14:textId="77777777" w:rsidR="009A2A71" w:rsidRPr="00C56F1D" w:rsidRDefault="009A2A71" w:rsidP="009A2A71"/>
    <w:p w14:paraId="172C69FE" w14:textId="77777777" w:rsidR="009A2A71" w:rsidRDefault="009A2A71" w:rsidP="009A2A71">
      <w:pPr>
        <w:pStyle w:val="NoSpacing"/>
        <w:ind w:left="851" w:right="993"/>
        <w:jc w:val="center"/>
        <w:rPr>
          <w:sz w:val="18"/>
          <w:szCs w:val="18"/>
        </w:rPr>
      </w:pPr>
      <w:r w:rsidRPr="00860025">
        <w:t>Opomba pred naslednjimi nalogami:</w:t>
      </w:r>
      <w:r>
        <w:t xml:space="preserve"> </w:t>
      </w:r>
      <w:r w:rsidRPr="00860025">
        <w:rPr>
          <w:i/>
          <w:iCs/>
          <w:sz w:val="18"/>
          <w:szCs w:val="18"/>
        </w:rPr>
        <w:t>če vam izračun pozicij označevalnikov v izrisu dela težave, lahko predpostavite, da se vsa števila vedno izpisujejo v polju dolžine 5, ter da je označevalnik vedno na sredini polja.</w:t>
      </w:r>
    </w:p>
    <w:p w14:paraId="1DEAE59B" w14:textId="77777777" w:rsidR="009A2A71" w:rsidRPr="00860025" w:rsidRDefault="009A2A71" w:rsidP="009A2A71">
      <w:pPr>
        <w:rPr>
          <w:sz w:val="18"/>
          <w:szCs w:val="18"/>
        </w:rPr>
      </w:pPr>
      <w:r>
        <w:rPr>
          <w:sz w:val="18"/>
          <w:szCs w:val="18"/>
        </w:rPr>
        <w:br w:type="page"/>
      </w:r>
    </w:p>
    <w:p w14:paraId="577724DA" w14:textId="77777777" w:rsidR="009A2A71" w:rsidRDefault="009A2A71" w:rsidP="009A2A71">
      <w:pPr>
        <w:rPr>
          <w:b/>
          <w:sz w:val="28"/>
        </w:rPr>
      </w:pPr>
      <w:r w:rsidRPr="0080713C">
        <w:rPr>
          <w:b/>
          <w:sz w:val="28"/>
        </w:rPr>
        <w:lastRenderedPageBreak/>
        <w:t xml:space="preserve">Naloga </w:t>
      </w:r>
      <w:r>
        <w:rPr>
          <w:b/>
          <w:sz w:val="28"/>
        </w:rPr>
        <w:t>5</w:t>
      </w:r>
    </w:p>
    <w:p w14:paraId="10CDAC38" w14:textId="77777777" w:rsidR="009A2A71" w:rsidRDefault="009A2A71" w:rsidP="009A2A71">
      <w:pPr>
        <w:spacing w:after="40"/>
      </w:pPr>
      <w:r>
        <w:t>Dan javanski program izvaja sekvenco aktivnosti, kot je prikazano  na diagramu:</w:t>
      </w:r>
    </w:p>
    <w:p w14:paraId="3D549ED6" w14:textId="77777777" w:rsidR="009A2A71" w:rsidRPr="00A610E8" w:rsidRDefault="009A2A71" w:rsidP="009A2A71">
      <w:pPr>
        <w:spacing w:after="40"/>
      </w:pPr>
    </w:p>
    <w:p w14:paraId="725E3DF2" w14:textId="77777777" w:rsidR="009A2A71" w:rsidRDefault="009A2A71" w:rsidP="009A2A71">
      <w:pPr>
        <w:pStyle w:val="NoSpacing"/>
        <w:rPr>
          <w:noProof/>
        </w:rPr>
      </w:pPr>
      <w:r>
        <w:rPr>
          <w:noProof/>
        </w:rPr>
        <mc:AlternateContent>
          <mc:Choice Requires="wps">
            <w:drawing>
              <wp:anchor distT="0" distB="0" distL="114300" distR="114300" simplePos="0" relativeHeight="251661312" behindDoc="0" locked="0" layoutInCell="1" allowOverlap="1" wp14:anchorId="1AA4AC8D" wp14:editId="3A7C514C">
                <wp:simplePos x="0" y="0"/>
                <wp:positionH relativeFrom="column">
                  <wp:posOffset>-15875</wp:posOffset>
                </wp:positionH>
                <wp:positionV relativeFrom="paragraph">
                  <wp:posOffset>821055</wp:posOffset>
                </wp:positionV>
                <wp:extent cx="3787140" cy="1889760"/>
                <wp:effectExtent l="0" t="0" r="22860" b="15240"/>
                <wp:wrapSquare wrapText="bothSides"/>
                <wp:docPr id="3" name="Pravokotnik 3"/>
                <wp:cNvGraphicFramePr/>
                <a:graphic xmlns:a="http://schemas.openxmlformats.org/drawingml/2006/main">
                  <a:graphicData uri="http://schemas.microsoft.com/office/word/2010/wordprocessingShape">
                    <wps:wsp>
                      <wps:cNvSpPr/>
                      <wps:spPr>
                        <a:xfrm>
                          <a:off x="0" y="0"/>
                          <a:ext cx="3787140" cy="188976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419EC90"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public class Vizualizacija00 {</w:t>
                            </w:r>
                          </w:p>
                          <w:p w14:paraId="7194F03B" w14:textId="77777777" w:rsidR="009A2A71" w:rsidRPr="00534753" w:rsidRDefault="009A2A71" w:rsidP="009A2A71">
                            <w:pPr>
                              <w:pStyle w:val="NoSpacing"/>
                              <w:rPr>
                                <w:rFonts w:ascii="Courier New" w:hAnsi="Courier New" w:cs="Courier New"/>
                                <w:color w:val="000000" w:themeColor="text1"/>
                                <w:sz w:val="18"/>
                                <w:szCs w:val="18"/>
                              </w:rPr>
                            </w:pPr>
                          </w:p>
                          <w:p w14:paraId="79D0EFCE"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static int dolzinaTabele=12;</w:t>
                            </w:r>
                          </w:p>
                          <w:p w14:paraId="5F8CB31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33BF3992"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public static void main(String[] args){</w:t>
                            </w:r>
                          </w:p>
                          <w:p w14:paraId="4A106311"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71B5528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int[] tab=generirajTabelo(dolzinaTabele);</w:t>
                            </w:r>
                          </w:p>
                          <w:p w14:paraId="542BC63B"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2E60A079"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izpisiPrvoVrsticoTabele(tab);</w:t>
                            </w:r>
                          </w:p>
                          <w:p w14:paraId="4BF91008"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izpisiKazelecElemTabele(tab,6);</w:t>
                            </w:r>
                          </w:p>
                          <w:p w14:paraId="2CE8E71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7DF60B35"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6318F6C0"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FBEFF63" w14:textId="77777777" w:rsidR="009A2A71" w:rsidRPr="00534753" w:rsidRDefault="009A2A71" w:rsidP="009A2A7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AC8D" id="Pravokotnik 3" o:spid="_x0000_s1026" style="position:absolute;margin-left:-1.25pt;margin-top:64.65pt;width:298.2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" fillcolor="#f2f2f2 [3052]" strokecolor="#6e6e6e [1604]" strokeweight=".5pt">
                <v:textbox>
                  <w:txbxContent>
                    <w:p w14:paraId="0419EC90"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public class Vizualizacija00 {</w:t>
                      </w:r>
                    </w:p>
                    <w:p w14:paraId="7194F03B" w14:textId="77777777" w:rsidR="009A2A71" w:rsidRPr="00534753" w:rsidRDefault="009A2A71" w:rsidP="009A2A71">
                      <w:pPr>
                        <w:pStyle w:val="NoSpacing"/>
                        <w:rPr>
                          <w:rFonts w:ascii="Courier New" w:hAnsi="Courier New" w:cs="Courier New"/>
                          <w:color w:val="000000" w:themeColor="text1"/>
                          <w:sz w:val="18"/>
                          <w:szCs w:val="18"/>
                        </w:rPr>
                      </w:pPr>
                    </w:p>
                    <w:p w14:paraId="79D0EFCE"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static int dolzinaTabele=12;</w:t>
                      </w:r>
                    </w:p>
                    <w:p w14:paraId="5F8CB31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33BF3992"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public static void main(String[] args){</w:t>
                      </w:r>
                    </w:p>
                    <w:p w14:paraId="4A106311"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71B5528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int[] tab=generirajTabelo(dolzinaTabele);</w:t>
                      </w:r>
                    </w:p>
                    <w:p w14:paraId="542BC63B"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2E60A079"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izpisiPrvoVrsticoTabele(tab);</w:t>
                      </w:r>
                    </w:p>
                    <w:p w14:paraId="4BF91008"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izpisiKazelecElemTabele(tab,6);</w:t>
                      </w:r>
                    </w:p>
                    <w:p w14:paraId="2CE8E716"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7DF60B35"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6318F6C0" w14:textId="77777777" w:rsidR="009A2A71" w:rsidRPr="00534753" w:rsidRDefault="009A2A71" w:rsidP="009A2A71">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FBEFF63" w14:textId="77777777" w:rsidR="009A2A71" w:rsidRPr="00534753" w:rsidRDefault="009A2A71" w:rsidP="009A2A71">
                      <w:pPr>
                        <w:jc w:val="center"/>
                        <w:rPr>
                          <w:color w:val="000000" w:themeColor="text1"/>
                        </w:rPr>
                      </w:pPr>
                    </w:p>
                  </w:txbxContent>
                </v:textbox>
                <w10:wrap type="square"/>
              </v:rect>
            </w:pict>
          </mc:Fallback>
        </mc:AlternateContent>
      </w:r>
      <w:r>
        <w:rPr>
          <w:noProof/>
        </w:rPr>
        <w:drawing>
          <wp:anchor distT="0" distB="0" distL="114300" distR="114300" simplePos="0" relativeHeight="251659264" behindDoc="1" locked="0" layoutInCell="1" allowOverlap="1" wp14:anchorId="4E47B3AA" wp14:editId="2FC45F8B">
            <wp:simplePos x="0" y="0"/>
            <wp:positionH relativeFrom="column">
              <wp:posOffset>-635</wp:posOffset>
            </wp:positionH>
            <wp:positionV relativeFrom="paragraph">
              <wp:posOffset>-3175</wp:posOffset>
            </wp:positionV>
            <wp:extent cx="4312920" cy="780415"/>
            <wp:effectExtent l="0" t="0" r="0" b="0"/>
            <wp:wrapSquare wrapText="bothSides"/>
            <wp:docPr id="1" name="Slika 1" descr="https://yuml.me/11701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117014d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Dopolnite dano kodo z realizacijo ne-implementiranih metod.  Pri tem predpostavite:</w:t>
      </w:r>
    </w:p>
    <w:p w14:paraId="247B74B0" w14:textId="77777777" w:rsidR="009A2A71" w:rsidRDefault="009A2A71" w:rsidP="009A2A71">
      <w:pPr>
        <w:pStyle w:val="NoSpacing"/>
        <w:rPr>
          <w:noProof/>
        </w:rPr>
      </w:pPr>
    </w:p>
    <w:p w14:paraId="2F383C82" w14:textId="77777777" w:rsidR="009A2A71" w:rsidRDefault="009A2A71" w:rsidP="009A2A71">
      <w:pPr>
        <w:pStyle w:val="NoSpacing"/>
        <w:numPr>
          <w:ilvl w:val="0"/>
          <w:numId w:val="22"/>
        </w:numPr>
        <w:spacing w:line="240" w:lineRule="auto"/>
      </w:pPr>
      <w:r>
        <w:t>tabela lahko vsebuje zgolj do 5 mestna pseudo-naključna pozitivna števila z vključeno vrednostjo 0;</w:t>
      </w:r>
    </w:p>
    <w:p w14:paraId="1B762663" w14:textId="77777777" w:rsidR="009A2A71" w:rsidRDefault="009A2A71" w:rsidP="009A2A71">
      <w:pPr>
        <w:pStyle w:val="NoSpacing"/>
        <w:ind w:left="720"/>
      </w:pPr>
    </w:p>
    <w:p w14:paraId="1EAB71AB" w14:textId="77777777" w:rsidR="009A2A71" w:rsidRDefault="009A2A71" w:rsidP="009A2A71">
      <w:pPr>
        <w:pStyle w:val="NoSpacing"/>
        <w:numPr>
          <w:ilvl w:val="0"/>
          <w:numId w:val="22"/>
        </w:numPr>
        <w:spacing w:line="240" w:lineRule="auto"/>
      </w:pPr>
      <w:r>
        <w:t>izpis prve vrstice tabele izpiše števila v eni sami vrstici, pri tem se med posameznimi števili izpiše en sam presledek</w:t>
      </w:r>
    </w:p>
    <w:p w14:paraId="32346E76" w14:textId="77777777" w:rsidR="009A2A71" w:rsidRDefault="009A2A71" w:rsidP="009A2A71">
      <w:pPr>
        <w:pStyle w:val="NoSpacing"/>
      </w:pPr>
    </w:p>
    <w:p w14:paraId="207E6755" w14:textId="77777777" w:rsidR="009A2A71" w:rsidRDefault="009A2A71" w:rsidP="009A2A71">
      <w:pPr>
        <w:pStyle w:val="NoSpacing"/>
        <w:numPr>
          <w:ilvl w:val="0"/>
          <w:numId w:val="22"/>
        </w:numPr>
        <w:spacing w:line="240" w:lineRule="auto"/>
      </w:pPr>
      <w:r>
        <w:t>izpis kazalca se izvrši pod izpisom tabele na sredini pod število, na katerega kaže. Npr.</w:t>
      </w:r>
    </w:p>
    <w:p w14:paraId="2C4EDFC7" w14:textId="5E8E7CD3" w:rsidR="009A2A71" w:rsidRDefault="009A2A71" w:rsidP="009A2A71">
      <w:pPr>
        <w:pStyle w:val="NoSpacing"/>
        <w:ind w:left="720"/>
      </w:pPr>
      <w:r w:rsidRPr="00582AF3">
        <w:rPr>
          <w:noProof/>
        </w:rPr>
        <w:drawing>
          <wp:anchor distT="0" distB="0" distL="114300" distR="114300" simplePos="0" relativeHeight="251660288" behindDoc="0" locked="0" layoutInCell="1" allowOverlap="1" wp14:anchorId="1B9228B9" wp14:editId="5BFBEB20">
            <wp:simplePos x="0" y="0"/>
            <wp:positionH relativeFrom="margin">
              <wp:posOffset>431165</wp:posOffset>
            </wp:positionH>
            <wp:positionV relativeFrom="paragraph">
              <wp:posOffset>617732</wp:posOffset>
            </wp:positionV>
            <wp:extent cx="2339340" cy="377825"/>
            <wp:effectExtent l="0" t="0" r="3810" b="3175"/>
            <wp:wrapSquare wrapText="bothSides"/>
            <wp:docPr id="2" name="Slika 2"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A number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9340" cy="377825"/>
                    </a:xfrm>
                    <a:prstGeom prst="rect">
                      <a:avLst/>
                    </a:prstGeom>
                  </pic:spPr>
                </pic:pic>
              </a:graphicData>
            </a:graphic>
            <wp14:sizeRelH relativeFrom="margin">
              <wp14:pctWidth>0</wp14:pctWidth>
            </wp14:sizeRelH>
            <wp14:sizeRelV relativeFrom="margin">
              <wp14:pctHeight>0</wp14:pctHeight>
            </wp14:sizeRelV>
          </wp:anchor>
        </w:drawing>
      </w:r>
      <w:r>
        <w:t>kaže na element z zaporedno številko (indeksom) 6, kot je dano s primerom delne realizacije programa, danega v nadaljevanju:</w:t>
      </w:r>
    </w:p>
    <w:p w14:paraId="755CA292" w14:textId="58099784" w:rsidR="009A2A71" w:rsidRDefault="009A2A71" w:rsidP="009A2A71">
      <w:pPr>
        <w:rPr>
          <w:b/>
          <w:sz w:val="28"/>
        </w:rPr>
      </w:pPr>
    </w:p>
    <w:p w14:paraId="68EB9C19" w14:textId="77777777" w:rsidR="009A2A71" w:rsidRDefault="009A2A71" w:rsidP="009A2A71">
      <w:pPr>
        <w:rPr>
          <w:b/>
          <w:sz w:val="28"/>
        </w:rPr>
      </w:pPr>
      <w:r>
        <w:rPr>
          <w:b/>
          <w:sz w:val="28"/>
        </w:rPr>
        <w:br w:type="page"/>
      </w:r>
      <w:r w:rsidRPr="0080713C">
        <w:rPr>
          <w:b/>
          <w:sz w:val="28"/>
        </w:rPr>
        <w:lastRenderedPageBreak/>
        <w:t xml:space="preserve">Naloga </w:t>
      </w:r>
      <w:r>
        <w:rPr>
          <w:b/>
          <w:sz w:val="28"/>
        </w:rPr>
        <w:t>6</w:t>
      </w:r>
    </w:p>
    <w:p w14:paraId="31D05DE0" w14:textId="77777777" w:rsidR="009A2A71" w:rsidRDefault="009A2A71" w:rsidP="009A2A71">
      <w:pPr>
        <w:ind w:left="360"/>
      </w:pPr>
      <w:r w:rsidRPr="0029273F">
        <w:t xml:space="preserve">Med </w:t>
      </w:r>
      <w:r>
        <w:t>obe izpisni vrstici v razredu Vizualizacija00 vrinite naslednje zaporedje stavkov:</w:t>
      </w:r>
    </w:p>
    <w:p w14:paraId="21AE1858" w14:textId="77777777" w:rsidR="009A2A71" w:rsidRPr="0029273F" w:rsidRDefault="009A2A71" w:rsidP="009A2A71">
      <w:pPr>
        <w:pStyle w:val="NoSpacing"/>
        <w:rPr>
          <w:rFonts w:ascii="Courier New" w:hAnsi="Courier New" w:cs="Courier New"/>
          <w:sz w:val="18"/>
          <w:szCs w:val="18"/>
        </w:rPr>
      </w:pPr>
      <w:r>
        <w:t xml:space="preserve"> </w:t>
      </w:r>
      <w:r w:rsidRPr="0029273F">
        <w:rPr>
          <w:rFonts w:ascii="Courier New" w:hAnsi="Courier New" w:cs="Courier New"/>
          <w:sz w:val="18"/>
          <w:szCs w:val="18"/>
        </w:rPr>
        <w:t xml:space="preserve">       try{</w:t>
      </w:r>
    </w:p>
    <w:p w14:paraId="2EE8A3C3" w14:textId="77777777" w:rsidR="009A2A71" w:rsidRPr="0029273F" w:rsidRDefault="009A2A71" w:rsidP="009A2A71">
      <w:pPr>
        <w:pStyle w:val="NoSpacing"/>
        <w:rPr>
          <w:rFonts w:ascii="Courier New" w:hAnsi="Courier New" w:cs="Courier New"/>
          <w:sz w:val="18"/>
          <w:szCs w:val="18"/>
        </w:rPr>
      </w:pPr>
      <w:r w:rsidRPr="0029273F">
        <w:rPr>
          <w:rFonts w:ascii="Courier New" w:hAnsi="Courier New" w:cs="Courier New"/>
          <w:sz w:val="18"/>
          <w:szCs w:val="18"/>
        </w:rPr>
        <w:t xml:space="preserve">          Thread.sleep(2000);  </w:t>
      </w:r>
    </w:p>
    <w:p w14:paraId="2DDF47BB" w14:textId="77777777" w:rsidR="009A2A71" w:rsidRPr="0029273F" w:rsidRDefault="009A2A71" w:rsidP="009A2A71">
      <w:pPr>
        <w:pStyle w:val="NoSpacing"/>
        <w:rPr>
          <w:rFonts w:ascii="Courier New" w:hAnsi="Courier New" w:cs="Courier New"/>
          <w:sz w:val="18"/>
          <w:szCs w:val="18"/>
        </w:rPr>
      </w:pPr>
      <w:r w:rsidRPr="0029273F">
        <w:rPr>
          <w:rFonts w:ascii="Courier New" w:hAnsi="Courier New" w:cs="Courier New"/>
          <w:sz w:val="18"/>
          <w:szCs w:val="18"/>
        </w:rPr>
        <w:t xml:space="preserve">        } catch(InterruptedException e){}</w:t>
      </w:r>
    </w:p>
    <w:p w14:paraId="69CFAD3E" w14:textId="77777777" w:rsidR="009A2A71" w:rsidRDefault="009A2A71" w:rsidP="009A2A71">
      <w:pPr>
        <w:ind w:left="360"/>
      </w:pPr>
    </w:p>
    <w:p w14:paraId="5F361B55" w14:textId="77777777" w:rsidR="009A2A71" w:rsidRDefault="009A2A71" w:rsidP="009A2A71">
      <w:pPr>
        <w:ind w:left="360"/>
      </w:pPr>
      <w:r>
        <w:t>Obrazložite, kaj se je med izvajanjem zgodilo. Povečajte še vrednost argumenta metode sleep na npr. 7000 in opazujte razliko.</w:t>
      </w:r>
    </w:p>
    <w:p w14:paraId="39C376BA" w14:textId="77777777" w:rsidR="009A2A71" w:rsidRPr="0029273F" w:rsidRDefault="009A2A71" w:rsidP="009A2A71">
      <w:pPr>
        <w:ind w:left="360"/>
      </w:pPr>
    </w:p>
    <w:p w14:paraId="1AAE9829" w14:textId="77777777" w:rsidR="009A2A71" w:rsidRPr="0080713C" w:rsidRDefault="009A2A71" w:rsidP="009A2A71">
      <w:pPr>
        <w:rPr>
          <w:b/>
          <w:sz w:val="28"/>
        </w:rPr>
      </w:pPr>
      <w:r w:rsidRPr="0080713C">
        <w:rPr>
          <w:b/>
          <w:sz w:val="28"/>
        </w:rPr>
        <w:t xml:space="preserve">Naloga </w:t>
      </w:r>
      <w:r>
        <w:rPr>
          <w:b/>
          <w:sz w:val="28"/>
        </w:rPr>
        <w:t>7</w:t>
      </w:r>
    </w:p>
    <w:p w14:paraId="37102786" w14:textId="77777777" w:rsidR="009A2A71" w:rsidRPr="00C56F1D" w:rsidRDefault="009A2A71" w:rsidP="009A2A71">
      <w:pPr>
        <w:ind w:left="360"/>
      </w:pPr>
      <w:r>
        <w:t>Z zaporednimi klici izpisovalnih metod iz glavne metode razreda Vizualizacija00 je mogoče izvesti vizualizacijo postopka zaporednega iskanja, korak po korak. Izvedite jo. Pri tem podajte primer za iskanja za obstoječo vrednost in za neobstoječo vrednost. Naj bo zakasnitev med posameznimi koraki izvajanja vsaj 1.5s .</w:t>
      </w:r>
    </w:p>
    <w:p w14:paraId="01C9163A" w14:textId="77777777" w:rsidR="009A2A71" w:rsidRDefault="009A2A71" w:rsidP="009A2A71">
      <w:pPr>
        <w:rPr>
          <w:b/>
          <w:sz w:val="28"/>
        </w:rPr>
      </w:pPr>
    </w:p>
    <w:p w14:paraId="1A665AAE" w14:textId="77777777" w:rsidR="009A2A71" w:rsidRPr="00EA1514" w:rsidRDefault="009A2A71" w:rsidP="009A2A71">
      <w:pPr>
        <w:rPr>
          <w:b/>
          <w:sz w:val="28"/>
        </w:rPr>
      </w:pPr>
      <w:bookmarkStart w:id="2" w:name="_Hlk186802669"/>
      <w:bookmarkStart w:id="3" w:name="_Hlk186803704"/>
      <w:r w:rsidRPr="00EA1514">
        <w:rPr>
          <w:b/>
          <w:sz w:val="28"/>
        </w:rPr>
        <w:t xml:space="preserve">Naloga </w:t>
      </w:r>
      <w:r>
        <w:rPr>
          <w:b/>
          <w:sz w:val="28"/>
        </w:rPr>
        <w:t>8</w:t>
      </w:r>
    </w:p>
    <w:p w14:paraId="63B1941C" w14:textId="77777777" w:rsidR="009A2A71" w:rsidRDefault="009A2A71" w:rsidP="009A2A71">
      <w:pPr>
        <w:keepNext/>
        <w:ind w:left="360"/>
      </w:pPr>
      <w:r>
        <w:t>Na podoben način, kot je izvedena animacija vizualizacije postopka v nalogi 4, izvedite tudi za binarno iskanje. Za to:</w:t>
      </w:r>
    </w:p>
    <w:p w14:paraId="2E8BF148" w14:textId="77777777" w:rsidR="009A2A71" w:rsidRDefault="009A2A71" w:rsidP="009A2A71">
      <w:pPr>
        <w:pStyle w:val="ListParagraph"/>
        <w:keepNext/>
        <w:numPr>
          <w:ilvl w:val="0"/>
          <w:numId w:val="23"/>
        </w:numPr>
        <w:spacing w:after="200" w:line="276" w:lineRule="auto"/>
      </w:pPr>
      <w:r>
        <w:t>Dodajte metodo generirajUrejenoTabelo/1</w:t>
      </w:r>
    </w:p>
    <w:p w14:paraId="49B41B57" w14:textId="7A28863C" w:rsidR="009A2A71" w:rsidRDefault="009A2A71" w:rsidP="009A2A71">
      <w:pPr>
        <w:pStyle w:val="ListParagraph"/>
        <w:keepNext/>
        <w:numPr>
          <w:ilvl w:val="0"/>
          <w:numId w:val="23"/>
        </w:numPr>
        <w:spacing w:after="200" w:line="276" w:lineRule="auto"/>
      </w:pPr>
      <w:r>
        <w:t xml:space="preserve">Dodajte kot prvi klic izpisnih metod še klic metode </w:t>
      </w:r>
      <w:r w:rsidRPr="00017617">
        <w:rPr>
          <w:rFonts w:ascii="Courier New" w:hAnsi="Courier New" w:cs="Courier New"/>
          <w:color w:val="000000" w:themeColor="text1"/>
          <w:sz w:val="18"/>
          <w:szCs w:val="18"/>
        </w:rPr>
        <w:t xml:space="preserve">izpisiPredPrvoVrsticoTabele(tab,spod,zgor); </w:t>
      </w:r>
      <w:r w:rsidRPr="0029273F">
        <w:t xml:space="preserve">, ki bo izrisal meje iskalnega </w:t>
      </w:r>
      <w:r w:rsidRPr="0029273F">
        <w:lastRenderedPageBreak/>
        <w:t>zaporedja v postopku binarnega iskanja</w:t>
      </w:r>
      <w:r>
        <w:t xml:space="preserve"> v vrstici nad vsebino elementov tabele. Npr.:</w:t>
      </w:r>
    </w:p>
    <w:p w14:paraId="1D89BDB0" w14:textId="77777777" w:rsidR="009A2A71" w:rsidRDefault="009A2A71" w:rsidP="009A2A71">
      <w:pPr>
        <w:keepNext/>
        <w:ind w:left="360"/>
      </w:pPr>
      <w:r w:rsidRPr="00017617">
        <w:rPr>
          <w:noProof/>
        </w:rPr>
        <w:drawing>
          <wp:anchor distT="0" distB="0" distL="114300" distR="114300" simplePos="0" relativeHeight="251662336" behindDoc="0" locked="0" layoutInCell="1" allowOverlap="1" wp14:anchorId="5D9235F8" wp14:editId="2FCBDD79">
            <wp:simplePos x="0" y="0"/>
            <wp:positionH relativeFrom="column">
              <wp:posOffset>1401445</wp:posOffset>
            </wp:positionH>
            <wp:positionV relativeFrom="paragraph">
              <wp:posOffset>-635</wp:posOffset>
            </wp:positionV>
            <wp:extent cx="2423160" cy="528272"/>
            <wp:effectExtent l="0" t="0" r="0" b="5715"/>
            <wp:wrapSquare wrapText="bothSides"/>
            <wp:docPr id="4" name="Slika 4" descr="A number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A number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3160" cy="528272"/>
                    </a:xfrm>
                    <a:prstGeom prst="rect">
                      <a:avLst/>
                    </a:prstGeom>
                  </pic:spPr>
                </pic:pic>
              </a:graphicData>
            </a:graphic>
          </wp:anchor>
        </w:drawing>
      </w:r>
    </w:p>
    <w:p w14:paraId="483EBDB0" w14:textId="77777777" w:rsidR="009A2A71" w:rsidRDefault="009A2A71" w:rsidP="009A2A71">
      <w:pPr>
        <w:keepNext/>
        <w:ind w:left="360"/>
      </w:pPr>
    </w:p>
    <w:p w14:paraId="29FFDDFC" w14:textId="77777777" w:rsidR="009A2A71" w:rsidRDefault="009A2A71" w:rsidP="009A2A71">
      <w:pPr>
        <w:keepNext/>
        <w:ind w:firstLine="348"/>
      </w:pPr>
      <w:r>
        <w:t xml:space="preserve">Razmislite tudi o spremembi znaka, ko sta obe meji postavljeni na isti element tabele. </w:t>
      </w:r>
    </w:p>
    <w:p w14:paraId="70857529"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Bold" w:hAnsi="FiraCode-Bold" w:cs="FiraCode-Bold"/>
          <w:b/>
          <w:bCs/>
          <w:color w:val="C9538C"/>
          <w:kern w:val="0"/>
          <w:sz w:val="40"/>
          <w:szCs w:val="40"/>
          <w:lang w:val="en-GB"/>
        </w:rPr>
        <w:t>import</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java.util.Arrays</w:t>
      </w:r>
      <w:r>
        <w:rPr>
          <w:rFonts w:ascii="FiraCode-Retina" w:hAnsi="FiraCode-Retina" w:cs="FiraCode-Retina"/>
          <w:color w:val="C0C5CE"/>
          <w:kern w:val="0"/>
          <w:sz w:val="40"/>
          <w:szCs w:val="40"/>
          <w:lang w:val="en-GB"/>
        </w:rPr>
        <w:t>;</w:t>
      </w:r>
    </w:p>
    <w:p w14:paraId="4AECAA38"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p>
    <w:p w14:paraId="744AF7CA"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class</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Naloga8</w:t>
      </w:r>
      <w:r>
        <w:rPr>
          <w:rFonts w:ascii="FiraCode-Retina" w:hAnsi="FiraCode-Retina" w:cs="FiraCode-Retina"/>
          <w:color w:val="C0C5CE"/>
          <w:kern w:val="0"/>
          <w:sz w:val="40"/>
          <w:szCs w:val="40"/>
          <w:lang w:val="en-GB"/>
        </w:rPr>
        <w:t xml:space="preserve"> {</w:t>
      </w:r>
    </w:p>
    <w:p w14:paraId="7B10EB3A"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main</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String</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args</w:t>
      </w:r>
      <w:r>
        <w:rPr>
          <w:rFonts w:ascii="FiraCode-Retina" w:hAnsi="FiraCode-Retina" w:cs="FiraCode-Retina"/>
          <w:color w:val="C0C5CE"/>
          <w:kern w:val="0"/>
          <w:sz w:val="40"/>
          <w:szCs w:val="40"/>
          <w:lang w:val="en-GB"/>
        </w:rPr>
        <w:t>) {</w:t>
      </w:r>
    </w:p>
    <w:p w14:paraId="531D112C"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tabela = generirajUrejenoTab(</w:t>
      </w:r>
      <w:r>
        <w:rPr>
          <w:rFonts w:ascii="FiraCode-Retina" w:hAnsi="FiraCode-Retina" w:cs="FiraCode-Retina"/>
          <w:color w:val="D18770"/>
          <w:kern w:val="0"/>
          <w:sz w:val="40"/>
          <w:szCs w:val="40"/>
          <w:lang w:val="en-GB"/>
        </w:rPr>
        <w:t>15</w:t>
      </w:r>
      <w:r>
        <w:rPr>
          <w:rFonts w:ascii="FiraCode-Retina" w:hAnsi="FiraCode-Retina" w:cs="FiraCode-Retina"/>
          <w:color w:val="C0C5CE"/>
          <w:kern w:val="0"/>
          <w:sz w:val="40"/>
          <w:szCs w:val="40"/>
          <w:lang w:val="en-GB"/>
        </w:rPr>
        <w:t>);</w:t>
      </w:r>
    </w:p>
    <w:p w14:paraId="1D289DA1"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stevilo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w:t>
      </w:r>
      <w:r>
        <w:rPr>
          <w:rFonts w:ascii="FiraCode-Retina" w:hAnsi="FiraCode-Retina" w:cs="FiraCode-Retina"/>
          <w:color w:val="D18770"/>
          <w:kern w:val="0"/>
          <w:sz w:val="40"/>
          <w:szCs w:val="40"/>
          <w:lang w:val="en-GB"/>
        </w:rPr>
        <w:t>90</w:t>
      </w:r>
      <w:r>
        <w:rPr>
          <w:rFonts w:ascii="FiraCode-Retina" w:hAnsi="FiraCode-Retina" w:cs="FiraCode-Retina"/>
          <w:color w:val="C0C5CE"/>
          <w:kern w:val="0"/>
          <w:sz w:val="40"/>
          <w:szCs w:val="40"/>
          <w:lang w:val="en-GB"/>
        </w:rPr>
        <w:t>);</w:t>
      </w:r>
    </w:p>
    <w:p w14:paraId="3A33D865"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"Iscemo stevilo "</w:t>
      </w:r>
      <w:r>
        <w:rPr>
          <w:rFonts w:ascii="FiraCode-Retina" w:hAnsi="FiraCode-Retina" w:cs="FiraCode-Retina"/>
          <w:color w:val="C0C5CE"/>
          <w:kern w:val="0"/>
          <w:sz w:val="40"/>
          <w:szCs w:val="40"/>
          <w:lang w:val="en-GB"/>
        </w:rPr>
        <w:t>+stevilo);</w:t>
      </w:r>
    </w:p>
    <w:p w14:paraId="7201694A" w14:textId="77777777" w:rsidR="00F639EF" w:rsidRDefault="00F639EF" w:rsidP="00F639EF">
      <w:pPr>
        <w:autoSpaceDE w:val="0"/>
        <w:autoSpaceDN w:val="0"/>
        <w:adjustRightInd w:val="0"/>
        <w:spacing w:line="240" w:lineRule="auto"/>
        <w:ind w:left="2953" w:right="4000"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poisciBinarno(tabela, </w:t>
      </w:r>
      <w:r>
        <w:rPr>
          <w:rFonts w:ascii="FiraCode-Retina" w:hAnsi="FiraCode-Retina" w:cs="FiraCode-Retina"/>
          <w:color w:val="D18770"/>
          <w:kern w:val="0"/>
          <w:sz w:val="40"/>
          <w:szCs w:val="40"/>
          <w:lang w:val="en-GB"/>
        </w:rPr>
        <w:t>23</w:t>
      </w:r>
      <w:r>
        <w:rPr>
          <w:rFonts w:ascii="FiraCode-Retina" w:hAnsi="FiraCode-Retina" w:cs="FiraCode-Retina"/>
          <w:color w:val="C0C5CE"/>
          <w:kern w:val="0"/>
          <w:sz w:val="40"/>
          <w:szCs w:val="40"/>
          <w:lang w:val="en-GB"/>
        </w:rPr>
        <w:t>);</w:t>
      </w:r>
    </w:p>
    <w:p w14:paraId="3B312A7A"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837680E"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izpisiTab</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309FC3D8"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73B6D1"/>
          <w:kern w:val="0"/>
          <w:sz w:val="40"/>
          <w:szCs w:val="40"/>
          <w:lang w:val="en-GB"/>
        </w:rPr>
        <w:t>Arrays</w:t>
      </w:r>
      <w:r>
        <w:rPr>
          <w:rFonts w:ascii="FiraCode-Retina" w:hAnsi="FiraCode-Retina" w:cs="FiraCode-Retina"/>
          <w:color w:val="C0C5CE"/>
          <w:kern w:val="0"/>
          <w:sz w:val="40"/>
          <w:szCs w:val="40"/>
          <w:lang w:val="en-GB"/>
        </w:rPr>
        <w:t>.toString(tab).replace(</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).replace(</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).replace(</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w:t>
      </w:r>
      <w:r>
        <w:rPr>
          <w:rFonts w:ascii="FiraCode-Retina" w:hAnsi="FiraCode-Retina" w:cs="FiraCode-Retina"/>
          <w:color w:val="C0C5CE"/>
          <w:kern w:val="0"/>
          <w:sz w:val="40"/>
          <w:szCs w:val="40"/>
          <w:lang w:val="en-GB"/>
        </w:rPr>
        <w:t>));</w:t>
      </w:r>
    </w:p>
    <w:p w14:paraId="7C28F860"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ACD82F2"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p>
    <w:p w14:paraId="4925525C"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generirajUrejenoTab</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 {</w:t>
      </w:r>
    </w:p>
    <w:p w14:paraId="37D56219"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tabela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10212849"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tabela[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 xml:space="preserve">.random() * </w:t>
      </w:r>
      <w:r>
        <w:rPr>
          <w:rFonts w:ascii="FiraCode-Retina" w:hAnsi="FiraCode-Retina" w:cs="FiraCode-Retina"/>
          <w:color w:val="D18770"/>
          <w:kern w:val="0"/>
          <w:sz w:val="40"/>
          <w:szCs w:val="40"/>
          <w:lang w:val="en-GB"/>
        </w:rPr>
        <w:t>10</w:t>
      </w:r>
      <w:r>
        <w:rPr>
          <w:rFonts w:ascii="FiraCode-Retina" w:hAnsi="FiraCode-Retina" w:cs="FiraCode-Retina"/>
          <w:color w:val="C0C5CE"/>
          <w:kern w:val="0"/>
          <w:sz w:val="40"/>
          <w:szCs w:val="40"/>
          <w:lang w:val="en-GB"/>
        </w:rPr>
        <w:t>);</w:t>
      </w:r>
    </w:p>
    <w:p w14:paraId="63132BC5"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 &lt; dolzina; i++) {</w:t>
      </w:r>
    </w:p>
    <w:p w14:paraId="718307B2"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tabela[i] = tabela[i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 xml:space="preserve">.random() * </w:t>
      </w:r>
      <w:r>
        <w:rPr>
          <w:rFonts w:ascii="FiraCode-Retina" w:hAnsi="FiraCode-Retina" w:cs="FiraCode-Retina"/>
          <w:color w:val="D18770"/>
          <w:kern w:val="0"/>
          <w:sz w:val="40"/>
          <w:szCs w:val="40"/>
          <w:lang w:val="en-GB"/>
        </w:rPr>
        <w:t>10</w:t>
      </w:r>
      <w:r>
        <w:rPr>
          <w:rFonts w:ascii="FiraCode-Retina" w:hAnsi="FiraCode-Retina" w:cs="FiraCode-Retina"/>
          <w:color w:val="C0C5CE"/>
          <w:kern w:val="0"/>
          <w:sz w:val="40"/>
          <w:szCs w:val="40"/>
          <w:lang w:val="en-GB"/>
        </w:rPr>
        <w:t xml:space="preserve">)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4ACB1D6B"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D345F1F"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tabela;</w:t>
      </w:r>
    </w:p>
    <w:p w14:paraId="0D320C85"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416FF4A"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izpisiPredPrvoVrsticoTabele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spod</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zgor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 {</w:t>
      </w:r>
    </w:p>
    <w:p w14:paraId="114CA3D6"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 &lt; dolzina; i++) {</w:t>
      </w:r>
    </w:p>
    <w:p w14:paraId="4435F613"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 == spod &amp;&amp; spod == zgor) {</w:t>
      </w:r>
    </w:p>
    <w:p w14:paraId="652E0C9E"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w:t>
      </w:r>
      <w:r>
        <w:rPr>
          <w:rFonts w:ascii="FiraCode-Retina" w:hAnsi="FiraCode-Retina" w:cs="FiraCode-Retina"/>
          <w:color w:val="679C76"/>
          <w:kern w:val="0"/>
          <w:sz w:val="40"/>
          <w:szCs w:val="40"/>
          <w:lang w:val="en-GB"/>
        </w:rPr>
        <w:t>" v "</w:t>
      </w:r>
      <w:r>
        <w:rPr>
          <w:rFonts w:ascii="FiraCode-Retina" w:hAnsi="FiraCode-Retina" w:cs="FiraCode-Retina"/>
          <w:color w:val="C0C5CE"/>
          <w:kern w:val="0"/>
          <w:sz w:val="40"/>
          <w:szCs w:val="40"/>
          <w:lang w:val="en-GB"/>
        </w:rPr>
        <w:t>);</w:t>
      </w:r>
    </w:p>
    <w:p w14:paraId="32A701CF"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 == spod) {</w:t>
      </w:r>
    </w:p>
    <w:p w14:paraId="4BFD3811"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w:t>
      </w:r>
      <w:r>
        <w:rPr>
          <w:rFonts w:ascii="FiraCode-Retina" w:hAnsi="FiraCode-Retina" w:cs="FiraCode-Retina"/>
          <w:color w:val="679C76"/>
          <w:kern w:val="0"/>
          <w:sz w:val="40"/>
          <w:szCs w:val="40"/>
          <w:lang w:val="en-GB"/>
        </w:rPr>
        <w:t>" &lt; "</w:t>
      </w:r>
      <w:r>
        <w:rPr>
          <w:rFonts w:ascii="FiraCode-Retina" w:hAnsi="FiraCode-Retina" w:cs="FiraCode-Retina"/>
          <w:color w:val="C0C5CE"/>
          <w:kern w:val="0"/>
          <w:sz w:val="40"/>
          <w:szCs w:val="40"/>
          <w:lang w:val="en-GB"/>
        </w:rPr>
        <w:t>);</w:t>
      </w:r>
    </w:p>
    <w:p w14:paraId="4C5CC429"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 == zgor) {</w:t>
      </w:r>
    </w:p>
    <w:p w14:paraId="1DDE2686"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w:t>
      </w:r>
      <w:r>
        <w:rPr>
          <w:rFonts w:ascii="FiraCode-Retina" w:hAnsi="FiraCode-Retina" w:cs="FiraCode-Retina"/>
          <w:color w:val="679C76"/>
          <w:kern w:val="0"/>
          <w:sz w:val="40"/>
          <w:szCs w:val="40"/>
          <w:lang w:val="en-GB"/>
        </w:rPr>
        <w:t>" &gt; "</w:t>
      </w:r>
      <w:r>
        <w:rPr>
          <w:rFonts w:ascii="FiraCode-Retina" w:hAnsi="FiraCode-Retina" w:cs="FiraCode-Retina"/>
          <w:color w:val="C0C5CE"/>
          <w:kern w:val="0"/>
          <w:sz w:val="40"/>
          <w:szCs w:val="40"/>
          <w:lang w:val="en-GB"/>
        </w:rPr>
        <w:t>);</w:t>
      </w:r>
    </w:p>
    <w:p w14:paraId="6E789D0C"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p>
    <w:p w14:paraId="242DC24F"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w:t>
      </w:r>
      <w:r>
        <w:rPr>
          <w:rFonts w:ascii="FiraCode-Retina" w:hAnsi="FiraCode-Retina" w:cs="FiraCode-Retina"/>
          <w:color w:val="679C76"/>
          <w:kern w:val="0"/>
          <w:sz w:val="40"/>
          <w:szCs w:val="40"/>
          <w:lang w:val="en-GB"/>
        </w:rPr>
        <w:t>"  "</w:t>
      </w:r>
      <w:r>
        <w:rPr>
          <w:rFonts w:ascii="FiraCode-Retina" w:hAnsi="FiraCode-Retina" w:cs="FiraCode-Retina"/>
          <w:color w:val="C0C5CE"/>
          <w:kern w:val="0"/>
          <w:sz w:val="40"/>
          <w:szCs w:val="40"/>
          <w:lang w:val="en-GB"/>
        </w:rPr>
        <w:t>);</w:t>
      </w:r>
    </w:p>
    <w:p w14:paraId="0A840860"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641FCC8"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C8B3716"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p>
    <w:p w14:paraId="73CD03D5"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B18EF1A"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poisciBinarno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tabela</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 {</w:t>
      </w:r>
    </w:p>
    <w:p w14:paraId="26998181"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zac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xml:space="preserve">, kon = tabela.length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xml:space="preserve">, sred, p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6A09E928"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while</w:t>
      </w:r>
      <w:r>
        <w:rPr>
          <w:rFonts w:ascii="FiraCode-Retina" w:hAnsi="FiraCode-Retina" w:cs="FiraCode-Retina"/>
          <w:color w:val="C0C5CE"/>
          <w:kern w:val="0"/>
          <w:sz w:val="40"/>
          <w:szCs w:val="40"/>
          <w:lang w:val="en-GB"/>
        </w:rPr>
        <w:t xml:space="preserve"> (zac &lt;= kon) {</w:t>
      </w:r>
    </w:p>
    <w:p w14:paraId="1942A5AF"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izpisiPredPrvoVrsticoTabele(zac, kon, tabela.length);</w:t>
      </w:r>
    </w:p>
    <w:p w14:paraId="2CDAF19C" w14:textId="77777777" w:rsidR="00F639EF" w:rsidRDefault="00F639EF" w:rsidP="00F639EF">
      <w:pPr>
        <w:autoSpaceDE w:val="0"/>
        <w:autoSpaceDN w:val="0"/>
        <w:adjustRightInd w:val="0"/>
        <w:spacing w:line="240" w:lineRule="auto"/>
        <w:ind w:left="3938" w:right="4000"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izpisiTab(tabela);</w:t>
      </w:r>
    </w:p>
    <w:p w14:paraId="6673A8A3"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p>
    <w:p w14:paraId="7E19738A"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sred = (zac +kon)/</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31727EC7" w14:textId="77777777" w:rsidR="00F639EF" w:rsidRDefault="00F639EF" w:rsidP="00F639EF">
      <w:pPr>
        <w:autoSpaceDE w:val="0"/>
        <w:autoSpaceDN w:val="0"/>
        <w:adjustRightInd w:val="0"/>
        <w:spacing w:line="240" w:lineRule="auto"/>
        <w:ind w:left="3938" w:right="4000"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p++;</w:t>
      </w:r>
    </w:p>
    <w:p w14:paraId="107665B2"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"Sredinski element ("</w:t>
      </w:r>
      <w:r>
        <w:rPr>
          <w:rFonts w:ascii="FiraCode-Retina" w:hAnsi="FiraCode-Retina" w:cs="FiraCode-Retina"/>
          <w:color w:val="C0C5CE"/>
          <w:kern w:val="0"/>
          <w:sz w:val="40"/>
          <w:szCs w:val="40"/>
          <w:lang w:val="en-GB"/>
        </w:rPr>
        <w:t xml:space="preserve"> + sred + </w:t>
      </w:r>
      <w:r>
        <w:rPr>
          <w:rFonts w:ascii="FiraCode-Retina" w:hAnsi="FiraCode-Retina" w:cs="FiraCode-Retina"/>
          <w:color w:val="679C76"/>
          <w:kern w:val="0"/>
          <w:sz w:val="40"/>
          <w:szCs w:val="40"/>
          <w:lang w:val="en-GB"/>
        </w:rPr>
        <w:t>"): "</w:t>
      </w:r>
      <w:r>
        <w:rPr>
          <w:rFonts w:ascii="FiraCode-Retina" w:hAnsi="FiraCode-Retina" w:cs="FiraCode-Retina"/>
          <w:color w:val="C0C5CE"/>
          <w:kern w:val="0"/>
          <w:sz w:val="40"/>
          <w:szCs w:val="40"/>
          <w:lang w:val="en-GB"/>
        </w:rPr>
        <w:t xml:space="preserve"> + tabela[sred]);</w:t>
      </w:r>
    </w:p>
    <w:p w14:paraId="2928297E"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(tabela[sred] == iskano) {</w:t>
      </w:r>
    </w:p>
    <w:p w14:paraId="04CC99B9"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"Najdeno na indeksu "</w:t>
      </w:r>
      <w:r>
        <w:rPr>
          <w:rFonts w:ascii="FiraCode-Retina" w:hAnsi="FiraCode-Retina" w:cs="FiraCode-Retina"/>
          <w:color w:val="C0C5CE"/>
          <w:kern w:val="0"/>
          <w:sz w:val="40"/>
          <w:szCs w:val="40"/>
          <w:lang w:val="en-GB"/>
        </w:rPr>
        <w:t>+sred);</w:t>
      </w:r>
    </w:p>
    <w:p w14:paraId="3832049B" w14:textId="77777777" w:rsidR="00F639EF" w:rsidRDefault="00F639EF" w:rsidP="00F639EF">
      <w:pPr>
        <w:autoSpaceDE w:val="0"/>
        <w:autoSpaceDN w:val="0"/>
        <w:adjustRightInd w:val="0"/>
        <w:spacing w:line="240" w:lineRule="auto"/>
        <w:ind w:left="4923" w:right="4000"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w:t>
      </w:r>
      <w:r>
        <w:rPr>
          <w:rFonts w:ascii="FiraCode-Retina" w:hAnsi="FiraCode-Retina" w:cs="FiraCode-Retina"/>
          <w:color w:val="679C76"/>
          <w:kern w:val="0"/>
          <w:sz w:val="40"/>
          <w:szCs w:val="40"/>
          <w:lang w:val="en-GB"/>
        </w:rPr>
        <w:lastRenderedPageBreak/>
        <w:t>imerjave: "</w:t>
      </w:r>
      <w:r>
        <w:rPr>
          <w:rFonts w:ascii="FiraCode-Retina" w:hAnsi="FiraCode-Retina" w:cs="FiraCode-Retina"/>
          <w:color w:val="C0C5CE"/>
          <w:kern w:val="0"/>
          <w:sz w:val="40"/>
          <w:szCs w:val="40"/>
          <w:lang w:val="en-GB"/>
        </w:rPr>
        <w:t>+p);</w:t>
      </w:r>
    </w:p>
    <w:p w14:paraId="71E78333"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w:t>
      </w:r>
    </w:p>
    <w:p w14:paraId="59A13403"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(tabela[sred] &lt; iskano) {</w:t>
      </w:r>
    </w:p>
    <w:p w14:paraId="185533EE"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zac = sred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17B5E6F6"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"Iskanje v zgornji polovici."</w:t>
      </w:r>
      <w:r>
        <w:rPr>
          <w:rFonts w:ascii="FiraCode-Retina" w:hAnsi="FiraCode-Retina" w:cs="FiraCode-Retina"/>
          <w:color w:val="C0C5CE"/>
          <w:kern w:val="0"/>
          <w:sz w:val="40"/>
          <w:szCs w:val="40"/>
          <w:lang w:val="en-GB"/>
        </w:rPr>
        <w:t>);</w:t>
      </w:r>
    </w:p>
    <w:p w14:paraId="386A395E"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p>
    <w:p w14:paraId="5E27A85C"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kon = sred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272A9C3"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"Iskanje v spodnji polovici."</w:t>
      </w:r>
      <w:r>
        <w:rPr>
          <w:rFonts w:ascii="FiraCode-Retina" w:hAnsi="FiraCode-Retina" w:cs="FiraCode-Retina"/>
          <w:color w:val="C0C5CE"/>
          <w:kern w:val="0"/>
          <w:sz w:val="40"/>
          <w:szCs w:val="40"/>
          <w:lang w:val="en-GB"/>
        </w:rPr>
        <w:t>);</w:t>
      </w:r>
    </w:p>
    <w:p w14:paraId="73E77D98"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2CA35AB"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p>
    <w:p w14:paraId="7279A7ED"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try</w:t>
      </w:r>
      <w:r>
        <w:rPr>
          <w:rFonts w:ascii="FiraCode-Retina" w:hAnsi="FiraCode-Retina" w:cs="FiraCode-Retina"/>
          <w:color w:val="C0C5CE"/>
          <w:kern w:val="0"/>
          <w:sz w:val="40"/>
          <w:szCs w:val="40"/>
          <w:lang w:val="en-GB"/>
        </w:rPr>
        <w:t xml:space="preserve"> {</w:t>
      </w:r>
    </w:p>
    <w:p w14:paraId="402C21E3"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Thread</w:t>
      </w:r>
      <w:r>
        <w:rPr>
          <w:rFonts w:ascii="FiraCode-Retina" w:hAnsi="FiraCode-Retina" w:cs="FiraCode-Retina"/>
          <w:color w:val="C0C5CE"/>
          <w:kern w:val="0"/>
          <w:sz w:val="40"/>
          <w:szCs w:val="40"/>
          <w:lang w:val="en-GB"/>
        </w:rPr>
        <w:t>.sleep(</w:t>
      </w:r>
      <w:r>
        <w:rPr>
          <w:rFonts w:ascii="FiraCode-Retina" w:hAnsi="FiraCode-Retina" w:cs="FiraCode-Retina"/>
          <w:color w:val="D18770"/>
          <w:kern w:val="0"/>
          <w:sz w:val="40"/>
          <w:szCs w:val="40"/>
          <w:lang w:val="en-GB"/>
        </w:rPr>
        <w:t>1500</w:t>
      </w:r>
      <w:r>
        <w:rPr>
          <w:rFonts w:ascii="FiraCode-Retina" w:hAnsi="FiraCode-Retina" w:cs="FiraCode-Retina"/>
          <w:color w:val="C0C5CE"/>
          <w:kern w:val="0"/>
          <w:sz w:val="40"/>
          <w:szCs w:val="40"/>
          <w:lang w:val="en-GB"/>
        </w:rPr>
        <w:t>);</w:t>
      </w:r>
    </w:p>
    <w:p w14:paraId="781CE5CA"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 </w:t>
      </w:r>
      <w:r>
        <w:rPr>
          <w:rFonts w:ascii="FiraCode-Bold" w:hAnsi="FiraCode-Bold" w:cs="FiraCode-Bold"/>
          <w:b/>
          <w:bCs/>
          <w:color w:val="C9538C"/>
          <w:kern w:val="0"/>
          <w:sz w:val="40"/>
          <w:szCs w:val="40"/>
          <w:lang w:val="en-GB"/>
        </w:rPr>
        <w:t>catch</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InterruptedException</w:t>
      </w:r>
      <w:r>
        <w:rPr>
          <w:rFonts w:ascii="FiraCode-Retina" w:hAnsi="FiraCode-Retina" w:cs="FiraCode-Retina"/>
          <w:color w:val="C0C5CE"/>
          <w:kern w:val="0"/>
          <w:sz w:val="40"/>
          <w:szCs w:val="40"/>
          <w:lang w:val="en-GB"/>
        </w:rPr>
        <w:t xml:space="preserve"> e) {</w:t>
      </w:r>
    </w:p>
    <w:p w14:paraId="07A87EE8" w14:textId="77777777" w:rsidR="00F639EF" w:rsidRDefault="00F639EF" w:rsidP="00F639EF">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e.printStackTrace();</w:t>
      </w:r>
    </w:p>
    <w:p w14:paraId="66193BF5" w14:textId="77777777" w:rsidR="00F639EF" w:rsidRDefault="00F639EF" w:rsidP="00F639EF">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11E1040"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96256D2"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p>
    <w:p w14:paraId="3CA97B99" w14:textId="77777777" w:rsidR="00F639EF" w:rsidRDefault="00F639EF" w:rsidP="00F639EF">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"Število ni v tabeli."</w:t>
      </w:r>
      <w:r>
        <w:rPr>
          <w:rFonts w:ascii="FiraCode-Retina" w:hAnsi="FiraCode-Retina" w:cs="FiraCode-Retina"/>
          <w:color w:val="C0C5CE"/>
          <w:kern w:val="0"/>
          <w:sz w:val="40"/>
          <w:szCs w:val="40"/>
          <w:lang w:val="en-GB"/>
        </w:rPr>
        <w:t>);</w:t>
      </w:r>
    </w:p>
    <w:p w14:paraId="4CF77718" w14:textId="77777777" w:rsidR="00F639EF" w:rsidRDefault="00F639EF" w:rsidP="00F639EF">
      <w:pPr>
        <w:autoSpaceDE w:val="0"/>
        <w:autoSpaceDN w:val="0"/>
        <w:adjustRightInd w:val="0"/>
        <w:spacing w:line="240" w:lineRule="auto"/>
        <w:ind w:left="2953" w:right="4000"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"Število primerjav: "</w:t>
      </w:r>
      <w:r>
        <w:rPr>
          <w:rFonts w:ascii="FiraCode-Retina" w:hAnsi="FiraCode-Retina" w:cs="FiraCode-Retina"/>
          <w:color w:val="C0C5CE"/>
          <w:kern w:val="0"/>
          <w:sz w:val="40"/>
          <w:szCs w:val="40"/>
          <w:lang w:val="en-GB"/>
        </w:rPr>
        <w:t xml:space="preserve"> + p);</w:t>
      </w:r>
    </w:p>
    <w:p w14:paraId="4CA0BDBE" w14:textId="77777777" w:rsidR="00F639EF" w:rsidRDefault="00F639EF" w:rsidP="00F639EF">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D9BFCB0" w14:textId="77777777" w:rsidR="00F639EF" w:rsidRDefault="00F639EF" w:rsidP="00F639EF">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w:t>
      </w:r>
    </w:p>
    <w:p w14:paraId="0107F595" w14:textId="77777777" w:rsidR="00F639EF" w:rsidRDefault="00F639EF" w:rsidP="009A2A71">
      <w:pPr>
        <w:keepNext/>
        <w:ind w:firstLine="348"/>
      </w:pPr>
    </w:p>
    <w:bookmarkEnd w:id="3"/>
    <w:p w14:paraId="57F3C63E" w14:textId="77777777" w:rsidR="009A2A71" w:rsidRDefault="009A2A71" w:rsidP="009A2A71">
      <w:pPr>
        <w:keepNext/>
        <w:ind w:left="360"/>
      </w:pPr>
    </w:p>
    <w:bookmarkEnd w:id="0"/>
    <w:bookmarkEnd w:id="2"/>
    <w:p w14:paraId="149469BD" w14:textId="77777777" w:rsidR="009A2A71" w:rsidRPr="00D45EC4" w:rsidRDefault="009A2A71" w:rsidP="00904B82">
      <w:pPr>
        <w:ind w:firstLine="0"/>
        <w:rPr>
          <w:rFonts w:ascii="Courier New" w:hAnsi="Courier New" w:cs="Courier New"/>
          <w:sz w:val="21"/>
          <w:szCs w:val="21"/>
        </w:rPr>
      </w:pPr>
    </w:p>
    <w:sectPr w:rsidR="009A2A71" w:rsidRPr="00D45EC4" w:rsidSect="002347E8">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09DAA" w14:textId="77777777" w:rsidR="00C81F66" w:rsidRDefault="00C81F66">
      <w:pPr>
        <w:spacing w:line="240" w:lineRule="auto"/>
      </w:pPr>
      <w:r>
        <w:separator/>
      </w:r>
    </w:p>
    <w:p w14:paraId="064D48BF" w14:textId="77777777" w:rsidR="00C81F66" w:rsidRDefault="00C81F66"/>
  </w:endnote>
  <w:endnote w:type="continuationSeparator" w:id="0">
    <w:p w14:paraId="523298FA" w14:textId="77777777" w:rsidR="00C81F66" w:rsidRDefault="00C81F66">
      <w:pPr>
        <w:spacing w:line="240" w:lineRule="auto"/>
      </w:pPr>
      <w:r>
        <w:continuationSeparator/>
      </w:r>
    </w:p>
    <w:p w14:paraId="7A238CDA" w14:textId="77777777" w:rsidR="00C81F66" w:rsidRDefault="00C81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 w:name="FiraCode-Bold">
    <w:altName w:val="Calibri"/>
    <w:panose1 w:val="020B0604020202020204"/>
    <w:charset w:val="00"/>
    <w:family w:val="auto"/>
    <w:pitch w:val="default"/>
    <w:sig w:usb0="00000003" w:usb1="00000000" w:usb2="00000000" w:usb3="00000000" w:csb0="00000001" w:csb1="00000000"/>
  </w:font>
  <w:font w:name="FiraCode-Retina">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8AAAF" w14:textId="77777777" w:rsidR="00C81F66" w:rsidRDefault="00C81F66">
      <w:pPr>
        <w:spacing w:line="240" w:lineRule="auto"/>
      </w:pPr>
      <w:r>
        <w:separator/>
      </w:r>
    </w:p>
    <w:p w14:paraId="70B8C6A6" w14:textId="77777777" w:rsidR="00C81F66" w:rsidRDefault="00C81F66"/>
  </w:footnote>
  <w:footnote w:type="continuationSeparator" w:id="0">
    <w:p w14:paraId="3C69E2B7" w14:textId="77777777" w:rsidR="00C81F66" w:rsidRDefault="00C81F66">
      <w:pPr>
        <w:spacing w:line="240" w:lineRule="auto"/>
      </w:pPr>
      <w:r>
        <w:continuationSeparator/>
      </w:r>
    </w:p>
    <w:p w14:paraId="452B5EAC" w14:textId="77777777" w:rsidR="00C81F66" w:rsidRDefault="00C81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9D762" w14:textId="48C0278E" w:rsidR="00E81978" w:rsidRDefault="0025668B">
    <w:pPr>
      <w:pStyle w:val="Header"/>
    </w:pPr>
    <w:r>
      <w:rPr>
        <w:rStyle w:val="Strong"/>
      </w:rPr>
      <w:t xml:space="preserve">poročilo </w:t>
    </w:r>
    <w:r w:rsidR="009A2A71">
      <w:rPr>
        <w:rStyle w:val="Strong"/>
      </w:rPr>
      <w:t>12</w:t>
    </w:r>
    <w:r>
      <w:rPr>
        <w:rStyle w:val="Strong"/>
      </w:rPr>
      <w:t>_lav03_vaja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DFC7F" w14:textId="29ADE0F6" w:rsidR="00E81978" w:rsidRDefault="0025668B">
    <w:pPr>
      <w:pStyle w:val="Header"/>
      <w:rPr>
        <w:rStyle w:val="Strong"/>
      </w:rPr>
    </w:pPr>
    <w:r>
      <w:rPr>
        <w:lang w:bidi="sl-SI"/>
      </w:rPr>
      <w:t xml:space="preserve">Poročilo </w:t>
    </w:r>
    <w:r w:rsidR="009A2A71">
      <w:rPr>
        <w:lang w:bidi="sl-SI"/>
      </w:rPr>
      <w:t>12</w:t>
    </w:r>
    <w:r>
      <w:rPr>
        <w:lang w:bidi="sl-SI"/>
      </w:rPr>
      <w:t>_lav0</w:t>
    </w:r>
    <w:r w:rsidR="00D54955">
      <w:rPr>
        <w:lang w:bidi="sl-SI"/>
      </w:rPr>
      <w:t>3</w:t>
    </w:r>
    <w:r>
      <w:rPr>
        <w:lang w:bidi="sl-SI"/>
      </w:rPr>
      <w:t>_vaja</w:t>
    </w:r>
    <w:r w:rsidR="005D3A03">
      <w:rPr>
        <w:rStyle w:val="Strong"/>
        <w:lang w:bidi="sl-SI"/>
      </w:rPr>
      <w:ptab w:relativeTo="margin" w:alignment="right" w:leader="none"/>
    </w:r>
    <w:r w:rsidR="005D3A03">
      <w:rPr>
        <w:rStyle w:val="Strong"/>
        <w:lang w:bidi="sl-SI"/>
      </w:rPr>
      <w:fldChar w:fldCharType="begin"/>
    </w:r>
    <w:r w:rsidR="005D3A03">
      <w:rPr>
        <w:rStyle w:val="Strong"/>
        <w:lang w:bidi="sl-SI"/>
      </w:rPr>
      <w:instrText xml:space="preserve"> PAGE   \* MERGEFORMAT </w:instrText>
    </w:r>
    <w:r w:rsidR="005D3A03">
      <w:rPr>
        <w:rStyle w:val="Strong"/>
        <w:lang w:bidi="sl-SI"/>
      </w:rPr>
      <w:fldChar w:fldCharType="separate"/>
    </w:r>
    <w:r w:rsidR="000D3F41">
      <w:rPr>
        <w:rStyle w:val="Strong"/>
        <w:noProof/>
        <w:lang w:bidi="sl-SI"/>
      </w:rPr>
      <w:t>1</w:t>
    </w:r>
    <w:r w:rsidR="005D3A03">
      <w:rPr>
        <w:rStyle w:val="Strong"/>
        <w:noProof/>
        <w:lang w:bidi="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5A60BD"/>
    <w:multiLevelType w:val="hybridMultilevel"/>
    <w:tmpl w:val="056A2F9E"/>
    <w:lvl w:ilvl="0" w:tplc="242866BE">
      <w:start w:val="1"/>
      <w:numFmt w:val="lowerLetter"/>
      <w:lvlText w:val="%1)"/>
      <w:lvlJc w:val="left"/>
      <w:pPr>
        <w:ind w:left="720" w:hanging="360"/>
      </w:pPr>
      <w:rPr>
        <w:rFonts w:hint="default"/>
        <w:b w:val="0"/>
        <w:sz w:val="22"/>
      </w:rPr>
    </w:lvl>
    <w:lvl w:ilvl="1" w:tplc="0809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19A44EC1"/>
    <w:multiLevelType w:val="hybridMultilevel"/>
    <w:tmpl w:val="9F96BD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F5A7543"/>
    <w:multiLevelType w:val="hybridMultilevel"/>
    <w:tmpl w:val="01DE0046"/>
    <w:lvl w:ilvl="0" w:tplc="04240017">
      <w:start w:val="1"/>
      <w:numFmt w:val="lowerLetter"/>
      <w:lvlText w:val="%1)"/>
      <w:lvlJc w:val="left"/>
      <w:pPr>
        <w:ind w:left="502"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D47F18"/>
    <w:multiLevelType w:val="hybridMultilevel"/>
    <w:tmpl w:val="3C4A30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Članek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6727B2"/>
    <w:multiLevelType w:val="hybridMultilevel"/>
    <w:tmpl w:val="043CEBE6"/>
    <w:lvl w:ilvl="0" w:tplc="FE3E3476">
      <w:start w:val="1"/>
      <w:numFmt w:val="lowerLetter"/>
      <w:lvlText w:val="%1)"/>
      <w:lvlJc w:val="left"/>
      <w:pPr>
        <w:ind w:left="720" w:hanging="360"/>
      </w:pPr>
      <w:rPr>
        <w:rFonts w:hint="default"/>
        <w:b w:val="0"/>
        <w:sz w:val="2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E17DA9"/>
    <w:multiLevelType w:val="hybridMultilevel"/>
    <w:tmpl w:val="65BE9832"/>
    <w:lvl w:ilvl="0" w:tplc="FC528D20">
      <w:start w:val="1"/>
      <w:numFmt w:val="lowerLetter"/>
      <w:lvlText w:val="%1)"/>
      <w:lvlJc w:val="left"/>
      <w:pPr>
        <w:ind w:left="1800" w:hanging="360"/>
      </w:pPr>
      <w:rPr>
        <w:rFonts w:hint="default"/>
      </w:r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20" w15:restartNumberingAfterBreak="0">
    <w:nsid w:val="6461365C"/>
    <w:multiLevelType w:val="hybridMultilevel"/>
    <w:tmpl w:val="68FC2522"/>
    <w:lvl w:ilvl="0" w:tplc="8FFAE69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660B00EB"/>
    <w:multiLevelType w:val="hybridMultilevel"/>
    <w:tmpl w:val="E2CA2080"/>
    <w:lvl w:ilvl="0" w:tplc="8FFAE69E">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2" w15:restartNumberingAfterBreak="0">
    <w:nsid w:val="69971EC3"/>
    <w:multiLevelType w:val="hybridMultilevel"/>
    <w:tmpl w:val="A7E6B324"/>
    <w:lvl w:ilvl="0" w:tplc="F6526ED8">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D702056"/>
    <w:multiLevelType w:val="multilevel"/>
    <w:tmpl w:val="04090023"/>
    <w:lvl w:ilvl="0">
      <w:start w:val="1"/>
      <w:numFmt w:val="upperRoman"/>
      <w:lvlText w:val="Člen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3977809">
    <w:abstractNumId w:val="9"/>
  </w:num>
  <w:num w:numId="2" w16cid:durableId="1783115001">
    <w:abstractNumId w:val="7"/>
  </w:num>
  <w:num w:numId="3" w16cid:durableId="30228844">
    <w:abstractNumId w:val="6"/>
  </w:num>
  <w:num w:numId="4" w16cid:durableId="1161114493">
    <w:abstractNumId w:val="5"/>
  </w:num>
  <w:num w:numId="5" w16cid:durableId="1830517418">
    <w:abstractNumId w:val="4"/>
  </w:num>
  <w:num w:numId="6" w16cid:durableId="1251892403">
    <w:abstractNumId w:val="8"/>
  </w:num>
  <w:num w:numId="7" w16cid:durableId="1605764653">
    <w:abstractNumId w:val="3"/>
  </w:num>
  <w:num w:numId="8" w16cid:durableId="679544738">
    <w:abstractNumId w:val="2"/>
  </w:num>
  <w:num w:numId="9" w16cid:durableId="943654078">
    <w:abstractNumId w:val="1"/>
  </w:num>
  <w:num w:numId="10" w16cid:durableId="1046101076">
    <w:abstractNumId w:val="0"/>
  </w:num>
  <w:num w:numId="11" w16cid:durableId="540749625">
    <w:abstractNumId w:val="9"/>
    <w:lvlOverride w:ilvl="0">
      <w:startOverride w:val="1"/>
    </w:lvlOverride>
  </w:num>
  <w:num w:numId="12" w16cid:durableId="319505245">
    <w:abstractNumId w:val="24"/>
  </w:num>
  <w:num w:numId="13" w16cid:durableId="1604605361">
    <w:abstractNumId w:val="18"/>
  </w:num>
  <w:num w:numId="14" w16cid:durableId="562300273">
    <w:abstractNumId w:val="15"/>
  </w:num>
  <w:num w:numId="15" w16cid:durableId="2021731533">
    <w:abstractNumId w:val="23"/>
  </w:num>
  <w:num w:numId="16" w16cid:durableId="1860463845">
    <w:abstractNumId w:val="13"/>
  </w:num>
  <w:num w:numId="17" w16cid:durableId="46224545">
    <w:abstractNumId w:val="16"/>
  </w:num>
  <w:num w:numId="18" w16cid:durableId="1242956065">
    <w:abstractNumId w:val="19"/>
  </w:num>
  <w:num w:numId="19" w16cid:durableId="804858793">
    <w:abstractNumId w:val="11"/>
  </w:num>
  <w:num w:numId="20" w16cid:durableId="1870947653">
    <w:abstractNumId w:val="14"/>
  </w:num>
  <w:num w:numId="21" w16cid:durableId="321810453">
    <w:abstractNumId w:val="22"/>
  </w:num>
  <w:num w:numId="22" w16cid:durableId="1883517776">
    <w:abstractNumId w:val="20"/>
  </w:num>
  <w:num w:numId="23" w16cid:durableId="849833835">
    <w:abstractNumId w:val="21"/>
  </w:num>
  <w:num w:numId="24" w16cid:durableId="1721248438">
    <w:abstractNumId w:val="17"/>
  </w:num>
  <w:num w:numId="25" w16cid:durableId="1354189094">
    <w:abstractNumId w:val="10"/>
  </w:num>
  <w:num w:numId="26" w16cid:durableId="2072805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B"/>
    <w:rsid w:val="00050559"/>
    <w:rsid w:val="00051EA4"/>
    <w:rsid w:val="00057DD8"/>
    <w:rsid w:val="000B375C"/>
    <w:rsid w:val="000D3F41"/>
    <w:rsid w:val="000E1632"/>
    <w:rsid w:val="001520E7"/>
    <w:rsid w:val="00154F2D"/>
    <w:rsid w:val="001A64A0"/>
    <w:rsid w:val="001C4ED5"/>
    <w:rsid w:val="001C5EC4"/>
    <w:rsid w:val="001F021B"/>
    <w:rsid w:val="00215FAB"/>
    <w:rsid w:val="00226ED1"/>
    <w:rsid w:val="002347E8"/>
    <w:rsid w:val="00256271"/>
    <w:rsid w:val="0025668B"/>
    <w:rsid w:val="00267B67"/>
    <w:rsid w:val="00346382"/>
    <w:rsid w:val="00355DCA"/>
    <w:rsid w:val="003C1BED"/>
    <w:rsid w:val="00420494"/>
    <w:rsid w:val="00497BC7"/>
    <w:rsid w:val="004E21AF"/>
    <w:rsid w:val="00551A02"/>
    <w:rsid w:val="005534FA"/>
    <w:rsid w:val="00565F3F"/>
    <w:rsid w:val="005D3A03"/>
    <w:rsid w:val="005E3EAA"/>
    <w:rsid w:val="006058E0"/>
    <w:rsid w:val="00637473"/>
    <w:rsid w:val="006816C8"/>
    <w:rsid w:val="00687202"/>
    <w:rsid w:val="006B6A35"/>
    <w:rsid w:val="006B70D9"/>
    <w:rsid w:val="006D68AD"/>
    <w:rsid w:val="00716F86"/>
    <w:rsid w:val="00746AD2"/>
    <w:rsid w:val="00757C25"/>
    <w:rsid w:val="00786D8B"/>
    <w:rsid w:val="008002C0"/>
    <w:rsid w:val="00830316"/>
    <w:rsid w:val="00841B67"/>
    <w:rsid w:val="00874FD6"/>
    <w:rsid w:val="00884B13"/>
    <w:rsid w:val="008C0778"/>
    <w:rsid w:val="008C5323"/>
    <w:rsid w:val="00904B82"/>
    <w:rsid w:val="009236D0"/>
    <w:rsid w:val="0093037B"/>
    <w:rsid w:val="00984CEF"/>
    <w:rsid w:val="009A2A71"/>
    <w:rsid w:val="009A6A3B"/>
    <w:rsid w:val="00A23717"/>
    <w:rsid w:val="00AA7931"/>
    <w:rsid w:val="00B823AA"/>
    <w:rsid w:val="00B911CE"/>
    <w:rsid w:val="00BA0AFD"/>
    <w:rsid w:val="00BA45DB"/>
    <w:rsid w:val="00BB0A6D"/>
    <w:rsid w:val="00BD3CA9"/>
    <w:rsid w:val="00BF4184"/>
    <w:rsid w:val="00C0601E"/>
    <w:rsid w:val="00C31D30"/>
    <w:rsid w:val="00C81F66"/>
    <w:rsid w:val="00CB2F9D"/>
    <w:rsid w:val="00CC3D10"/>
    <w:rsid w:val="00CC478F"/>
    <w:rsid w:val="00CD6E39"/>
    <w:rsid w:val="00CF6E91"/>
    <w:rsid w:val="00D111F2"/>
    <w:rsid w:val="00D11BB0"/>
    <w:rsid w:val="00D15520"/>
    <w:rsid w:val="00D45EC4"/>
    <w:rsid w:val="00D52E7B"/>
    <w:rsid w:val="00D54955"/>
    <w:rsid w:val="00D85B68"/>
    <w:rsid w:val="00D921F4"/>
    <w:rsid w:val="00E6004D"/>
    <w:rsid w:val="00E81978"/>
    <w:rsid w:val="00EA346A"/>
    <w:rsid w:val="00EB25A8"/>
    <w:rsid w:val="00F06762"/>
    <w:rsid w:val="00F379B7"/>
    <w:rsid w:val="00F525FA"/>
    <w:rsid w:val="00F639EF"/>
    <w:rsid w:val="00F72DC4"/>
    <w:rsid w:val="00F90BFC"/>
    <w:rsid w:val="00F91CAE"/>
    <w:rsid w:val="00FE61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028ED"/>
  <w15:chartTrackingRefBased/>
  <w15:docId w15:val="{6D2D4E97-07A4-45C2-A521-068DA772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l-SI"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7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odseka">
    <w:name w:val="Naslov odsek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PoroiloAPA">
    <w:name w:val="Poročilo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slika">
    <w:name w:val="Tabel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 w:type="character" w:styleId="Hyperlink">
    <w:name w:val="Hyperlink"/>
    <w:basedOn w:val="DefaultParagraphFont"/>
    <w:uiPriority w:val="99"/>
    <w:unhideWhenUsed/>
    <w:rsid w:val="00EA346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124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cj\AppData\Local\Microsoft\Office\16.0\DTS\sl-SI%7b289BD3E0-C9E1-49DF-980B-61C5E26C21E2%7d\%7bBCCA8AC9-5232-4125-9C25-910EC9EAC78B%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3D0BF72E345A49A431F820DC2FF01"/>
        <w:category>
          <w:name w:val="General"/>
          <w:gallery w:val="placeholder"/>
        </w:category>
        <w:types>
          <w:type w:val="bbPlcHdr"/>
        </w:types>
        <w:behaviors>
          <w:behavior w:val="content"/>
        </w:behaviors>
        <w:guid w:val="{16930622-179D-48DD-8A27-8B7ACA86E090}"/>
      </w:docPartPr>
      <w:docPartBody>
        <w:p w:rsidR="00B01066" w:rsidRDefault="00F50AE0">
          <w:pPr>
            <w:pStyle w:val="52E3D0BF72E345A49A431F820DC2FF01"/>
          </w:pPr>
          <w:r w:rsidRPr="00637473">
            <w:rPr>
              <w:lang w:bidi="sl-SI"/>
            </w:rPr>
            <w:t>[Naslov tukaj, do 12 besed, v eni ali dveh vrsticah]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 w:name="FiraCode-Bold">
    <w:altName w:val="Calibri"/>
    <w:panose1 w:val="020B0604020202020204"/>
    <w:charset w:val="00"/>
    <w:family w:val="auto"/>
    <w:pitch w:val="default"/>
    <w:sig w:usb0="00000003" w:usb1="00000000" w:usb2="00000000" w:usb3="00000000" w:csb0="00000001" w:csb1="00000000"/>
  </w:font>
  <w:font w:name="FiraCode-Retina">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9"/>
    <w:rsid w:val="00007D28"/>
    <w:rsid w:val="00050559"/>
    <w:rsid w:val="001C4ED5"/>
    <w:rsid w:val="00215FAB"/>
    <w:rsid w:val="00262F39"/>
    <w:rsid w:val="00590E1D"/>
    <w:rsid w:val="00671CE3"/>
    <w:rsid w:val="006B70D9"/>
    <w:rsid w:val="00746AD2"/>
    <w:rsid w:val="00781FC0"/>
    <w:rsid w:val="00786D8B"/>
    <w:rsid w:val="00A434AE"/>
    <w:rsid w:val="00AB5B15"/>
    <w:rsid w:val="00B01066"/>
    <w:rsid w:val="00B25144"/>
    <w:rsid w:val="00B911CE"/>
    <w:rsid w:val="00CC0143"/>
    <w:rsid w:val="00CC3D10"/>
    <w:rsid w:val="00D85D4B"/>
    <w:rsid w:val="00ED46BF"/>
    <w:rsid w:val="00F50A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3D0BF72E345A49A431F820DC2FF01">
    <w:name w:val="52E3D0BF72E345A49A431F820DC2FF01"/>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Standard APA" Version="6">
  <b:Source>
    <b:Tag>Article</b:Tag>
    <b:SourceType>JournalArticle</b:SourceType>
    <b:Guid>{AD326347-9402-442A-A582-9DEA6CEFB259}</b:Guid>
    <b:Title>Naslov članka</b:Title>
    <b:Year>Leto</b:Year>
    <b:JournalName>Naslov dnevnika</b:JournalName>
    <b:Pages>Strani od–do</b:Pages>
    <b:Author>
      <b:Author>
        <b:NameList>
          <b:Person>
            <b:Last>Priimek</b:Last>
            <b:First>ime,</b:First>
            <b:Middle>drugo ime</b:Middle>
          </b:Person>
        </b:NameList>
      </b:Author>
    </b:Author>
    <b:RefOrder>1</b:RefOrder>
  </b:Source>
  <b:Source>
    <b:Tag>Last</b:Tag>
    <b:SourceType>Book</b:SourceType>
    <b:Guid>{0089E742-254D-4A6C-A65F-CB736B2AA11E}</b:Guid>
    <b:Title>Naslov knjige</b:Title>
    <b:Year>Leto</b:Year>
    <b:City>Mesto</b:City>
    <b:Publisher>Ime izdajatelja</b:Publisher>
    <b:Author>
      <b:Author>
        <b:NameList>
          <b:Person>
            <b:Last>Priimek</b:Last>
            <b:First>ime,</b:First>
            <b:Middle>drugo ime</b:Middle>
          </b:Person>
        </b:NameList>
      </b:Author>
    </b:Author>
    <b:RefOrder>2</b:RefOrder>
  </b:Source>
</b:Sources>
</file>

<file path=customXml/itemProps1.xml><?xml version="1.0" encoding="utf-8"?>
<ds:datastoreItem xmlns:ds="http://schemas.openxmlformats.org/officeDocument/2006/customXml" ds:itemID="{622B26F8-4F2A-474E-ADCF-BCA9B35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C:\Users\pircj\AppData\Local\Microsoft\Office\16.0\DTS\sl-SI{289BD3E0-C9E1-49DF-980B-61C5E26C21E2}\{BCCA8AC9-5232-4125-9C25-910EC9EAC78B}tf03982351_win32.dotx</Template>
  <TotalTime>415</TotalTime>
  <Pages>14</Pages>
  <Words>1281</Words>
  <Characters>7308</Characters>
  <Application>Microsoft Office Word</Application>
  <DocSecurity>0</DocSecurity>
  <Lines>60</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vt:lpstr>
      <vt:lpstr>Poročilo:</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dc:title>
  <dc:subject/>
  <dc:creator>Maja pirc jevsenak</dc:creator>
  <cp:keywords/>
  <dc:description/>
  <cp:lastModifiedBy>Maj Mohar (G3A)</cp:lastModifiedBy>
  <cp:revision>15</cp:revision>
  <dcterms:created xsi:type="dcterms:W3CDTF">2024-10-13T18:08:00Z</dcterms:created>
  <dcterms:modified xsi:type="dcterms:W3CDTF">2025-01-03T12:47:00Z</dcterms:modified>
</cp:coreProperties>
</file>